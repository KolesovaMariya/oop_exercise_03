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3619E" w14:textId="77777777" w:rsidR="0073213D" w:rsidRDefault="005F03C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Московский Авиационный Институт</w:t>
      </w:r>
    </w:p>
    <w:p w14:paraId="1C54E1E9" w14:textId="77777777" w:rsidR="0073213D" w:rsidRDefault="0073213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6B769E" w14:textId="77777777" w:rsidR="0073213D" w:rsidRDefault="005F03C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(Национальный Исследовательский Университет)</w:t>
      </w:r>
    </w:p>
    <w:p w14:paraId="58B27678" w14:textId="77777777" w:rsidR="0073213D" w:rsidRDefault="0073213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177C929" w14:textId="77777777" w:rsidR="0073213D" w:rsidRDefault="005F03C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«Информационные технологии и прикладная математика»</w:t>
      </w:r>
    </w:p>
    <w:p w14:paraId="7B6D157D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2DE5652" w14:textId="77777777" w:rsidR="0073213D" w:rsidRDefault="005F03C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Кафедра 806 «Вычислительная математика 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программрование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»</w:t>
      </w:r>
    </w:p>
    <w:p w14:paraId="46A24FA5" w14:textId="77777777" w:rsidR="0073213D" w:rsidRDefault="0073213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BD64E32" w14:textId="77777777" w:rsidR="0073213D" w:rsidRDefault="005F03C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Дисциплина </w:t>
      </w:r>
      <w:r>
        <w:rPr>
          <w:rFonts w:ascii="Times New Roman" w:hAnsi="Times New Roman"/>
          <w:sz w:val="28"/>
          <w:szCs w:val="28"/>
          <w:lang w:val="ru-RU"/>
        </w:rPr>
        <w:t>«Объектно-ориентированное программирование»</w:t>
      </w:r>
    </w:p>
    <w:p w14:paraId="4782CB86" w14:textId="77777777" w:rsidR="0073213D" w:rsidRDefault="0073213D">
      <w:pPr>
        <w:pStyle w:val="Standard"/>
        <w:jc w:val="center"/>
        <w:rPr>
          <w:rFonts w:ascii="Times New Roman" w:hAnsi="Times New Roman"/>
          <w:lang w:val="ru-RU"/>
        </w:rPr>
      </w:pPr>
    </w:p>
    <w:p w14:paraId="7FC6BB14" w14:textId="77777777" w:rsidR="0073213D" w:rsidRDefault="0073213D">
      <w:pPr>
        <w:pStyle w:val="Standard"/>
        <w:jc w:val="center"/>
        <w:rPr>
          <w:rFonts w:ascii="Times New Roman" w:hAnsi="Times New Roman"/>
          <w:lang w:val="ru-RU"/>
        </w:rPr>
      </w:pPr>
    </w:p>
    <w:p w14:paraId="0603E196" w14:textId="77777777" w:rsidR="0073213D" w:rsidRDefault="0073213D">
      <w:pPr>
        <w:pStyle w:val="Standard"/>
        <w:jc w:val="center"/>
        <w:rPr>
          <w:rFonts w:ascii="Times New Roman" w:hAnsi="Times New Roman"/>
          <w:lang w:val="ru-RU"/>
        </w:rPr>
      </w:pPr>
    </w:p>
    <w:p w14:paraId="5DF1D995" w14:textId="77777777" w:rsidR="0073213D" w:rsidRDefault="0073213D">
      <w:pPr>
        <w:pStyle w:val="Standard"/>
        <w:jc w:val="center"/>
        <w:rPr>
          <w:rFonts w:ascii="Times New Roman" w:hAnsi="Times New Roman"/>
          <w:lang w:val="ru-RU"/>
        </w:rPr>
      </w:pPr>
    </w:p>
    <w:p w14:paraId="22351BC5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A772AF5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8B7E366" w14:textId="77777777" w:rsidR="0073213D" w:rsidRDefault="005F03C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</w:p>
    <w:p w14:paraId="419BBD8F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EC3FA62" w14:textId="77777777" w:rsidR="0073213D" w:rsidRDefault="005F03C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Лабораторная работа №3</w:t>
      </w:r>
    </w:p>
    <w:p w14:paraId="0F693681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25CAF7B" w14:textId="77777777" w:rsidR="0073213D" w:rsidRDefault="005F03CD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Тема: Наследование, полиморфизм </w:t>
      </w:r>
    </w:p>
    <w:p w14:paraId="48C4D980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p w14:paraId="42D8D8D8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p w14:paraId="1403AC0A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p w14:paraId="6BEBBFBE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p w14:paraId="4E27BA22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p w14:paraId="651C8995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p w14:paraId="12D7142A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tbl>
      <w:tblPr>
        <w:tblW w:w="4500" w:type="dxa"/>
        <w:tblInd w:w="54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85"/>
        <w:gridCol w:w="2115"/>
      </w:tblGrid>
      <w:tr w:rsidR="0073213D" w14:paraId="39A88445" w14:textId="77777777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D4C79" w14:textId="77777777" w:rsidR="0073213D" w:rsidRDefault="005F03CD">
            <w:pPr>
              <w:pStyle w:val="TableContents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Студент: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DBA728" w14:textId="77777777" w:rsidR="0073213D" w:rsidRDefault="005F03CD">
            <w:pPr>
              <w:pStyle w:val="TableContents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Колесова М. И.</w:t>
            </w:r>
          </w:p>
        </w:tc>
      </w:tr>
      <w:tr w:rsidR="0073213D" w14:paraId="7FFAC6E3" w14:textId="77777777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723A3" w14:textId="77777777" w:rsidR="0073213D" w:rsidRDefault="005F03CD">
            <w:pPr>
              <w:pStyle w:val="TableContents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Группа: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ECC28" w14:textId="77777777" w:rsidR="0073213D" w:rsidRDefault="005F03CD">
            <w:pPr>
              <w:pStyle w:val="TableContents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М8О-206Б-18</w:t>
            </w:r>
          </w:p>
        </w:tc>
      </w:tr>
      <w:tr w:rsidR="0073213D" w14:paraId="715BEE3F" w14:textId="77777777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CE0AF" w14:textId="77777777" w:rsidR="0073213D" w:rsidRDefault="005F03CD">
            <w:pPr>
              <w:pStyle w:val="TableContents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Руководитель: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47AE8" w14:textId="77777777" w:rsidR="0073213D" w:rsidRDefault="005F03CD">
            <w:pPr>
              <w:pStyle w:val="TableContents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Журавлев </w:t>
            </w:r>
            <w:proofErr w:type="gramStart"/>
            <w:r>
              <w:rPr>
                <w:rFonts w:ascii="Times New Roman" w:hAnsi="Times New Roman"/>
                <w:lang w:val="ru-RU"/>
              </w:rPr>
              <w:t>А.А.</w:t>
            </w:r>
            <w:proofErr w:type="gramEnd"/>
          </w:p>
        </w:tc>
      </w:tr>
      <w:tr w:rsidR="0073213D" w14:paraId="6BAD2F14" w14:textId="77777777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FCA2A" w14:textId="77777777" w:rsidR="0073213D" w:rsidRDefault="0073213D">
            <w:pPr>
              <w:pStyle w:val="TableContents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BA106" w14:textId="77777777" w:rsidR="0073213D" w:rsidRDefault="0073213D">
            <w:pPr>
              <w:pStyle w:val="TableContents"/>
              <w:jc w:val="center"/>
              <w:rPr>
                <w:rFonts w:ascii="Times New Roman" w:hAnsi="Times New Roman"/>
              </w:rPr>
            </w:pPr>
          </w:p>
        </w:tc>
      </w:tr>
      <w:tr w:rsidR="0073213D" w14:paraId="69E80F0E" w14:textId="77777777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F4128A" w14:textId="77777777" w:rsidR="0073213D" w:rsidRDefault="005F03CD">
            <w:pPr>
              <w:pStyle w:val="TableContents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Оценка: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783723" w14:textId="77777777" w:rsidR="0073213D" w:rsidRDefault="0073213D">
            <w:pPr>
              <w:pStyle w:val="TableContents"/>
              <w:jc w:val="center"/>
              <w:rPr>
                <w:rFonts w:ascii="Times New Roman" w:hAnsi="Times New Roman"/>
              </w:rPr>
            </w:pPr>
          </w:p>
        </w:tc>
      </w:tr>
      <w:tr w:rsidR="0073213D" w14:paraId="3723C135" w14:textId="77777777">
        <w:tblPrEx>
          <w:tblCellMar>
            <w:top w:w="0" w:type="dxa"/>
            <w:bottom w:w="0" w:type="dxa"/>
          </w:tblCellMar>
        </w:tblPrEx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68805" w14:textId="77777777" w:rsidR="0073213D" w:rsidRDefault="005F03CD">
            <w:pPr>
              <w:pStyle w:val="TableContents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Дата: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ECEBED" w14:textId="77777777" w:rsidR="0073213D" w:rsidRDefault="0073213D">
            <w:pPr>
              <w:pStyle w:val="TableContents"/>
              <w:jc w:val="center"/>
              <w:rPr>
                <w:rFonts w:ascii="Times New Roman" w:hAnsi="Times New Roman"/>
              </w:rPr>
            </w:pPr>
          </w:p>
        </w:tc>
      </w:tr>
    </w:tbl>
    <w:p w14:paraId="71B7ED7C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p w14:paraId="381EA914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p w14:paraId="0B494800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p w14:paraId="155BD26A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p w14:paraId="7EA3D8A3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p w14:paraId="6EBAE4E4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p w14:paraId="12EBEC74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p w14:paraId="7FDAC7B9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p w14:paraId="072CFD25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p w14:paraId="63F82E82" w14:textId="77777777" w:rsidR="0073213D" w:rsidRDefault="0073213D">
      <w:pPr>
        <w:pStyle w:val="Standard"/>
        <w:jc w:val="center"/>
        <w:rPr>
          <w:rFonts w:ascii="Times New Roman" w:hAnsi="Times New Roman"/>
          <w:b/>
          <w:bCs/>
          <w:lang w:val="ru-RU"/>
        </w:rPr>
      </w:pPr>
    </w:p>
    <w:p w14:paraId="431D28AA" w14:textId="77777777" w:rsidR="0073213D" w:rsidRDefault="005F03CD">
      <w:pPr>
        <w:pStyle w:val="Standard"/>
        <w:jc w:val="center"/>
      </w:pPr>
      <w:r>
        <w:rPr>
          <w:rFonts w:ascii="Times New Roman" w:hAnsi="Times New Roman"/>
          <w:b/>
          <w:bCs/>
          <w:color w:val="000000"/>
          <w:lang w:val="ru-RU"/>
        </w:rPr>
        <w:t>Москва, 2019</w:t>
      </w:r>
    </w:p>
    <w:p w14:paraId="50ADC9C3" w14:textId="77777777" w:rsidR="0073213D" w:rsidRDefault="005F03CD">
      <w:pPr>
        <w:pStyle w:val="Standard"/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1 –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Задание</w:t>
      </w:r>
    </w:p>
    <w:p w14:paraId="36222D09" w14:textId="77777777" w:rsidR="0073213D" w:rsidRDefault="005F03CD">
      <w:pPr>
        <w:pStyle w:val="Standard"/>
        <w:ind w:left="397"/>
      </w:pPr>
      <w:r>
        <w:rPr>
          <w:rFonts w:ascii="Times New Roman" w:hAnsi="Times New Roman"/>
          <w:color w:val="000000"/>
          <w:lang w:val="ru-RU"/>
        </w:rPr>
        <w:t xml:space="preserve">Разработать классы </w:t>
      </w:r>
      <w:r>
        <w:rPr>
          <w:rFonts w:ascii="Times New Roman" w:hAnsi="Times New Roman"/>
          <w:color w:val="000000"/>
        </w:rPr>
        <w:t>triangle</w:t>
      </w:r>
      <w:r>
        <w:rPr>
          <w:rFonts w:ascii="Times New Roman" w:hAnsi="Times New Roman"/>
          <w:color w:val="000000"/>
          <w:lang w:val="ru-RU"/>
        </w:rPr>
        <w:t xml:space="preserve">, </w:t>
      </w:r>
      <w:r>
        <w:rPr>
          <w:rFonts w:ascii="Times New Roman" w:hAnsi="Times New Roman"/>
          <w:color w:val="000000"/>
        </w:rPr>
        <w:t>octagon</w:t>
      </w:r>
      <w:r>
        <w:rPr>
          <w:rFonts w:ascii="Times New Roman" w:hAnsi="Times New Roman"/>
          <w:color w:val="000000"/>
          <w:lang w:val="ru-RU"/>
        </w:rPr>
        <w:t xml:space="preserve">, </w:t>
      </w:r>
      <w:r>
        <w:rPr>
          <w:rFonts w:ascii="Times New Roman" w:hAnsi="Times New Roman"/>
          <w:color w:val="000000"/>
        </w:rPr>
        <w:t>square</w:t>
      </w:r>
      <w:r>
        <w:rPr>
          <w:rFonts w:ascii="Times New Roman" w:hAnsi="Times New Roman"/>
          <w:color w:val="000000"/>
          <w:lang w:val="ru-RU"/>
        </w:rPr>
        <w:t xml:space="preserve"> которые должны наследоваться от базового класса </w:t>
      </w:r>
      <w:r>
        <w:rPr>
          <w:rFonts w:ascii="Times New Roman" w:hAnsi="Times New Roman"/>
          <w:color w:val="000000"/>
        </w:rPr>
        <w:t>figure</w:t>
      </w:r>
      <w:r>
        <w:rPr>
          <w:rFonts w:ascii="Times New Roman" w:hAnsi="Times New Roman"/>
          <w:color w:val="000000"/>
          <w:lang w:val="ru-RU"/>
        </w:rPr>
        <w:t xml:space="preserve">. Все классы должны поддерживать набор общих методов: </w:t>
      </w:r>
    </w:p>
    <w:p w14:paraId="58267B06" w14:textId="77777777" w:rsidR="0073213D" w:rsidRDefault="005F03CD">
      <w:pPr>
        <w:pStyle w:val="Standard"/>
        <w:numPr>
          <w:ilvl w:val="0"/>
          <w:numId w:val="1"/>
        </w:numPr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Вычисление геометрического центра фигуры.</w:t>
      </w:r>
    </w:p>
    <w:p w14:paraId="574A7D54" w14:textId="77777777" w:rsidR="0073213D" w:rsidRPr="00B54E65" w:rsidRDefault="005F03CD">
      <w:pPr>
        <w:pStyle w:val="Standard"/>
        <w:numPr>
          <w:ilvl w:val="0"/>
          <w:numId w:val="1"/>
        </w:numPr>
        <w:rPr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Вывод в стандартный поток вывода </w:t>
      </w:r>
      <w:proofErr w:type="gramStart"/>
      <w:r>
        <w:rPr>
          <w:rFonts w:ascii="Times New Roman" w:hAnsi="Times New Roman"/>
          <w:color w:val="000000"/>
        </w:rPr>
        <w:t>std</w:t>
      </w:r>
      <w:r>
        <w:rPr>
          <w:rFonts w:ascii="Times New Roman" w:hAnsi="Times New Roman"/>
          <w:color w:val="000000"/>
          <w:lang w:val="ru-RU"/>
        </w:rPr>
        <w:t>::</w:t>
      </w:r>
      <w:proofErr w:type="spellStart"/>
      <w:proofErr w:type="gramEnd"/>
      <w:r>
        <w:rPr>
          <w:rFonts w:ascii="Times New Roman" w:hAnsi="Times New Roman"/>
          <w:color w:val="000000"/>
        </w:rPr>
        <w:t>cout</w:t>
      </w:r>
      <w:proofErr w:type="spellEnd"/>
      <w:r>
        <w:rPr>
          <w:rFonts w:ascii="Times New Roman" w:hAnsi="Times New Roman"/>
          <w:color w:val="000000"/>
          <w:lang w:val="ru-RU"/>
        </w:rPr>
        <w:t xml:space="preserve"> координат вершин </w:t>
      </w:r>
      <w:r>
        <w:rPr>
          <w:rFonts w:ascii="Times New Roman" w:hAnsi="Times New Roman"/>
          <w:color w:val="000000"/>
          <w:lang w:val="ru-RU"/>
        </w:rPr>
        <w:t>фигуры.</w:t>
      </w:r>
    </w:p>
    <w:p w14:paraId="5FB6EBC9" w14:textId="77777777" w:rsidR="0073213D" w:rsidRDefault="005F03CD">
      <w:pPr>
        <w:pStyle w:val="Standard"/>
        <w:numPr>
          <w:ilvl w:val="0"/>
          <w:numId w:val="1"/>
        </w:numPr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Вычисление площади фигуры.</w:t>
      </w:r>
    </w:p>
    <w:p w14:paraId="078069EC" w14:textId="77777777" w:rsidR="0073213D" w:rsidRDefault="0073213D">
      <w:pPr>
        <w:pStyle w:val="Standard"/>
        <w:ind w:left="1080"/>
        <w:rPr>
          <w:rFonts w:ascii="Times New Roman" w:hAnsi="Times New Roman"/>
          <w:color w:val="000000"/>
          <w:lang w:val="ru-RU"/>
        </w:rPr>
      </w:pPr>
    </w:p>
    <w:p w14:paraId="646C256D" w14:textId="77777777" w:rsidR="0073213D" w:rsidRDefault="005F03CD">
      <w:pPr>
        <w:pStyle w:val="Standard"/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2 - Репозиторий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GitHub</w:t>
      </w:r>
    </w:p>
    <w:p w14:paraId="23E4A443" w14:textId="77777777" w:rsidR="0073213D" w:rsidRDefault="0073213D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157E53C4" w14:textId="77777777" w:rsidR="0073213D" w:rsidRPr="00B54E65" w:rsidRDefault="005F03CD">
      <w:pPr>
        <w:pStyle w:val="Standard"/>
        <w:rPr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</w:rPr>
        <w:t>https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://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com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KolesovaMariya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oop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exercise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_03</w:t>
      </w:r>
    </w:p>
    <w:p w14:paraId="2A604D3D" w14:textId="77777777" w:rsidR="0073213D" w:rsidRDefault="0073213D">
      <w:pPr>
        <w:pStyle w:val="Standard"/>
        <w:ind w:left="397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4B7FD821" w14:textId="77777777" w:rsidR="0073213D" w:rsidRPr="00B54E65" w:rsidRDefault="005F03CD">
      <w:pPr>
        <w:pStyle w:val="Standard"/>
        <w:rPr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3 - Описание программы</w:t>
      </w:r>
    </w:p>
    <w:p w14:paraId="029341F5" w14:textId="77777777" w:rsidR="0073213D" w:rsidRPr="00B54E65" w:rsidRDefault="005F03CD">
      <w:pPr>
        <w:pStyle w:val="Standard"/>
        <w:rPr>
          <w:lang w:val="ru-RU"/>
        </w:rPr>
      </w:pPr>
      <w:r>
        <w:rPr>
          <w:rFonts w:ascii="Times New Roman" w:hAnsi="Times New Roman"/>
          <w:color w:val="000000"/>
          <w:lang w:val="ru-RU"/>
        </w:rPr>
        <w:tab/>
        <w:t xml:space="preserve">Создан базовый абстрактный класс </w:t>
      </w:r>
      <w:r>
        <w:rPr>
          <w:rFonts w:ascii="Times New Roman" w:hAnsi="Times New Roman"/>
          <w:color w:val="000000"/>
        </w:rPr>
        <w:t>figure</w:t>
      </w:r>
      <w:r>
        <w:rPr>
          <w:rFonts w:ascii="Times New Roman" w:hAnsi="Times New Roman"/>
          <w:color w:val="000000"/>
          <w:lang w:val="ru-RU"/>
        </w:rPr>
        <w:t xml:space="preserve"> с виртуальными функциями, вычисляющие площадь, геометрический центр, а </w:t>
      </w:r>
      <w:r>
        <w:rPr>
          <w:rFonts w:ascii="Times New Roman" w:hAnsi="Times New Roman"/>
          <w:color w:val="000000"/>
          <w:lang w:val="ru-RU"/>
        </w:rPr>
        <w:t xml:space="preserve">также вывод и ввод. Наследуемые классы </w:t>
      </w:r>
      <w:r>
        <w:rPr>
          <w:rFonts w:ascii="Times New Roman" w:hAnsi="Times New Roman"/>
          <w:color w:val="000000"/>
        </w:rPr>
        <w:t>triangle</w:t>
      </w:r>
      <w:r>
        <w:rPr>
          <w:rFonts w:ascii="Times New Roman" w:hAnsi="Times New Roman"/>
          <w:color w:val="000000"/>
          <w:lang w:val="ru-RU"/>
        </w:rPr>
        <w:t xml:space="preserve">, </w:t>
      </w:r>
      <w:r>
        <w:rPr>
          <w:rFonts w:ascii="Times New Roman" w:hAnsi="Times New Roman"/>
          <w:color w:val="000000"/>
        </w:rPr>
        <w:t>square</w:t>
      </w:r>
      <w:r>
        <w:rPr>
          <w:rFonts w:ascii="Times New Roman" w:hAnsi="Times New Roman"/>
          <w:color w:val="000000"/>
          <w:lang w:val="ru-RU"/>
        </w:rPr>
        <w:t xml:space="preserve">, </w:t>
      </w:r>
      <w:r>
        <w:rPr>
          <w:rFonts w:ascii="Times New Roman" w:hAnsi="Times New Roman"/>
          <w:color w:val="000000"/>
        </w:rPr>
        <w:t>octagon</w:t>
      </w:r>
      <w:r>
        <w:rPr>
          <w:rFonts w:ascii="Times New Roman" w:hAnsi="Times New Roman"/>
          <w:color w:val="000000"/>
          <w:lang w:val="ru-RU"/>
        </w:rPr>
        <w:t xml:space="preserve">. В каждом классе реализованы функции </w:t>
      </w:r>
      <w:r>
        <w:rPr>
          <w:rFonts w:ascii="Times New Roman" w:hAnsi="Times New Roman"/>
          <w:color w:val="000000"/>
        </w:rPr>
        <w:t>center</w:t>
      </w:r>
      <w:r>
        <w:rPr>
          <w:rFonts w:ascii="Times New Roman" w:hAnsi="Times New Roman"/>
          <w:color w:val="000000"/>
          <w:lang w:val="ru-RU"/>
        </w:rPr>
        <w:t xml:space="preserve">, </w:t>
      </w:r>
      <w:r>
        <w:rPr>
          <w:rFonts w:ascii="Times New Roman" w:hAnsi="Times New Roman"/>
          <w:color w:val="000000"/>
        </w:rPr>
        <w:t>area</w:t>
      </w:r>
      <w:r>
        <w:rPr>
          <w:rFonts w:ascii="Times New Roman" w:hAnsi="Times New Roman"/>
          <w:color w:val="000000"/>
          <w:lang w:val="ru-RU"/>
        </w:rPr>
        <w:t xml:space="preserve">, </w:t>
      </w:r>
      <w:r>
        <w:rPr>
          <w:rFonts w:ascii="Times New Roman" w:hAnsi="Times New Roman"/>
          <w:color w:val="000000"/>
        </w:rPr>
        <w:t>print</w:t>
      </w:r>
      <w:r>
        <w:rPr>
          <w:rFonts w:ascii="Times New Roman" w:hAnsi="Times New Roman"/>
          <w:color w:val="000000"/>
          <w:lang w:val="ru-RU"/>
        </w:rPr>
        <w:t xml:space="preserve">. Для удобства создан вспомогательный класс </w:t>
      </w:r>
      <w:r>
        <w:rPr>
          <w:rFonts w:ascii="Times New Roman" w:hAnsi="Times New Roman"/>
          <w:color w:val="000000"/>
        </w:rPr>
        <w:t>point</w:t>
      </w:r>
      <w:r>
        <w:rPr>
          <w:rFonts w:ascii="Times New Roman" w:hAnsi="Times New Roman"/>
          <w:color w:val="000000"/>
          <w:lang w:val="ru-RU"/>
        </w:rPr>
        <w:t xml:space="preserve">, с помощью которого задаются точки. В классах </w:t>
      </w:r>
      <w:r>
        <w:rPr>
          <w:rFonts w:ascii="Times New Roman" w:hAnsi="Times New Roman"/>
          <w:color w:val="000000"/>
        </w:rPr>
        <w:t>triangle</w:t>
      </w:r>
      <w:r>
        <w:rPr>
          <w:rFonts w:ascii="Times New Roman" w:hAnsi="Times New Roman"/>
          <w:color w:val="000000"/>
          <w:lang w:val="ru-RU"/>
        </w:rPr>
        <w:t xml:space="preserve"> и </w:t>
      </w:r>
      <w:r>
        <w:rPr>
          <w:rFonts w:ascii="Times New Roman" w:hAnsi="Times New Roman"/>
          <w:color w:val="000000"/>
        </w:rPr>
        <w:t>square</w:t>
      </w:r>
      <w:r>
        <w:rPr>
          <w:rFonts w:ascii="Times New Roman" w:hAnsi="Times New Roman"/>
          <w:color w:val="000000"/>
          <w:lang w:val="ru-RU"/>
        </w:rPr>
        <w:t xml:space="preserve"> реализованы функции п</w:t>
      </w:r>
      <w:r>
        <w:rPr>
          <w:rFonts w:ascii="Times New Roman" w:hAnsi="Times New Roman"/>
          <w:color w:val="000000"/>
          <w:lang w:val="ru-RU"/>
        </w:rPr>
        <w:t>роверки того, являются ли фигуры треугольником или квадратом, так же возможен ввод точек в любом порядке, в то время вершины восьмиугольника необходимо вводить строго по порядку. Так же написано простое пользовательское меню со следующими командами:</w:t>
      </w:r>
    </w:p>
    <w:p w14:paraId="665610EB" w14:textId="77777777" w:rsidR="0073213D" w:rsidRDefault="0073213D">
      <w:pPr>
        <w:pStyle w:val="Standard"/>
        <w:rPr>
          <w:rFonts w:ascii="Times New Roman" w:hAnsi="Times New Roman"/>
          <w:color w:val="000000"/>
          <w:lang w:val="ru-RU"/>
        </w:rPr>
      </w:pPr>
    </w:p>
    <w:p w14:paraId="0ED3FB11" w14:textId="77777777" w:rsidR="0073213D" w:rsidRDefault="005F03CD">
      <w:pPr>
        <w:pStyle w:val="Standard"/>
        <w:ind w:left="397"/>
        <w:rPr>
          <w:rFonts w:ascii="Times New Roman" w:hAnsi="Times New Roman"/>
          <w:color w:val="000000"/>
          <w:lang w:val="ru-RU"/>
        </w:rPr>
      </w:pPr>
      <w:proofErr w:type="spellStart"/>
      <w:r>
        <w:rPr>
          <w:rFonts w:ascii="Times New Roman" w:hAnsi="Times New Roman"/>
          <w:color w:val="000000"/>
          <w:lang w:val="ru-RU"/>
        </w:rPr>
        <w:t>exit</w:t>
      </w:r>
      <w:proofErr w:type="spellEnd"/>
      <w:r>
        <w:rPr>
          <w:rFonts w:ascii="Times New Roman" w:hAnsi="Times New Roman"/>
          <w:color w:val="000000"/>
          <w:lang w:val="ru-RU"/>
        </w:rPr>
        <w:t xml:space="preserve"> </w:t>
      </w:r>
      <w:r>
        <w:rPr>
          <w:rFonts w:ascii="Times New Roman" w:hAnsi="Times New Roman"/>
          <w:color w:val="000000"/>
          <w:lang w:val="ru-RU"/>
        </w:rPr>
        <w:t>- закончить работу программы;</w:t>
      </w:r>
    </w:p>
    <w:p w14:paraId="755370AC" w14:textId="77777777" w:rsidR="0073213D" w:rsidRDefault="005F03CD">
      <w:pPr>
        <w:pStyle w:val="Standard"/>
        <w:ind w:left="397"/>
      </w:pPr>
      <w:r>
        <w:rPr>
          <w:rFonts w:ascii="Times New Roman" w:hAnsi="Times New Roman"/>
          <w:color w:val="000000"/>
        </w:rPr>
        <w:t>add</w:t>
      </w:r>
      <w:r w:rsidRPr="00B54E65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triangle</w:t>
      </w:r>
      <w:r w:rsidRPr="00B54E65">
        <w:rPr>
          <w:rFonts w:ascii="Times New Roman" w:hAnsi="Times New Roman"/>
          <w:color w:val="000000"/>
        </w:rPr>
        <w:t xml:space="preserve">/ </w:t>
      </w:r>
      <w:r>
        <w:rPr>
          <w:rFonts w:ascii="Times New Roman" w:hAnsi="Times New Roman"/>
          <w:color w:val="000000"/>
        </w:rPr>
        <w:t>square</w:t>
      </w:r>
      <w:r w:rsidRPr="00B54E65">
        <w:rPr>
          <w:rFonts w:ascii="Times New Roman" w:hAnsi="Times New Roman"/>
          <w:color w:val="000000"/>
        </w:rPr>
        <w:t xml:space="preserve">/ </w:t>
      </w:r>
      <w:r>
        <w:rPr>
          <w:rFonts w:ascii="Times New Roman" w:hAnsi="Times New Roman"/>
          <w:color w:val="000000"/>
        </w:rPr>
        <w:t>octagon</w:t>
      </w:r>
      <w:r w:rsidRPr="00B54E65">
        <w:rPr>
          <w:rFonts w:ascii="Times New Roman" w:hAnsi="Times New Roman"/>
          <w:color w:val="000000"/>
        </w:rPr>
        <w:t xml:space="preserve"> - </w:t>
      </w:r>
      <w:r>
        <w:rPr>
          <w:rFonts w:ascii="Times New Roman" w:hAnsi="Times New Roman"/>
          <w:color w:val="000000"/>
          <w:lang w:val="ru-RU"/>
        </w:rPr>
        <w:t>добавить</w:t>
      </w:r>
      <w:r w:rsidRPr="00B54E65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ru-RU"/>
        </w:rPr>
        <w:t>фигуру</w:t>
      </w:r>
    </w:p>
    <w:p w14:paraId="1D166ADA" w14:textId="77777777" w:rsidR="0073213D" w:rsidRDefault="005F03CD">
      <w:pPr>
        <w:pStyle w:val="Standard"/>
        <w:ind w:left="397"/>
        <w:rPr>
          <w:rFonts w:ascii="Times New Roman" w:hAnsi="Times New Roman"/>
          <w:color w:val="000000"/>
          <w:lang w:val="ru-RU"/>
        </w:rPr>
      </w:pPr>
      <w:proofErr w:type="spellStart"/>
      <w:r>
        <w:rPr>
          <w:rFonts w:ascii="Times New Roman" w:hAnsi="Times New Roman"/>
          <w:color w:val="000000"/>
          <w:lang w:val="ru-RU"/>
        </w:rPr>
        <w:t>delete</w:t>
      </w:r>
      <w:proofErr w:type="spellEnd"/>
      <w:r>
        <w:rPr>
          <w:rFonts w:ascii="Times New Roman" w:hAnsi="Times New Roman"/>
          <w:color w:val="000000"/>
          <w:lang w:val="ru-RU"/>
        </w:rPr>
        <w:t xml:space="preserve"> i - удаление по индексу i</w:t>
      </w:r>
    </w:p>
    <w:p w14:paraId="000DE41F" w14:textId="77777777" w:rsidR="0073213D" w:rsidRDefault="005F03CD">
      <w:pPr>
        <w:pStyle w:val="Standard"/>
        <w:ind w:left="397"/>
        <w:rPr>
          <w:rFonts w:ascii="Times New Roman" w:hAnsi="Times New Roman"/>
          <w:color w:val="000000"/>
          <w:lang w:val="ru-RU"/>
        </w:rPr>
      </w:pPr>
      <w:proofErr w:type="spellStart"/>
      <w:r>
        <w:rPr>
          <w:rFonts w:ascii="Times New Roman" w:hAnsi="Times New Roman"/>
          <w:color w:val="000000"/>
          <w:lang w:val="ru-RU"/>
        </w:rPr>
        <w:t>areas</w:t>
      </w:r>
      <w:proofErr w:type="spellEnd"/>
      <w:r>
        <w:rPr>
          <w:rFonts w:ascii="Times New Roman" w:hAnsi="Times New Roman"/>
          <w:color w:val="000000"/>
          <w:lang w:val="ru-RU"/>
        </w:rPr>
        <w:t xml:space="preserve"> - выводит площади всех введённых фигур</w:t>
      </w:r>
    </w:p>
    <w:p w14:paraId="2FF53235" w14:textId="77777777" w:rsidR="0073213D" w:rsidRDefault="005F03CD">
      <w:pPr>
        <w:pStyle w:val="Standard"/>
        <w:ind w:left="397"/>
        <w:rPr>
          <w:rFonts w:ascii="Times New Roman" w:hAnsi="Times New Roman"/>
          <w:color w:val="000000"/>
          <w:lang w:val="ru-RU"/>
        </w:rPr>
      </w:pPr>
      <w:proofErr w:type="spellStart"/>
      <w:r>
        <w:rPr>
          <w:rFonts w:ascii="Times New Roman" w:hAnsi="Times New Roman"/>
          <w:color w:val="000000"/>
          <w:lang w:val="ru-RU"/>
        </w:rPr>
        <w:t>centers</w:t>
      </w:r>
      <w:proofErr w:type="spellEnd"/>
      <w:r>
        <w:rPr>
          <w:rFonts w:ascii="Times New Roman" w:hAnsi="Times New Roman"/>
          <w:color w:val="000000"/>
          <w:lang w:val="ru-RU"/>
        </w:rPr>
        <w:t xml:space="preserve"> - выводит центры всех введенных фигур</w:t>
      </w:r>
    </w:p>
    <w:p w14:paraId="6C93F6E4" w14:textId="77777777" w:rsidR="0073213D" w:rsidRDefault="005F03CD">
      <w:pPr>
        <w:pStyle w:val="Standard"/>
        <w:ind w:left="397"/>
        <w:rPr>
          <w:rFonts w:ascii="Times New Roman" w:hAnsi="Times New Roman"/>
          <w:color w:val="000000"/>
          <w:lang w:val="ru-RU"/>
        </w:rPr>
      </w:pPr>
      <w:proofErr w:type="spellStart"/>
      <w:r>
        <w:rPr>
          <w:rFonts w:ascii="Times New Roman" w:hAnsi="Times New Roman"/>
          <w:color w:val="000000"/>
          <w:lang w:val="ru-RU"/>
        </w:rPr>
        <w:t>figures</w:t>
      </w:r>
      <w:proofErr w:type="spellEnd"/>
      <w:r>
        <w:rPr>
          <w:rFonts w:ascii="Times New Roman" w:hAnsi="Times New Roman"/>
          <w:color w:val="000000"/>
          <w:lang w:val="ru-RU"/>
        </w:rPr>
        <w:t xml:space="preserve"> - выводит все введенные фигуры</w:t>
      </w:r>
    </w:p>
    <w:p w14:paraId="037375EE" w14:textId="2D3D63DC" w:rsidR="0073213D" w:rsidRDefault="005F03CD">
      <w:pPr>
        <w:pStyle w:val="Standard"/>
        <w:ind w:left="397"/>
        <w:rPr>
          <w:rFonts w:ascii="Times New Roman" w:hAnsi="Times New Roman"/>
          <w:color w:val="000000"/>
          <w:lang w:val="ru-RU"/>
        </w:rPr>
      </w:pPr>
      <w:proofErr w:type="spellStart"/>
      <w:r>
        <w:rPr>
          <w:rFonts w:ascii="Times New Roman" w:hAnsi="Times New Roman"/>
          <w:color w:val="000000"/>
          <w:lang w:val="ru-RU"/>
        </w:rPr>
        <w:t>print</w:t>
      </w:r>
      <w:proofErr w:type="spellEnd"/>
      <w:r>
        <w:rPr>
          <w:rFonts w:ascii="Times New Roman" w:hAnsi="Times New Roman"/>
          <w:color w:val="000000"/>
          <w:lang w:val="ru-RU"/>
        </w:rPr>
        <w:t xml:space="preserve"> - </w:t>
      </w:r>
      <w:r>
        <w:rPr>
          <w:rFonts w:ascii="Times New Roman" w:hAnsi="Times New Roman"/>
          <w:color w:val="000000"/>
          <w:lang w:val="ru-RU"/>
        </w:rPr>
        <w:t>выводит все фигуры с их площадями и центрами</w:t>
      </w:r>
    </w:p>
    <w:p w14:paraId="272CC6F7" w14:textId="0768E0FD" w:rsidR="00B54E65" w:rsidRPr="00B54E65" w:rsidRDefault="00B54E65">
      <w:pPr>
        <w:pStyle w:val="Standard"/>
        <w:ind w:left="397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</w:rPr>
        <w:t xml:space="preserve">destroy – </w:t>
      </w:r>
      <w:r>
        <w:rPr>
          <w:rFonts w:ascii="Times New Roman" w:hAnsi="Times New Roman"/>
          <w:color w:val="000000"/>
          <w:lang w:val="ru-RU"/>
        </w:rPr>
        <w:t>удаляет все фигуры</w:t>
      </w:r>
    </w:p>
    <w:p w14:paraId="7F7FCA8D" w14:textId="77777777" w:rsidR="0073213D" w:rsidRDefault="0073213D">
      <w:pPr>
        <w:pStyle w:val="Standard"/>
        <w:ind w:left="397"/>
        <w:rPr>
          <w:rFonts w:ascii="Times New Roman" w:hAnsi="Times New Roman"/>
          <w:color w:val="000000"/>
          <w:lang w:val="ru-RU"/>
        </w:rPr>
      </w:pPr>
    </w:p>
    <w:p w14:paraId="648A9209" w14:textId="77777777" w:rsidR="0073213D" w:rsidRPr="00B54E65" w:rsidRDefault="005F03CD">
      <w:pPr>
        <w:pStyle w:val="Standard"/>
        <w:rPr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Все добавленные фигуры помещаются в вектор с элементами типа </w:t>
      </w:r>
      <w:r>
        <w:rPr>
          <w:rFonts w:ascii="Times New Roman" w:hAnsi="Times New Roman"/>
          <w:color w:val="000000"/>
        </w:rPr>
        <w:t>figure</w:t>
      </w:r>
      <w:r>
        <w:rPr>
          <w:rFonts w:ascii="Times New Roman" w:hAnsi="Times New Roman"/>
          <w:color w:val="000000"/>
          <w:lang w:val="ru-RU"/>
        </w:rPr>
        <w:t>.</w:t>
      </w:r>
    </w:p>
    <w:p w14:paraId="33114534" w14:textId="77777777" w:rsidR="0073213D" w:rsidRDefault="005F03CD">
      <w:pPr>
        <w:pStyle w:val="Standard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Как производились вычисления: </w:t>
      </w:r>
    </w:p>
    <w:p w14:paraId="38989EE1" w14:textId="77777777" w:rsidR="0073213D" w:rsidRDefault="005F03CD">
      <w:pPr>
        <w:pStyle w:val="Standard"/>
        <w:numPr>
          <w:ilvl w:val="0"/>
          <w:numId w:val="2"/>
        </w:numPr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площадь квадрата вычисляется возведением в квадрат одной из сторон</w:t>
      </w:r>
    </w:p>
    <w:p w14:paraId="5213E00D" w14:textId="77777777" w:rsidR="0073213D" w:rsidRDefault="005F03CD">
      <w:pPr>
        <w:pStyle w:val="Standard"/>
        <w:numPr>
          <w:ilvl w:val="0"/>
          <w:numId w:val="2"/>
        </w:numPr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площадь треугольника вычисляется по </w:t>
      </w:r>
      <w:r>
        <w:rPr>
          <w:rFonts w:ascii="Times New Roman" w:hAnsi="Times New Roman"/>
          <w:color w:val="000000"/>
          <w:lang w:val="ru-RU"/>
        </w:rPr>
        <w:t xml:space="preserve">формуле Герона </w:t>
      </w:r>
    </w:p>
    <w:p w14:paraId="5F87230B" w14:textId="77777777" w:rsidR="0073213D" w:rsidRDefault="005F03CD">
      <w:pPr>
        <w:pStyle w:val="Standard"/>
        <w:numPr>
          <w:ilvl w:val="0"/>
          <w:numId w:val="2"/>
        </w:numPr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площадь восьмиугольника вычисляется с помощью разбиения фигуры на треугольники, и вычисление уже их площади</w:t>
      </w:r>
    </w:p>
    <w:p w14:paraId="5E585268" w14:textId="77777777" w:rsidR="0073213D" w:rsidRDefault="005F03CD">
      <w:pPr>
        <w:pStyle w:val="Standard"/>
        <w:numPr>
          <w:ilvl w:val="0"/>
          <w:numId w:val="2"/>
        </w:numPr>
      </w:pPr>
      <w:r>
        <w:rPr>
          <w:rFonts w:ascii="Times New Roman" w:hAnsi="Times New Roman"/>
          <w:color w:val="000000"/>
          <w:lang w:val="ru-RU"/>
        </w:rPr>
        <w:t xml:space="preserve">геометрический центр вычисляется по формуле </w:t>
      </w:r>
      <w:r>
        <w:rPr>
          <w:rFonts w:ascii="Times New Roman" w:hAnsi="Times New Roman"/>
          <w:color w:val="000000"/>
        </w:rPr>
        <w:t>x</w:t>
      </w:r>
      <w:r>
        <w:rPr>
          <w:rFonts w:ascii="Times New Roman" w:hAnsi="Times New Roman"/>
          <w:color w:val="000000"/>
          <w:vertAlign w:val="subscript"/>
        </w:rPr>
        <w:t>c</w:t>
      </w:r>
      <w:r>
        <w:rPr>
          <w:rFonts w:ascii="Times New Roman" w:hAnsi="Times New Roman"/>
          <w:color w:val="000000"/>
          <w:vertAlign w:val="subscript"/>
          <w:lang w:val="ru-RU"/>
        </w:rPr>
        <w:t xml:space="preserve"> </w:t>
      </w:r>
      <w:r>
        <w:rPr>
          <w:rFonts w:ascii="Times New Roman" w:hAnsi="Times New Roman"/>
          <w:color w:val="000000"/>
          <w:lang w:val="ru-RU"/>
        </w:rPr>
        <w:t xml:space="preserve">= </w:t>
      </w:r>
      <w:r>
        <w:rPr>
          <w:rFonts w:ascii="Times New Roman" w:hAnsi="Times New Roman"/>
          <w:color w:val="000000"/>
        </w:rPr>
        <w:t>x</w:t>
      </w:r>
      <w:r>
        <w:rPr>
          <w:rFonts w:ascii="Times New Roman" w:hAnsi="Times New Roman"/>
          <w:color w:val="000000"/>
          <w:vertAlign w:val="subscript"/>
          <w:lang w:val="ru-RU"/>
        </w:rPr>
        <w:t xml:space="preserve">1 </w:t>
      </w:r>
      <w:r>
        <w:rPr>
          <w:rFonts w:ascii="Times New Roman" w:hAnsi="Times New Roman"/>
          <w:color w:val="000000"/>
          <w:lang w:val="ru-RU"/>
        </w:rPr>
        <w:t xml:space="preserve">+ </w:t>
      </w:r>
      <w:r>
        <w:rPr>
          <w:rFonts w:ascii="Times New Roman" w:hAnsi="Times New Roman"/>
          <w:color w:val="000000"/>
        </w:rPr>
        <w:t>x</w:t>
      </w:r>
      <w:r>
        <w:rPr>
          <w:rFonts w:ascii="Times New Roman" w:hAnsi="Times New Roman"/>
          <w:color w:val="000000"/>
          <w:vertAlign w:val="subscript"/>
          <w:lang w:val="ru-RU"/>
        </w:rPr>
        <w:t xml:space="preserve">2 +… </w:t>
      </w:r>
      <w:r>
        <w:rPr>
          <w:rFonts w:ascii="Times New Roman" w:hAnsi="Times New Roman"/>
          <w:color w:val="000000"/>
        </w:rPr>
        <w:t xml:space="preserve">+ </w:t>
      </w:r>
      <w:proofErr w:type="spellStart"/>
      <w:r>
        <w:rPr>
          <w:rFonts w:ascii="Times New Roman" w:hAnsi="Times New Roman"/>
          <w:color w:val="000000"/>
        </w:rPr>
        <w:t>x</w:t>
      </w:r>
      <w:r>
        <w:rPr>
          <w:rFonts w:ascii="Times New Roman" w:hAnsi="Times New Roman"/>
          <w:color w:val="000000"/>
          <w:vertAlign w:val="subscript"/>
        </w:rPr>
        <w:t>n</w:t>
      </w:r>
      <w:proofErr w:type="spellEnd"/>
      <w:r>
        <w:rPr>
          <w:rFonts w:ascii="Times New Roman" w:hAnsi="Times New Roman"/>
          <w:color w:val="000000"/>
        </w:rPr>
        <w:t>,</w:t>
      </w:r>
    </w:p>
    <w:p w14:paraId="7D5E51D2" w14:textId="77777777" w:rsidR="0073213D" w:rsidRPr="00B54E65" w:rsidRDefault="005F03CD">
      <w:pPr>
        <w:pStyle w:val="Standard"/>
        <w:numPr>
          <w:ilvl w:val="0"/>
          <w:numId w:val="2"/>
        </w:numPr>
        <w:rPr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y</w:t>
      </w:r>
      <w:r>
        <w:rPr>
          <w:rFonts w:ascii="Times New Roman" w:hAnsi="Times New Roman"/>
          <w:color w:val="000000"/>
          <w:vertAlign w:val="subscript"/>
        </w:rPr>
        <w:t>c</w:t>
      </w:r>
      <w:proofErr w:type="spellEnd"/>
      <w:r>
        <w:rPr>
          <w:rFonts w:ascii="Times New Roman" w:hAnsi="Times New Roman"/>
          <w:color w:val="000000"/>
          <w:lang w:val="ru-RU"/>
        </w:rPr>
        <w:t xml:space="preserve"> = </w:t>
      </w:r>
      <w:r>
        <w:rPr>
          <w:rFonts w:ascii="Times New Roman" w:hAnsi="Times New Roman"/>
          <w:color w:val="000000"/>
        </w:rPr>
        <w:t>y</w:t>
      </w:r>
      <w:r>
        <w:rPr>
          <w:rFonts w:ascii="Times New Roman" w:hAnsi="Times New Roman"/>
          <w:color w:val="000000"/>
          <w:vertAlign w:val="subscript"/>
          <w:lang w:val="ru-RU"/>
        </w:rPr>
        <w:t>1</w:t>
      </w:r>
      <w:r>
        <w:rPr>
          <w:rFonts w:ascii="Times New Roman" w:hAnsi="Times New Roman"/>
          <w:color w:val="000000"/>
          <w:lang w:val="ru-RU"/>
        </w:rPr>
        <w:t xml:space="preserve"> + </w:t>
      </w:r>
      <w:r>
        <w:rPr>
          <w:rFonts w:ascii="Times New Roman" w:hAnsi="Times New Roman"/>
          <w:color w:val="000000"/>
        </w:rPr>
        <w:t>y</w:t>
      </w:r>
      <w:r>
        <w:rPr>
          <w:rFonts w:ascii="Times New Roman" w:hAnsi="Times New Roman"/>
          <w:color w:val="000000"/>
          <w:vertAlign w:val="subscript"/>
          <w:lang w:val="ru-RU"/>
        </w:rPr>
        <w:t>2</w:t>
      </w:r>
      <w:r>
        <w:rPr>
          <w:rFonts w:ascii="Times New Roman" w:hAnsi="Times New Roman"/>
          <w:color w:val="000000"/>
          <w:lang w:val="ru-RU"/>
        </w:rPr>
        <w:t xml:space="preserve"> + … + </w:t>
      </w:r>
      <w:proofErr w:type="spellStart"/>
      <w:r>
        <w:rPr>
          <w:rFonts w:ascii="Times New Roman" w:hAnsi="Times New Roman"/>
          <w:color w:val="000000"/>
        </w:rPr>
        <w:t>y</w:t>
      </w:r>
      <w:r>
        <w:rPr>
          <w:rFonts w:ascii="Times New Roman" w:hAnsi="Times New Roman"/>
          <w:color w:val="000000"/>
          <w:vertAlign w:val="subscript"/>
        </w:rPr>
        <w:t>n</w:t>
      </w:r>
      <w:proofErr w:type="spellEnd"/>
      <w:r>
        <w:rPr>
          <w:rFonts w:ascii="Times New Roman" w:hAnsi="Times New Roman"/>
          <w:color w:val="000000"/>
          <w:lang w:val="ru-RU"/>
        </w:rPr>
        <w:t xml:space="preserve">, где </w:t>
      </w:r>
      <w:r>
        <w:rPr>
          <w:rFonts w:ascii="Times New Roman" w:hAnsi="Times New Roman"/>
          <w:color w:val="000000"/>
        </w:rPr>
        <w:t>n</w:t>
      </w:r>
      <w:r>
        <w:rPr>
          <w:rFonts w:ascii="Times New Roman" w:hAnsi="Times New Roman"/>
          <w:color w:val="000000"/>
          <w:lang w:val="ru-RU"/>
        </w:rPr>
        <w:t xml:space="preserve"> – кол-во вершин в фигуре.</w:t>
      </w:r>
    </w:p>
    <w:p w14:paraId="2675D0AA" w14:textId="77777777" w:rsidR="0073213D" w:rsidRDefault="0073213D">
      <w:pPr>
        <w:pStyle w:val="Standard"/>
        <w:rPr>
          <w:rFonts w:ascii="Times New Roman" w:hAnsi="Times New Roman"/>
          <w:color w:val="000000"/>
          <w:lang w:val="ru-RU"/>
        </w:rPr>
      </w:pPr>
    </w:p>
    <w:p w14:paraId="10D2C87A" w14:textId="77777777" w:rsidR="0073213D" w:rsidRDefault="0073213D">
      <w:pPr>
        <w:pStyle w:val="Standard"/>
        <w:ind w:left="397"/>
        <w:rPr>
          <w:rFonts w:ascii="Times New Roman" w:hAnsi="Times New Roman"/>
          <w:color w:val="000000"/>
          <w:lang w:val="ru-RU"/>
        </w:rPr>
      </w:pPr>
    </w:p>
    <w:p w14:paraId="6C817667" w14:textId="77777777" w:rsidR="00B54E65" w:rsidRDefault="00B54E65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8C2CC07" w14:textId="77777777" w:rsidR="00B54E65" w:rsidRDefault="00B54E65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A801A5F" w14:textId="77777777" w:rsidR="00B54E65" w:rsidRDefault="00B54E65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2D0414B" w14:textId="77777777" w:rsidR="00B54E65" w:rsidRDefault="00B54E65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1FE2647" w14:textId="77777777" w:rsidR="00B54E65" w:rsidRDefault="00B54E65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2834EB6" w14:textId="77777777" w:rsidR="00B54E65" w:rsidRDefault="00B54E65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161A513" w14:textId="3E0F7835" w:rsidR="0073213D" w:rsidRPr="00B54E65" w:rsidRDefault="005F03CD">
      <w:pPr>
        <w:pStyle w:val="Standard"/>
        <w:rPr>
          <w:lang w:val="ru-RU"/>
        </w:rPr>
      </w:pPr>
      <w:r w:rsidRPr="00B54E65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lastRenderedPageBreak/>
        <w:t xml:space="preserve">4 –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Тест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ы</w:t>
      </w:r>
    </w:p>
    <w:p w14:paraId="57F6F6F6" w14:textId="259985CB" w:rsidR="0073213D" w:rsidRPr="00B54E65" w:rsidRDefault="00B54E65">
      <w:pPr>
        <w:pStyle w:val="Standard"/>
        <w:ind w:left="340"/>
        <w:rPr>
          <w:rFonts w:ascii="Times New Roman" w:hAnsi="Times New Roman"/>
          <w:b/>
          <w:bCs/>
          <w:sz w:val="32"/>
          <w:szCs w:val="32"/>
          <w:u w:val="single"/>
        </w:rPr>
      </w:pPr>
      <w:r w:rsidRPr="00B54E65">
        <w:rPr>
          <w:rFonts w:ascii="Times New Roman" w:hAnsi="Times New Roman"/>
          <w:b/>
          <w:bCs/>
          <w:sz w:val="32"/>
          <w:szCs w:val="32"/>
          <w:u w:val="single"/>
        </w:rPr>
        <w:t>test_00.txt</w:t>
      </w:r>
    </w:p>
    <w:p w14:paraId="689A06B0" w14:textId="383747AD" w:rsidR="00B54E65" w:rsidRPr="00B54E65" w:rsidRDefault="00B54E65" w:rsidP="00B54E65">
      <w:pPr>
        <w:pStyle w:val="Standard"/>
        <w:ind w:left="340"/>
        <w:rPr>
          <w:rFonts w:ascii="Times New Roman" w:hAnsi="Times New Roman"/>
          <w:sz w:val="28"/>
          <w:szCs w:val="28"/>
        </w:rPr>
      </w:pPr>
      <w:r w:rsidRPr="00B54E65">
        <w:rPr>
          <w:rFonts w:ascii="Times New Roman" w:hAnsi="Times New Roman"/>
          <w:sz w:val="28"/>
          <w:szCs w:val="28"/>
        </w:rPr>
        <w:t>add triangle 2 1 7 4 10 2</w:t>
      </w:r>
    </w:p>
    <w:p w14:paraId="77FF702A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  <w:sz w:val="28"/>
          <w:szCs w:val="28"/>
        </w:rPr>
      </w:pPr>
      <w:r w:rsidRPr="00B54E65">
        <w:rPr>
          <w:rFonts w:ascii="Times New Roman" w:hAnsi="Times New Roman"/>
          <w:sz w:val="28"/>
          <w:szCs w:val="28"/>
        </w:rPr>
        <w:t>add triangle 4 3 7 4 6 5</w:t>
      </w:r>
    </w:p>
    <w:p w14:paraId="1D7F007C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  <w:sz w:val="28"/>
          <w:szCs w:val="28"/>
        </w:rPr>
      </w:pPr>
      <w:r w:rsidRPr="00B54E65">
        <w:rPr>
          <w:rFonts w:ascii="Times New Roman" w:hAnsi="Times New Roman"/>
          <w:sz w:val="28"/>
          <w:szCs w:val="28"/>
        </w:rPr>
        <w:t>add triangle 0 0 0 0 0 0</w:t>
      </w:r>
    </w:p>
    <w:p w14:paraId="2C424707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  <w:sz w:val="28"/>
          <w:szCs w:val="28"/>
        </w:rPr>
      </w:pPr>
      <w:r w:rsidRPr="00B54E65">
        <w:rPr>
          <w:rFonts w:ascii="Times New Roman" w:hAnsi="Times New Roman"/>
          <w:sz w:val="28"/>
          <w:szCs w:val="28"/>
        </w:rPr>
        <w:t>add triangle 8 8 8 8 8 8</w:t>
      </w:r>
    </w:p>
    <w:p w14:paraId="05AB90F1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  <w:sz w:val="28"/>
          <w:szCs w:val="28"/>
        </w:rPr>
      </w:pPr>
      <w:r w:rsidRPr="00B54E65">
        <w:rPr>
          <w:rFonts w:ascii="Times New Roman" w:hAnsi="Times New Roman"/>
          <w:sz w:val="28"/>
          <w:szCs w:val="28"/>
        </w:rPr>
        <w:t>add triangle 0.5 -0.5 0.75 4.25 2 28</w:t>
      </w:r>
    </w:p>
    <w:p w14:paraId="21E42646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  <w:sz w:val="28"/>
          <w:szCs w:val="28"/>
        </w:rPr>
      </w:pPr>
      <w:r w:rsidRPr="00B54E65">
        <w:rPr>
          <w:rFonts w:ascii="Times New Roman" w:hAnsi="Times New Roman"/>
          <w:sz w:val="28"/>
          <w:szCs w:val="28"/>
        </w:rPr>
        <w:t>add triangle 3 6 4 4.5 5 3</w:t>
      </w:r>
    </w:p>
    <w:p w14:paraId="489D1229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  <w:sz w:val="28"/>
          <w:szCs w:val="28"/>
        </w:rPr>
      </w:pPr>
      <w:r w:rsidRPr="00B54E65">
        <w:rPr>
          <w:rFonts w:ascii="Times New Roman" w:hAnsi="Times New Roman"/>
          <w:sz w:val="28"/>
          <w:szCs w:val="28"/>
        </w:rPr>
        <w:t>add triangle 0 0 1 2 2 4</w:t>
      </w:r>
    </w:p>
    <w:p w14:paraId="4CCE9AB7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  <w:sz w:val="28"/>
          <w:szCs w:val="28"/>
        </w:rPr>
      </w:pPr>
      <w:r w:rsidRPr="00B54E65">
        <w:rPr>
          <w:rFonts w:ascii="Times New Roman" w:hAnsi="Times New Roman"/>
          <w:sz w:val="28"/>
          <w:szCs w:val="28"/>
        </w:rPr>
        <w:t>print</w:t>
      </w:r>
    </w:p>
    <w:p w14:paraId="2D1246EF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  <w:sz w:val="28"/>
          <w:szCs w:val="28"/>
        </w:rPr>
      </w:pPr>
      <w:r w:rsidRPr="00B54E65">
        <w:rPr>
          <w:rFonts w:ascii="Times New Roman" w:hAnsi="Times New Roman"/>
          <w:sz w:val="28"/>
          <w:szCs w:val="28"/>
        </w:rPr>
        <w:t>delete 1</w:t>
      </w:r>
    </w:p>
    <w:p w14:paraId="3137FA3E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  <w:sz w:val="28"/>
          <w:szCs w:val="28"/>
        </w:rPr>
      </w:pPr>
      <w:r w:rsidRPr="00B54E65">
        <w:rPr>
          <w:rFonts w:ascii="Times New Roman" w:hAnsi="Times New Roman"/>
          <w:sz w:val="28"/>
          <w:szCs w:val="28"/>
        </w:rPr>
        <w:t>figures</w:t>
      </w:r>
    </w:p>
    <w:p w14:paraId="4B87F7F0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  <w:sz w:val="28"/>
          <w:szCs w:val="28"/>
        </w:rPr>
      </w:pPr>
      <w:r w:rsidRPr="00B54E65">
        <w:rPr>
          <w:rFonts w:ascii="Times New Roman" w:hAnsi="Times New Roman"/>
          <w:sz w:val="28"/>
          <w:szCs w:val="28"/>
        </w:rPr>
        <w:t>destroy</w:t>
      </w:r>
    </w:p>
    <w:p w14:paraId="3A3F7CBE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  <w:sz w:val="28"/>
          <w:szCs w:val="28"/>
        </w:rPr>
      </w:pPr>
      <w:r w:rsidRPr="00B54E65">
        <w:rPr>
          <w:rFonts w:ascii="Times New Roman" w:hAnsi="Times New Roman"/>
          <w:sz w:val="28"/>
          <w:szCs w:val="28"/>
        </w:rPr>
        <w:t>figure</w:t>
      </w:r>
    </w:p>
    <w:p w14:paraId="0DAE70E6" w14:textId="3A4D1F32" w:rsidR="00B54E65" w:rsidRDefault="00B54E65" w:rsidP="00B54E65">
      <w:pPr>
        <w:pStyle w:val="Standard"/>
        <w:ind w:left="340"/>
        <w:rPr>
          <w:rFonts w:ascii="Times New Roman" w:hAnsi="Times New Roman"/>
          <w:sz w:val="28"/>
          <w:szCs w:val="28"/>
        </w:rPr>
      </w:pPr>
      <w:r w:rsidRPr="00B54E65">
        <w:rPr>
          <w:rFonts w:ascii="Times New Roman" w:hAnsi="Times New Roman"/>
          <w:sz w:val="28"/>
          <w:szCs w:val="28"/>
        </w:rPr>
        <w:t>exit</w:t>
      </w:r>
    </w:p>
    <w:p w14:paraId="3BB28F77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  <w:sz w:val="28"/>
          <w:szCs w:val="28"/>
        </w:rPr>
      </w:pPr>
    </w:p>
    <w:p w14:paraId="3ABBC50C" w14:textId="56984E38" w:rsidR="00B54E65" w:rsidRDefault="00B54E65">
      <w:pPr>
        <w:pStyle w:val="Standard"/>
        <w:ind w:left="340"/>
        <w:rPr>
          <w:rFonts w:ascii="Times New Roman" w:hAnsi="Times New Roman"/>
          <w:b/>
          <w:bCs/>
          <w:sz w:val="32"/>
          <w:szCs w:val="32"/>
          <w:u w:val="single"/>
        </w:rPr>
      </w:pPr>
      <w:r w:rsidRPr="00B54E65">
        <w:rPr>
          <w:rFonts w:ascii="Times New Roman" w:hAnsi="Times New Roman"/>
          <w:b/>
          <w:bCs/>
          <w:sz w:val="32"/>
          <w:szCs w:val="32"/>
          <w:u w:val="single"/>
        </w:rPr>
        <w:t>result 00</w:t>
      </w:r>
    </w:p>
    <w:p w14:paraId="139B9613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Triangle [(2,1</w:t>
      </w:r>
      <w:proofErr w:type="gramStart"/>
      <w:r w:rsidRPr="00B54E65">
        <w:rPr>
          <w:rFonts w:ascii="Times New Roman" w:hAnsi="Times New Roman"/>
        </w:rPr>
        <w:t>),(</w:t>
      </w:r>
      <w:proofErr w:type="gramEnd"/>
      <w:r w:rsidRPr="00B54E65">
        <w:rPr>
          <w:rFonts w:ascii="Times New Roman" w:hAnsi="Times New Roman"/>
        </w:rPr>
        <w:t>7,4),(10,2)] was successfully added;</w:t>
      </w:r>
    </w:p>
    <w:p w14:paraId="52D910F9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Triangle [(4,3</w:t>
      </w:r>
      <w:proofErr w:type="gramStart"/>
      <w:r w:rsidRPr="00B54E65">
        <w:rPr>
          <w:rFonts w:ascii="Times New Roman" w:hAnsi="Times New Roman"/>
        </w:rPr>
        <w:t>),(</w:t>
      </w:r>
      <w:proofErr w:type="gramEnd"/>
      <w:r w:rsidRPr="00B54E65">
        <w:rPr>
          <w:rFonts w:ascii="Times New Roman" w:hAnsi="Times New Roman"/>
        </w:rPr>
        <w:t>7,4),(6,5)] was successfully added;</w:t>
      </w:r>
    </w:p>
    <w:p w14:paraId="6C6CF187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Triangle [(0,0</w:t>
      </w:r>
      <w:proofErr w:type="gramStart"/>
      <w:r w:rsidRPr="00B54E65">
        <w:rPr>
          <w:rFonts w:ascii="Times New Roman" w:hAnsi="Times New Roman"/>
        </w:rPr>
        <w:t>),(</w:t>
      </w:r>
      <w:proofErr w:type="gramEnd"/>
      <w:r w:rsidRPr="00B54E65">
        <w:rPr>
          <w:rFonts w:ascii="Times New Roman" w:hAnsi="Times New Roman"/>
        </w:rPr>
        <w:t>0,0),(0,0)] was successfully added;</w:t>
      </w:r>
    </w:p>
    <w:p w14:paraId="2A7AB66A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Triangle [(8,8</w:t>
      </w:r>
      <w:proofErr w:type="gramStart"/>
      <w:r w:rsidRPr="00B54E65">
        <w:rPr>
          <w:rFonts w:ascii="Times New Roman" w:hAnsi="Times New Roman"/>
        </w:rPr>
        <w:t>),(</w:t>
      </w:r>
      <w:proofErr w:type="gramEnd"/>
      <w:r w:rsidRPr="00B54E65">
        <w:rPr>
          <w:rFonts w:ascii="Times New Roman" w:hAnsi="Times New Roman"/>
        </w:rPr>
        <w:t>8,8),(8,8)] was successfully added;</w:t>
      </w:r>
    </w:p>
    <w:p w14:paraId="40B4C96A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Triangle [(</w:t>
      </w:r>
      <w:proofErr w:type="gramStart"/>
      <w:r w:rsidRPr="00B54E65">
        <w:rPr>
          <w:rFonts w:ascii="Times New Roman" w:hAnsi="Times New Roman"/>
        </w:rPr>
        <w:t>0.5,-</w:t>
      </w:r>
      <w:proofErr w:type="gramEnd"/>
      <w:r w:rsidRPr="00B54E65">
        <w:rPr>
          <w:rFonts w:ascii="Times New Roman" w:hAnsi="Times New Roman"/>
        </w:rPr>
        <w:t>0.5),(0.75,4.25),(2,28)] isn't a triangle, square or octagon;</w:t>
      </w:r>
    </w:p>
    <w:p w14:paraId="729FB73B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Triangle [(3,6</w:t>
      </w:r>
      <w:proofErr w:type="gramStart"/>
      <w:r w:rsidRPr="00B54E65">
        <w:rPr>
          <w:rFonts w:ascii="Times New Roman" w:hAnsi="Times New Roman"/>
        </w:rPr>
        <w:t>),(</w:t>
      </w:r>
      <w:proofErr w:type="gramEnd"/>
      <w:r w:rsidRPr="00B54E65">
        <w:rPr>
          <w:rFonts w:ascii="Times New Roman" w:hAnsi="Times New Roman"/>
        </w:rPr>
        <w:t>4,4.5),(5,3)] isn't a triangle, square or octagon;</w:t>
      </w:r>
    </w:p>
    <w:p w14:paraId="74453676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Triangle [(0,0</w:t>
      </w:r>
      <w:proofErr w:type="gramStart"/>
      <w:r w:rsidRPr="00B54E65">
        <w:rPr>
          <w:rFonts w:ascii="Times New Roman" w:hAnsi="Times New Roman"/>
        </w:rPr>
        <w:t>),(</w:t>
      </w:r>
      <w:proofErr w:type="gramEnd"/>
      <w:r w:rsidRPr="00B54E65">
        <w:rPr>
          <w:rFonts w:ascii="Times New Roman" w:hAnsi="Times New Roman"/>
        </w:rPr>
        <w:t>1,2),(2,4)] isn't a triangle, square or octagon;</w:t>
      </w:r>
    </w:p>
    <w:p w14:paraId="1E473997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Triangle [(2,1</w:t>
      </w:r>
      <w:proofErr w:type="gramStart"/>
      <w:r w:rsidRPr="00B54E65">
        <w:rPr>
          <w:rFonts w:ascii="Times New Roman" w:hAnsi="Times New Roman"/>
        </w:rPr>
        <w:t>),(</w:t>
      </w:r>
      <w:proofErr w:type="gramEnd"/>
      <w:r w:rsidRPr="00B54E65">
        <w:rPr>
          <w:rFonts w:ascii="Times New Roman" w:hAnsi="Times New Roman"/>
        </w:rPr>
        <w:t>7,4),(10,2)]; Center: (6.33333,2.33333); Area: 9.5;</w:t>
      </w:r>
    </w:p>
    <w:p w14:paraId="2D791EE9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Triangle [(4,3</w:t>
      </w:r>
      <w:proofErr w:type="gramStart"/>
      <w:r w:rsidRPr="00B54E65">
        <w:rPr>
          <w:rFonts w:ascii="Times New Roman" w:hAnsi="Times New Roman"/>
        </w:rPr>
        <w:t>),(</w:t>
      </w:r>
      <w:proofErr w:type="gramEnd"/>
      <w:r w:rsidRPr="00B54E65">
        <w:rPr>
          <w:rFonts w:ascii="Times New Roman" w:hAnsi="Times New Roman"/>
        </w:rPr>
        <w:t>7,4),(6,5)]; Center: (5.66667,4); Area: 2;</w:t>
      </w:r>
    </w:p>
    <w:p w14:paraId="1AA3AE4F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Triangle [(0,0</w:t>
      </w:r>
      <w:proofErr w:type="gramStart"/>
      <w:r w:rsidRPr="00B54E65">
        <w:rPr>
          <w:rFonts w:ascii="Times New Roman" w:hAnsi="Times New Roman"/>
        </w:rPr>
        <w:t>),(</w:t>
      </w:r>
      <w:proofErr w:type="gramEnd"/>
      <w:r w:rsidRPr="00B54E65">
        <w:rPr>
          <w:rFonts w:ascii="Times New Roman" w:hAnsi="Times New Roman"/>
        </w:rPr>
        <w:t>0,0),(0,0)]; Center: (0,0); Area: 0;</w:t>
      </w:r>
    </w:p>
    <w:p w14:paraId="1462C220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Triangle [(8,8</w:t>
      </w:r>
      <w:proofErr w:type="gramStart"/>
      <w:r w:rsidRPr="00B54E65">
        <w:rPr>
          <w:rFonts w:ascii="Times New Roman" w:hAnsi="Times New Roman"/>
        </w:rPr>
        <w:t>),(</w:t>
      </w:r>
      <w:proofErr w:type="gramEnd"/>
      <w:r w:rsidRPr="00B54E65">
        <w:rPr>
          <w:rFonts w:ascii="Times New Roman" w:hAnsi="Times New Roman"/>
        </w:rPr>
        <w:t>8,8),(8,8)]; Center: (8,8); Area: 0;</w:t>
      </w:r>
    </w:p>
    <w:p w14:paraId="2BBE0CA9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Deleted by index 1;</w:t>
      </w:r>
    </w:p>
    <w:p w14:paraId="34F86A5D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Figures:</w:t>
      </w:r>
    </w:p>
    <w:p w14:paraId="391549C0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Triangle [(2,1</w:t>
      </w:r>
      <w:proofErr w:type="gramStart"/>
      <w:r w:rsidRPr="00B54E65">
        <w:rPr>
          <w:rFonts w:ascii="Times New Roman" w:hAnsi="Times New Roman"/>
        </w:rPr>
        <w:t>),(</w:t>
      </w:r>
      <w:proofErr w:type="gramEnd"/>
      <w:r w:rsidRPr="00B54E65">
        <w:rPr>
          <w:rFonts w:ascii="Times New Roman" w:hAnsi="Times New Roman"/>
        </w:rPr>
        <w:t>7,4),(10,2)]</w:t>
      </w:r>
    </w:p>
    <w:p w14:paraId="00BB2E09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Triangle [(0,0</w:t>
      </w:r>
      <w:proofErr w:type="gramStart"/>
      <w:r w:rsidRPr="00B54E65">
        <w:rPr>
          <w:rFonts w:ascii="Times New Roman" w:hAnsi="Times New Roman"/>
        </w:rPr>
        <w:t>),(</w:t>
      </w:r>
      <w:proofErr w:type="gramEnd"/>
      <w:r w:rsidRPr="00B54E65">
        <w:rPr>
          <w:rFonts w:ascii="Times New Roman" w:hAnsi="Times New Roman"/>
        </w:rPr>
        <w:t>0,0),(0,0)]</w:t>
      </w:r>
    </w:p>
    <w:p w14:paraId="27E1B63C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Triangle [(8,8</w:t>
      </w:r>
      <w:proofErr w:type="gramStart"/>
      <w:r w:rsidRPr="00B54E65">
        <w:rPr>
          <w:rFonts w:ascii="Times New Roman" w:hAnsi="Times New Roman"/>
        </w:rPr>
        <w:t>),(</w:t>
      </w:r>
      <w:proofErr w:type="gramEnd"/>
      <w:r w:rsidRPr="00B54E65">
        <w:rPr>
          <w:rFonts w:ascii="Times New Roman" w:hAnsi="Times New Roman"/>
        </w:rPr>
        <w:t>8,8),(8,8)]</w:t>
      </w:r>
    </w:p>
    <w:p w14:paraId="1918E0A9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All figures are destroyed;</w:t>
      </w:r>
    </w:p>
    <w:p w14:paraId="6A6F6F99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</w:p>
    <w:p w14:paraId="2BFD9515" w14:textId="70AB2543" w:rsid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Process finished with exit code 0</w:t>
      </w:r>
    </w:p>
    <w:p w14:paraId="70C16583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</w:p>
    <w:p w14:paraId="42DFA544" w14:textId="46603B44" w:rsidR="00B54E65" w:rsidRDefault="00B54E65">
      <w:pPr>
        <w:pStyle w:val="Standard"/>
        <w:ind w:left="340"/>
        <w:rPr>
          <w:rFonts w:ascii="Times New Roman" w:hAnsi="Times New Roman"/>
          <w:b/>
          <w:bCs/>
          <w:sz w:val="32"/>
          <w:szCs w:val="32"/>
          <w:u w:val="single"/>
        </w:rPr>
      </w:pPr>
      <w:r w:rsidRPr="00B54E65">
        <w:rPr>
          <w:rFonts w:ascii="Times New Roman" w:hAnsi="Times New Roman"/>
          <w:b/>
          <w:bCs/>
          <w:sz w:val="32"/>
          <w:szCs w:val="32"/>
          <w:u w:val="single"/>
        </w:rPr>
        <w:t>test_01.txt</w:t>
      </w:r>
    </w:p>
    <w:p w14:paraId="40CDD07F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add square 0 0 0 4 4 0 4 4</w:t>
      </w:r>
    </w:p>
    <w:p w14:paraId="32C46145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add square 4 1 2 3 4 5 6 3</w:t>
      </w:r>
    </w:p>
    <w:p w14:paraId="32D45255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add square 2 4 3 2 5 3 4 5</w:t>
      </w:r>
    </w:p>
    <w:p w14:paraId="16675E8C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add square 2 2 -2 2 2 -2 -2 -2</w:t>
      </w:r>
    </w:p>
    <w:p w14:paraId="16A2E845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add square 0 0 0 0 0 0 0 0</w:t>
      </w:r>
    </w:p>
    <w:p w14:paraId="02B55684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add square 2 3 2 4 2 5 4 4</w:t>
      </w:r>
    </w:p>
    <w:p w14:paraId="01C4C951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print</w:t>
      </w:r>
    </w:p>
    <w:p w14:paraId="756BE737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lastRenderedPageBreak/>
        <w:t>delete 1</w:t>
      </w:r>
    </w:p>
    <w:p w14:paraId="4792220F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figures</w:t>
      </w:r>
    </w:p>
    <w:p w14:paraId="4C31802D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destroy</w:t>
      </w:r>
    </w:p>
    <w:p w14:paraId="220F1950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figure</w:t>
      </w:r>
    </w:p>
    <w:p w14:paraId="74CE7019" w14:textId="2A7A2EEC" w:rsid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exit</w:t>
      </w:r>
    </w:p>
    <w:p w14:paraId="2C66E795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</w:p>
    <w:p w14:paraId="2000B176" w14:textId="02CEFC6D" w:rsidR="00B54E65" w:rsidRDefault="00B54E65">
      <w:pPr>
        <w:pStyle w:val="Standard"/>
        <w:ind w:left="340"/>
        <w:rPr>
          <w:rFonts w:ascii="Times New Roman" w:hAnsi="Times New Roman"/>
          <w:b/>
          <w:bCs/>
          <w:sz w:val="32"/>
          <w:szCs w:val="32"/>
          <w:u w:val="single"/>
        </w:rPr>
      </w:pPr>
      <w:r w:rsidRPr="00B54E65">
        <w:rPr>
          <w:rFonts w:ascii="Times New Roman" w:hAnsi="Times New Roman"/>
          <w:b/>
          <w:bCs/>
          <w:sz w:val="32"/>
          <w:szCs w:val="32"/>
          <w:u w:val="single"/>
        </w:rPr>
        <w:t>result 01</w:t>
      </w:r>
    </w:p>
    <w:p w14:paraId="5FC7475F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Square: [(0,</w:t>
      </w:r>
      <w:proofErr w:type="gramStart"/>
      <w:r w:rsidRPr="00B54E65">
        <w:rPr>
          <w:rFonts w:ascii="Times New Roman" w:hAnsi="Times New Roman"/>
        </w:rPr>
        <w:t>0)(</w:t>
      </w:r>
      <w:proofErr w:type="gramEnd"/>
      <w:r w:rsidRPr="00B54E65">
        <w:rPr>
          <w:rFonts w:ascii="Times New Roman" w:hAnsi="Times New Roman"/>
        </w:rPr>
        <w:t>0,4)(4,4)(4,0)] was successfully added;</w:t>
      </w:r>
    </w:p>
    <w:p w14:paraId="7B0A0038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Square: [(2,</w:t>
      </w:r>
      <w:proofErr w:type="gramStart"/>
      <w:r w:rsidRPr="00B54E65">
        <w:rPr>
          <w:rFonts w:ascii="Times New Roman" w:hAnsi="Times New Roman"/>
        </w:rPr>
        <w:t>3)(</w:t>
      </w:r>
      <w:proofErr w:type="gramEnd"/>
      <w:r w:rsidRPr="00B54E65">
        <w:rPr>
          <w:rFonts w:ascii="Times New Roman" w:hAnsi="Times New Roman"/>
        </w:rPr>
        <w:t>4,1)(6,3)(4,5)] was successfully added;</w:t>
      </w:r>
    </w:p>
    <w:p w14:paraId="49B75616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Square: [(2,</w:t>
      </w:r>
      <w:proofErr w:type="gramStart"/>
      <w:r w:rsidRPr="00B54E65">
        <w:rPr>
          <w:rFonts w:ascii="Times New Roman" w:hAnsi="Times New Roman"/>
        </w:rPr>
        <w:t>4)(</w:t>
      </w:r>
      <w:proofErr w:type="gramEnd"/>
      <w:r w:rsidRPr="00B54E65">
        <w:rPr>
          <w:rFonts w:ascii="Times New Roman" w:hAnsi="Times New Roman"/>
        </w:rPr>
        <w:t>3,2)(5,3)(4,5)] was successfully added;</w:t>
      </w:r>
    </w:p>
    <w:p w14:paraId="196E59A5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Square: [(-</w:t>
      </w:r>
      <w:proofErr w:type="gramStart"/>
      <w:r w:rsidRPr="00B54E65">
        <w:rPr>
          <w:rFonts w:ascii="Times New Roman" w:hAnsi="Times New Roman"/>
        </w:rPr>
        <w:t>2,-</w:t>
      </w:r>
      <w:proofErr w:type="gramEnd"/>
      <w:r w:rsidRPr="00B54E65">
        <w:rPr>
          <w:rFonts w:ascii="Times New Roman" w:hAnsi="Times New Roman"/>
        </w:rPr>
        <w:t>2)(-2,2)(2,2)(2,-2)] was successfully added;</w:t>
      </w:r>
    </w:p>
    <w:p w14:paraId="3971C5A4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Square: [(0,</w:t>
      </w:r>
      <w:proofErr w:type="gramStart"/>
      <w:r w:rsidRPr="00B54E65">
        <w:rPr>
          <w:rFonts w:ascii="Times New Roman" w:hAnsi="Times New Roman"/>
        </w:rPr>
        <w:t>0)(</w:t>
      </w:r>
      <w:proofErr w:type="gramEnd"/>
      <w:r w:rsidRPr="00B54E65">
        <w:rPr>
          <w:rFonts w:ascii="Times New Roman" w:hAnsi="Times New Roman"/>
        </w:rPr>
        <w:t>0,0)(0,0)(0,0)] was successfully added;</w:t>
      </w:r>
    </w:p>
    <w:p w14:paraId="5CB7EEFB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Square: [(2,</w:t>
      </w:r>
      <w:proofErr w:type="gramStart"/>
      <w:r w:rsidRPr="00B54E65">
        <w:rPr>
          <w:rFonts w:ascii="Times New Roman" w:hAnsi="Times New Roman"/>
        </w:rPr>
        <w:t>3)(</w:t>
      </w:r>
      <w:proofErr w:type="gramEnd"/>
      <w:r w:rsidRPr="00B54E65">
        <w:rPr>
          <w:rFonts w:ascii="Times New Roman" w:hAnsi="Times New Roman"/>
        </w:rPr>
        <w:t>2,4)(4,4)(2,5)] isn't a triangle, square or octagon;</w:t>
      </w:r>
    </w:p>
    <w:p w14:paraId="1757FB30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Square: [(0,</w:t>
      </w:r>
      <w:proofErr w:type="gramStart"/>
      <w:r w:rsidRPr="00B54E65">
        <w:rPr>
          <w:rFonts w:ascii="Times New Roman" w:hAnsi="Times New Roman"/>
        </w:rPr>
        <w:t>0)(</w:t>
      </w:r>
      <w:proofErr w:type="gramEnd"/>
      <w:r w:rsidRPr="00B54E65">
        <w:rPr>
          <w:rFonts w:ascii="Times New Roman" w:hAnsi="Times New Roman"/>
        </w:rPr>
        <w:t>0,4)(4,4)(4,0)]; Center: (2,2); Area: 16;</w:t>
      </w:r>
    </w:p>
    <w:p w14:paraId="254C1869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Square: [(2,</w:t>
      </w:r>
      <w:proofErr w:type="gramStart"/>
      <w:r w:rsidRPr="00B54E65">
        <w:rPr>
          <w:rFonts w:ascii="Times New Roman" w:hAnsi="Times New Roman"/>
        </w:rPr>
        <w:t>3)(</w:t>
      </w:r>
      <w:proofErr w:type="gramEnd"/>
      <w:r w:rsidRPr="00B54E65">
        <w:rPr>
          <w:rFonts w:ascii="Times New Roman" w:hAnsi="Times New Roman"/>
        </w:rPr>
        <w:t>4,1)(6,3)(4,5)]; Center: (4,3); Area: 8;</w:t>
      </w:r>
    </w:p>
    <w:p w14:paraId="735141EB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Square: [(2,</w:t>
      </w:r>
      <w:proofErr w:type="gramStart"/>
      <w:r w:rsidRPr="00B54E65">
        <w:rPr>
          <w:rFonts w:ascii="Times New Roman" w:hAnsi="Times New Roman"/>
        </w:rPr>
        <w:t>4)(</w:t>
      </w:r>
      <w:proofErr w:type="gramEnd"/>
      <w:r w:rsidRPr="00B54E65">
        <w:rPr>
          <w:rFonts w:ascii="Times New Roman" w:hAnsi="Times New Roman"/>
        </w:rPr>
        <w:t>3,2)(5,3)(4,5)]; Center: (3.5,3.5); Area: 5;</w:t>
      </w:r>
    </w:p>
    <w:p w14:paraId="0F5AC30B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Square: [(-</w:t>
      </w:r>
      <w:proofErr w:type="gramStart"/>
      <w:r w:rsidRPr="00B54E65">
        <w:rPr>
          <w:rFonts w:ascii="Times New Roman" w:hAnsi="Times New Roman"/>
        </w:rPr>
        <w:t>2,-</w:t>
      </w:r>
      <w:proofErr w:type="gramEnd"/>
      <w:r w:rsidRPr="00B54E65">
        <w:rPr>
          <w:rFonts w:ascii="Times New Roman" w:hAnsi="Times New Roman"/>
        </w:rPr>
        <w:t>2)(-2,2)(2,2)(2,-2)]; Center: (0,0); Area: 16;</w:t>
      </w:r>
    </w:p>
    <w:p w14:paraId="27F93B6A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Square: [(0,</w:t>
      </w:r>
      <w:proofErr w:type="gramStart"/>
      <w:r w:rsidRPr="00B54E65">
        <w:rPr>
          <w:rFonts w:ascii="Times New Roman" w:hAnsi="Times New Roman"/>
        </w:rPr>
        <w:t>0)(</w:t>
      </w:r>
      <w:proofErr w:type="gramEnd"/>
      <w:r w:rsidRPr="00B54E65">
        <w:rPr>
          <w:rFonts w:ascii="Times New Roman" w:hAnsi="Times New Roman"/>
        </w:rPr>
        <w:t>0,0)(0,0)(0,0)]; Center: (0,0); Area: 0;</w:t>
      </w:r>
    </w:p>
    <w:p w14:paraId="1F6910C0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Deleted by index 1;</w:t>
      </w:r>
    </w:p>
    <w:p w14:paraId="1CB454EB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Figures:</w:t>
      </w:r>
    </w:p>
    <w:p w14:paraId="4D2A7391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Square: [(0,</w:t>
      </w:r>
      <w:proofErr w:type="gramStart"/>
      <w:r w:rsidRPr="00B54E65">
        <w:rPr>
          <w:rFonts w:ascii="Times New Roman" w:hAnsi="Times New Roman"/>
        </w:rPr>
        <w:t>0)(</w:t>
      </w:r>
      <w:proofErr w:type="gramEnd"/>
      <w:r w:rsidRPr="00B54E65">
        <w:rPr>
          <w:rFonts w:ascii="Times New Roman" w:hAnsi="Times New Roman"/>
        </w:rPr>
        <w:t>0,4)(4,4)(4,0)]</w:t>
      </w:r>
    </w:p>
    <w:p w14:paraId="70A0645B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Square: [(2,</w:t>
      </w:r>
      <w:proofErr w:type="gramStart"/>
      <w:r w:rsidRPr="00B54E65">
        <w:rPr>
          <w:rFonts w:ascii="Times New Roman" w:hAnsi="Times New Roman"/>
        </w:rPr>
        <w:t>4)(</w:t>
      </w:r>
      <w:proofErr w:type="gramEnd"/>
      <w:r w:rsidRPr="00B54E65">
        <w:rPr>
          <w:rFonts w:ascii="Times New Roman" w:hAnsi="Times New Roman"/>
        </w:rPr>
        <w:t>3,2)(5,3)(4,5)]</w:t>
      </w:r>
    </w:p>
    <w:p w14:paraId="5436D95D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Square: [(-</w:t>
      </w:r>
      <w:proofErr w:type="gramStart"/>
      <w:r w:rsidRPr="00B54E65">
        <w:rPr>
          <w:rFonts w:ascii="Times New Roman" w:hAnsi="Times New Roman"/>
        </w:rPr>
        <w:t>2,-</w:t>
      </w:r>
      <w:proofErr w:type="gramEnd"/>
      <w:r w:rsidRPr="00B54E65">
        <w:rPr>
          <w:rFonts w:ascii="Times New Roman" w:hAnsi="Times New Roman"/>
        </w:rPr>
        <w:t>2)(-2,2)(2,2)(2,-2)]</w:t>
      </w:r>
    </w:p>
    <w:p w14:paraId="573DAA9D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Square: [(0,</w:t>
      </w:r>
      <w:proofErr w:type="gramStart"/>
      <w:r w:rsidRPr="00B54E65">
        <w:rPr>
          <w:rFonts w:ascii="Times New Roman" w:hAnsi="Times New Roman"/>
        </w:rPr>
        <w:t>0)(</w:t>
      </w:r>
      <w:proofErr w:type="gramEnd"/>
      <w:r w:rsidRPr="00B54E65">
        <w:rPr>
          <w:rFonts w:ascii="Times New Roman" w:hAnsi="Times New Roman"/>
        </w:rPr>
        <w:t>0,0)(0,0)(0,0)]</w:t>
      </w:r>
    </w:p>
    <w:p w14:paraId="73C71D1A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All figures are destroyed;</w:t>
      </w:r>
    </w:p>
    <w:p w14:paraId="38B46701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</w:p>
    <w:p w14:paraId="59B6850A" w14:textId="6CFEAA3B" w:rsid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Process finished with exit code 0</w:t>
      </w:r>
    </w:p>
    <w:p w14:paraId="00D58A0E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</w:p>
    <w:p w14:paraId="67B04F50" w14:textId="1B1DEEDD" w:rsidR="00B54E65" w:rsidRDefault="00B54E65">
      <w:pPr>
        <w:pStyle w:val="Standard"/>
        <w:ind w:left="340"/>
        <w:rPr>
          <w:rFonts w:ascii="Times New Roman" w:hAnsi="Times New Roman"/>
          <w:b/>
          <w:bCs/>
          <w:sz w:val="32"/>
          <w:szCs w:val="32"/>
          <w:u w:val="single"/>
        </w:rPr>
      </w:pPr>
      <w:r w:rsidRPr="00B54E65">
        <w:rPr>
          <w:rFonts w:ascii="Times New Roman" w:hAnsi="Times New Roman"/>
          <w:b/>
          <w:bCs/>
          <w:sz w:val="32"/>
          <w:szCs w:val="32"/>
          <w:u w:val="single"/>
        </w:rPr>
        <w:t>tesr_02.txt</w:t>
      </w:r>
    </w:p>
    <w:p w14:paraId="5FCD546E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add octagon 2 4 4 4 6 3 6 1 4 0 2 0 0 1 0 3</w:t>
      </w:r>
    </w:p>
    <w:p w14:paraId="632CDC58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add octagon 5 6 4 5 3 5 2 6 2 7 3 8 4 8 5 7</w:t>
      </w:r>
    </w:p>
    <w:p w14:paraId="4B0E1ABF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add octagon 1 4 0 6 1 10 4 8 6 5 7 3 6 0 3 1</w:t>
      </w:r>
    </w:p>
    <w:p w14:paraId="7724F81C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add octagon -4 8 -7 4 -5 0 -1 -3 3 -2 7 0 9 7 6 10</w:t>
      </w:r>
    </w:p>
    <w:p w14:paraId="604F4B7F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add octagon 4 6 3 7 1 4 3 4 3 2 5 3 6 5 5 7</w:t>
      </w:r>
    </w:p>
    <w:p w14:paraId="5D1034C1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add octagon 0 0 0 0 0 0 0 0 0 0 0 0 0 0 0 0</w:t>
      </w:r>
    </w:p>
    <w:p w14:paraId="51C4C659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add octagon 2 2 2 2 3 3 3 3 4 4 4 4 5 5 5 5</w:t>
      </w:r>
    </w:p>
    <w:p w14:paraId="04FA364D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print</w:t>
      </w:r>
    </w:p>
    <w:p w14:paraId="0E01E604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delete 1</w:t>
      </w:r>
    </w:p>
    <w:p w14:paraId="79E1EA36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figures</w:t>
      </w:r>
    </w:p>
    <w:p w14:paraId="6AE313BF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destroy</w:t>
      </w:r>
    </w:p>
    <w:p w14:paraId="24798997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figure</w:t>
      </w:r>
    </w:p>
    <w:p w14:paraId="66615B77" w14:textId="4A491FEE" w:rsid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exit</w:t>
      </w:r>
    </w:p>
    <w:p w14:paraId="725AC68C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</w:p>
    <w:p w14:paraId="41BF4B4F" w14:textId="1F7FE7F1" w:rsidR="00B54E65" w:rsidRDefault="00B54E65">
      <w:pPr>
        <w:pStyle w:val="Standard"/>
        <w:ind w:left="340"/>
        <w:rPr>
          <w:rFonts w:ascii="Times New Roman" w:hAnsi="Times New Roman"/>
          <w:b/>
          <w:bCs/>
          <w:sz w:val="32"/>
          <w:szCs w:val="32"/>
          <w:u w:val="single"/>
        </w:rPr>
      </w:pPr>
      <w:r w:rsidRPr="00B54E65">
        <w:rPr>
          <w:rFonts w:ascii="Times New Roman" w:hAnsi="Times New Roman"/>
          <w:b/>
          <w:bCs/>
          <w:sz w:val="32"/>
          <w:szCs w:val="32"/>
          <w:u w:val="single"/>
        </w:rPr>
        <w:t>result 02</w:t>
      </w:r>
    </w:p>
    <w:p w14:paraId="5484B26F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Octagon [(2,4), (4,4), (6,3), (6,1), (4,0), (2,0), (0,1), (0,3)] was successfully added;</w:t>
      </w:r>
    </w:p>
    <w:p w14:paraId="01BE1ED3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Octagon [(5,6), (4,5), (3,5), (2,6), (2,7), (3,8), (4,8), (5,7)] was successfully added;</w:t>
      </w:r>
    </w:p>
    <w:p w14:paraId="75B1379A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Octagon [(1,4), (0,6), (1,10), (4,8), (6,5), (7,3), (6,0), (3,1)] was successfully added;</w:t>
      </w:r>
    </w:p>
    <w:p w14:paraId="2AAEFC92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Octagon [(-4,8), (-7,4), (-5,0), (-</w:t>
      </w:r>
      <w:proofErr w:type="gramStart"/>
      <w:r w:rsidRPr="00B54E65">
        <w:rPr>
          <w:rFonts w:ascii="Times New Roman" w:hAnsi="Times New Roman"/>
        </w:rPr>
        <w:t>1,-</w:t>
      </w:r>
      <w:proofErr w:type="gramEnd"/>
      <w:r w:rsidRPr="00B54E65">
        <w:rPr>
          <w:rFonts w:ascii="Times New Roman" w:hAnsi="Times New Roman"/>
        </w:rPr>
        <w:t>3), (3,-2), (7,0), (9,7), (6,10)] was successfully added;</w:t>
      </w:r>
    </w:p>
    <w:p w14:paraId="161C2D8E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lastRenderedPageBreak/>
        <w:t>The figure Octagon [(4,6), (3,7), (1,4), (3,4), (3,2), (5,3), (6,5), (5,7)] was successfully added;</w:t>
      </w:r>
    </w:p>
    <w:p w14:paraId="520C631F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Octagon [(0,0), (0,0), (0,0), (0,0), (0,0), (0,0), (0,0), (0,0)] was successfully added;</w:t>
      </w:r>
    </w:p>
    <w:p w14:paraId="4043817D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The figure Octagon [(2,2), (2,2), (3,3), (3,3), (4,4), (4,4), (5,5), (5,5)] isn't a triangle, square or octagon;</w:t>
      </w:r>
    </w:p>
    <w:p w14:paraId="78CB8175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Octagon [(2,4), (4,4), (6,3), (6,1), (4,0), (2,0), (0,1), (0,3)]; Center: (3,2); Area: 20;</w:t>
      </w:r>
    </w:p>
    <w:p w14:paraId="323258AB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Octagon [(5,6), (4,5), (3,5), (2,6), (2,7), (3,8), (4,8), (5,7)]; Center: (3.5,6.5); Area: 7;</w:t>
      </w:r>
    </w:p>
    <w:p w14:paraId="50807901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Octagon [(1,4), (0,6), (1,10), (4,8), (6,5), (7,3), (6,0), (3,1)]; Center: (3.5,4.625); Area: 39;</w:t>
      </w:r>
    </w:p>
    <w:p w14:paraId="6BAEEFE1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Octagon [(-4,8), (-7,4), (-5,0), (-</w:t>
      </w:r>
      <w:proofErr w:type="gramStart"/>
      <w:r w:rsidRPr="00B54E65">
        <w:rPr>
          <w:rFonts w:ascii="Times New Roman" w:hAnsi="Times New Roman"/>
        </w:rPr>
        <w:t>1,-</w:t>
      </w:r>
      <w:proofErr w:type="gramEnd"/>
      <w:r w:rsidRPr="00B54E65">
        <w:rPr>
          <w:rFonts w:ascii="Times New Roman" w:hAnsi="Times New Roman"/>
        </w:rPr>
        <w:t>3), (3,-2), (7,0), (9,7), (6,10)]; Center: (1,3); Area: 142.5;</w:t>
      </w:r>
    </w:p>
    <w:p w14:paraId="313586BF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Octagon [(4,6), (3,7), (1,4), (3,4), (3,2), (5,3), (6,5), (5,7)]; Center: (3.75,4.75); Area: 13;</w:t>
      </w:r>
    </w:p>
    <w:p w14:paraId="6D7F188A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Octagon [(0,0), (0,0), (0,0), (0,0), (0,0), (0,0), (0,0), (0,0)]; Center: (0,0); Area: 0;</w:t>
      </w:r>
    </w:p>
    <w:p w14:paraId="3FDD4717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Deleted by index 1;</w:t>
      </w:r>
    </w:p>
    <w:p w14:paraId="26FD18FF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Figures:</w:t>
      </w:r>
    </w:p>
    <w:p w14:paraId="56B4A7BB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Octagon [(2,4), (4,4), (6,3), (6,1), (4,0), (2,0), (0,1), (0,3)]</w:t>
      </w:r>
    </w:p>
    <w:p w14:paraId="6B939A81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Octagon [(1,4), (0,6), (1,10), (4,8), (6,5), (7,3), (6,0), (3,1)]</w:t>
      </w:r>
    </w:p>
    <w:p w14:paraId="189B4472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Octagon [(-4,8), (-7,4), (-5,0), (-</w:t>
      </w:r>
      <w:proofErr w:type="gramStart"/>
      <w:r w:rsidRPr="00B54E65">
        <w:rPr>
          <w:rFonts w:ascii="Times New Roman" w:hAnsi="Times New Roman"/>
        </w:rPr>
        <w:t>1,-</w:t>
      </w:r>
      <w:proofErr w:type="gramEnd"/>
      <w:r w:rsidRPr="00B54E65">
        <w:rPr>
          <w:rFonts w:ascii="Times New Roman" w:hAnsi="Times New Roman"/>
        </w:rPr>
        <w:t>3), (3,-2), (7,0), (9,7), (6,10)]</w:t>
      </w:r>
    </w:p>
    <w:p w14:paraId="179D8D60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Octagon [(4,6), (3,7), (1,4), (3,4), (3,2), (5,3), (6,5), (5,7)]</w:t>
      </w:r>
    </w:p>
    <w:p w14:paraId="12456C0D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Octagon [(0,0), (0,0), (0,0), (0,0), (0,0), (0,0), (0,0), (0,0)]</w:t>
      </w:r>
    </w:p>
    <w:p w14:paraId="0C4EEFD7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All figures are destroyed;</w:t>
      </w:r>
    </w:p>
    <w:p w14:paraId="4B53B8A9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</w:p>
    <w:p w14:paraId="08F1BE6E" w14:textId="60B98380" w:rsidR="00B54E65" w:rsidRDefault="00B54E65" w:rsidP="00B54E65">
      <w:pPr>
        <w:pStyle w:val="Standard"/>
        <w:ind w:left="340"/>
        <w:rPr>
          <w:rFonts w:ascii="Times New Roman" w:hAnsi="Times New Roman"/>
        </w:rPr>
      </w:pPr>
      <w:r w:rsidRPr="00B54E65">
        <w:rPr>
          <w:rFonts w:ascii="Times New Roman" w:hAnsi="Times New Roman"/>
        </w:rPr>
        <w:t>Process finished with exit code 0</w:t>
      </w:r>
    </w:p>
    <w:p w14:paraId="47F69C7E" w14:textId="77777777" w:rsidR="00B54E65" w:rsidRPr="00B54E65" w:rsidRDefault="00B54E65" w:rsidP="00B54E65">
      <w:pPr>
        <w:pStyle w:val="Standard"/>
        <w:ind w:left="340"/>
        <w:rPr>
          <w:rFonts w:ascii="Times New Roman" w:hAnsi="Times New Roman"/>
        </w:rPr>
      </w:pPr>
    </w:p>
    <w:p w14:paraId="386D2F22" w14:textId="5ADE6331" w:rsidR="0073213D" w:rsidRDefault="005F03CD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 w:rsidRPr="00B54E65">
        <w:rPr>
          <w:rFonts w:ascii="Times New Roman" w:hAnsi="Times New Roman"/>
          <w:b/>
          <w:bCs/>
          <w:color w:val="000000"/>
          <w:sz w:val="28"/>
          <w:szCs w:val="28"/>
        </w:rPr>
        <w:t xml:space="preserve">6 -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Код</w:t>
      </w:r>
      <w:r w:rsidRPr="00B54E65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программы</w:t>
      </w:r>
    </w:p>
    <w:p w14:paraId="7EDDC5D4" w14:textId="6A925B92" w:rsidR="00B54E65" w:rsidRPr="00DB1D1D" w:rsidRDefault="00B54E65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proofErr w:type="spellStart"/>
      <w:r w:rsidRP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point.h</w:t>
      </w:r>
      <w:proofErr w:type="spellEnd"/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</w:p>
    <w:p w14:paraId="53F66671" w14:textId="77777777" w:rsidR="00DB1D1D" w:rsidRPr="00DB1D1D" w:rsidRDefault="00DB1D1D" w:rsidP="00DB1D1D">
      <w:pPr>
        <w:pStyle w:val="a7"/>
        <w:rPr>
          <w:color w:val="A9B7C6"/>
        </w:rPr>
      </w:pPr>
      <w:r w:rsidRPr="00DB1D1D">
        <w:rPr>
          <w:color w:val="BBB529"/>
        </w:rPr>
        <w:t>#</w:t>
      </w:r>
      <w:proofErr w:type="spellStart"/>
      <w:r w:rsidRPr="00DB1D1D">
        <w:rPr>
          <w:color w:val="BBB529"/>
        </w:rPr>
        <w:t>ifndef</w:t>
      </w:r>
      <w:proofErr w:type="spellEnd"/>
      <w:r w:rsidRPr="00DB1D1D">
        <w:rPr>
          <w:color w:val="BBB529"/>
        </w:rPr>
        <w:t xml:space="preserve"> </w:t>
      </w:r>
      <w:r w:rsidRPr="00DB1D1D">
        <w:rPr>
          <w:color w:val="908B25"/>
        </w:rPr>
        <w:t>LAB3_POINT_H</w:t>
      </w:r>
      <w:r w:rsidRPr="00DB1D1D">
        <w:rPr>
          <w:color w:val="908B25"/>
        </w:rPr>
        <w:br/>
      </w:r>
      <w:r w:rsidRPr="00DB1D1D">
        <w:rPr>
          <w:color w:val="BBB529"/>
        </w:rPr>
        <w:t xml:space="preserve">#define </w:t>
      </w:r>
      <w:r w:rsidRPr="00DB1D1D">
        <w:rPr>
          <w:color w:val="908B25"/>
        </w:rPr>
        <w:t>LAB3_POINT_H</w:t>
      </w:r>
      <w:r w:rsidRPr="00DB1D1D">
        <w:rPr>
          <w:color w:val="908B25"/>
        </w:rPr>
        <w:br/>
      </w:r>
      <w:r w:rsidRPr="00DB1D1D">
        <w:rPr>
          <w:color w:val="908B25"/>
        </w:rPr>
        <w:br/>
      </w:r>
      <w:r w:rsidRPr="00DB1D1D">
        <w:rPr>
          <w:color w:val="BBB529"/>
        </w:rPr>
        <w:t xml:space="preserve">#include </w:t>
      </w:r>
      <w:r w:rsidRPr="00DB1D1D">
        <w:rPr>
          <w:color w:val="6A8759"/>
        </w:rPr>
        <w:t>&lt;iostream&gt;</w:t>
      </w:r>
      <w:r w:rsidRPr="00DB1D1D">
        <w:rPr>
          <w:color w:val="6A8759"/>
        </w:rPr>
        <w:br/>
      </w:r>
      <w:r w:rsidRPr="00DB1D1D">
        <w:rPr>
          <w:color w:val="BBB529"/>
        </w:rPr>
        <w:t xml:space="preserve">#include </w:t>
      </w:r>
      <w:r w:rsidRPr="00DB1D1D">
        <w:rPr>
          <w:color w:val="6A8759"/>
        </w:rPr>
        <w:t>&lt;</w:t>
      </w:r>
      <w:proofErr w:type="spellStart"/>
      <w:r w:rsidRPr="00DB1D1D">
        <w:rPr>
          <w:color w:val="6A8759"/>
        </w:rPr>
        <w:t>cmath</w:t>
      </w:r>
      <w:proofErr w:type="spellEnd"/>
      <w:r w:rsidRPr="00DB1D1D">
        <w:rPr>
          <w:color w:val="6A8759"/>
        </w:rPr>
        <w:t>&gt;</w:t>
      </w:r>
      <w:r w:rsidRPr="00DB1D1D">
        <w:rPr>
          <w:color w:val="6A8759"/>
        </w:rPr>
        <w:br/>
      </w:r>
      <w:r w:rsidRPr="00DB1D1D">
        <w:rPr>
          <w:color w:val="6A8759"/>
        </w:rPr>
        <w:br/>
      </w:r>
      <w:r w:rsidRPr="00DB1D1D">
        <w:rPr>
          <w:color w:val="6A8759"/>
        </w:rPr>
        <w:br/>
      </w:r>
      <w:r w:rsidRPr="00DB1D1D">
        <w:t xml:space="preserve">struct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{</w:t>
      </w:r>
      <w:r w:rsidRPr="00DB1D1D">
        <w:rPr>
          <w:color w:val="A9B7C6"/>
        </w:rPr>
        <w:br/>
        <w:t xml:space="preserve">    </w:t>
      </w:r>
      <w:r w:rsidRPr="00DB1D1D">
        <w:t xml:space="preserve">double </w:t>
      </w:r>
      <w:r w:rsidRPr="00DB1D1D">
        <w:rPr>
          <w:color w:val="9373A5"/>
        </w:rPr>
        <w:t>x</w:t>
      </w:r>
      <w:r w:rsidRPr="00DB1D1D">
        <w:t>;</w:t>
      </w:r>
      <w:r w:rsidRPr="00DB1D1D">
        <w:br/>
        <w:t xml:space="preserve">    double </w:t>
      </w:r>
      <w:r w:rsidRPr="00DB1D1D">
        <w:rPr>
          <w:color w:val="9373A5"/>
        </w:rPr>
        <w:t>y</w:t>
      </w:r>
      <w:r w:rsidRPr="00DB1D1D">
        <w:t>;</w:t>
      </w:r>
      <w:r w:rsidRPr="00DB1D1D">
        <w:br/>
      </w:r>
      <w:r w:rsidRPr="00DB1D1D">
        <w:rPr>
          <w:color w:val="A9B7C6"/>
        </w:rPr>
        <w:t>}</w:t>
      </w:r>
      <w:r w:rsidRPr="00DB1D1D">
        <w:t>;</w:t>
      </w:r>
      <w:r w:rsidRPr="00DB1D1D">
        <w:br/>
      </w:r>
      <w:r w:rsidRPr="00DB1D1D">
        <w:br/>
      </w:r>
      <w:r w:rsidRPr="00DB1D1D">
        <w:br/>
      </w:r>
      <w:r w:rsidRPr="00DB1D1D">
        <w:br/>
      </w:r>
      <w:r w:rsidRPr="00DB1D1D">
        <w:rPr>
          <w:color w:val="B5B6E3"/>
        </w:rPr>
        <w:t>std</w:t>
      </w:r>
      <w:r w:rsidRPr="00DB1D1D">
        <w:rPr>
          <w:color w:val="A9B7C6"/>
        </w:rPr>
        <w:t>::</w:t>
      </w:r>
      <w:proofErr w:type="spellStart"/>
      <w:r w:rsidRPr="00DB1D1D">
        <w:rPr>
          <w:color w:val="B9BCD1"/>
        </w:rPr>
        <w:t>ostream</w:t>
      </w:r>
      <w:proofErr w:type="spellEnd"/>
      <w:r w:rsidRPr="00DB1D1D">
        <w:rPr>
          <w:color w:val="B9BCD1"/>
        </w:rPr>
        <w:t xml:space="preserve"> </w:t>
      </w:r>
      <w:r w:rsidRPr="00DB1D1D">
        <w:rPr>
          <w:color w:val="A9B7C6"/>
        </w:rPr>
        <w:t>&amp;</w:t>
      </w:r>
      <w:r w:rsidRPr="00DB1D1D">
        <w:rPr>
          <w:color w:val="5F8C8A"/>
        </w:rPr>
        <w:t>operator</w:t>
      </w:r>
      <w:r w:rsidRPr="00DB1D1D">
        <w:rPr>
          <w:color w:val="A9B7C6"/>
        </w:rPr>
        <w:t>&lt;&lt;(</w:t>
      </w:r>
      <w:r w:rsidRPr="00DB1D1D">
        <w:rPr>
          <w:color w:val="B5B6E3"/>
        </w:rPr>
        <w:t>std</w:t>
      </w:r>
      <w:r w:rsidRPr="00DB1D1D">
        <w:rPr>
          <w:color w:val="A9B7C6"/>
        </w:rPr>
        <w:t>::</w:t>
      </w:r>
      <w:proofErr w:type="spellStart"/>
      <w:r w:rsidRPr="00DB1D1D">
        <w:rPr>
          <w:color w:val="B9BCD1"/>
        </w:rPr>
        <w:t>ostream</w:t>
      </w:r>
      <w:proofErr w:type="spellEnd"/>
      <w:r w:rsidRPr="00DB1D1D">
        <w:rPr>
          <w:color w:val="B9BCD1"/>
        </w:rPr>
        <w:t xml:space="preserve"> </w:t>
      </w:r>
      <w:r w:rsidRPr="00DB1D1D">
        <w:rPr>
          <w:color w:val="A9B7C6"/>
        </w:rPr>
        <w:t>&amp;out</w:t>
      </w:r>
      <w:r w:rsidRPr="00DB1D1D">
        <w:t xml:space="preserve">, </w:t>
      </w:r>
      <w:r w:rsidRPr="00DB1D1D">
        <w:rPr>
          <w:color w:val="B5B6E3"/>
        </w:rPr>
        <w:t xml:space="preserve">point </w:t>
      </w:r>
      <w:r w:rsidRPr="00DB1D1D">
        <w:t xml:space="preserve">const </w:t>
      </w:r>
      <w:r w:rsidRPr="00DB1D1D">
        <w:rPr>
          <w:color w:val="A9B7C6"/>
        </w:rPr>
        <w:t>&amp;a)</w:t>
      </w:r>
      <w:r w:rsidRPr="00DB1D1D">
        <w:t>;</w:t>
      </w:r>
      <w:r w:rsidRPr="00DB1D1D">
        <w:br/>
      </w:r>
      <w:r w:rsidRPr="00DB1D1D">
        <w:br/>
      </w:r>
      <w:r w:rsidRPr="00DB1D1D">
        <w:rPr>
          <w:color w:val="B5B6E3"/>
        </w:rPr>
        <w:t>std</w:t>
      </w:r>
      <w:r w:rsidRPr="00DB1D1D">
        <w:rPr>
          <w:color w:val="A9B7C6"/>
        </w:rPr>
        <w:t>::</w:t>
      </w:r>
      <w:proofErr w:type="spellStart"/>
      <w:r w:rsidRPr="00DB1D1D">
        <w:rPr>
          <w:color w:val="B9BCD1"/>
        </w:rPr>
        <w:t>istream</w:t>
      </w:r>
      <w:proofErr w:type="spellEnd"/>
      <w:r w:rsidRPr="00DB1D1D">
        <w:rPr>
          <w:color w:val="B9BCD1"/>
        </w:rPr>
        <w:t xml:space="preserve"> </w:t>
      </w:r>
      <w:r w:rsidRPr="00DB1D1D">
        <w:rPr>
          <w:color w:val="A9B7C6"/>
        </w:rPr>
        <w:t>&amp;</w:t>
      </w:r>
      <w:r w:rsidRPr="00DB1D1D">
        <w:rPr>
          <w:color w:val="5F8C8A"/>
        </w:rPr>
        <w:t>operator</w:t>
      </w:r>
      <w:r w:rsidRPr="00DB1D1D">
        <w:rPr>
          <w:color w:val="A9B7C6"/>
        </w:rPr>
        <w:t>&gt;&gt;(</w:t>
      </w:r>
      <w:r w:rsidRPr="00DB1D1D">
        <w:rPr>
          <w:color w:val="B5B6E3"/>
        </w:rPr>
        <w:t>std</w:t>
      </w:r>
      <w:r w:rsidRPr="00DB1D1D">
        <w:rPr>
          <w:color w:val="A9B7C6"/>
        </w:rPr>
        <w:t>::</w:t>
      </w:r>
      <w:proofErr w:type="spellStart"/>
      <w:r w:rsidRPr="00DB1D1D">
        <w:rPr>
          <w:color w:val="B9BCD1"/>
        </w:rPr>
        <w:t>istream</w:t>
      </w:r>
      <w:proofErr w:type="spellEnd"/>
      <w:r w:rsidRPr="00DB1D1D">
        <w:rPr>
          <w:color w:val="B9BCD1"/>
        </w:rPr>
        <w:t xml:space="preserve"> </w:t>
      </w:r>
      <w:r w:rsidRPr="00DB1D1D">
        <w:rPr>
          <w:color w:val="A9B7C6"/>
        </w:rPr>
        <w:t>&amp;in</w:t>
      </w:r>
      <w:r w:rsidRPr="00DB1D1D">
        <w:t xml:space="preserve">,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&amp;a)</w:t>
      </w:r>
      <w:r w:rsidRPr="00DB1D1D">
        <w:t>;</w:t>
      </w:r>
      <w:r w:rsidRPr="00DB1D1D">
        <w:br/>
        <w:t xml:space="preserve">bool </w:t>
      </w:r>
      <w:r w:rsidRPr="00DB1D1D">
        <w:rPr>
          <w:color w:val="5F8C8A"/>
        </w:rPr>
        <w:t>operator</w:t>
      </w:r>
      <w:r w:rsidRPr="00DB1D1D">
        <w:rPr>
          <w:color w:val="A9B7C6"/>
        </w:rPr>
        <w:t>==(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a</w:t>
      </w:r>
      <w:r w:rsidRPr="00DB1D1D">
        <w:t xml:space="preserve">,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b)</w:t>
      </w:r>
      <w:r w:rsidRPr="00DB1D1D">
        <w:t>;</w:t>
      </w:r>
      <w:r w:rsidRPr="00DB1D1D">
        <w:br/>
        <w:t xml:space="preserve">bool </w:t>
      </w:r>
      <w:r w:rsidRPr="00DB1D1D">
        <w:rPr>
          <w:color w:val="5F8C8A"/>
        </w:rPr>
        <w:t>operator</w:t>
      </w:r>
      <w:r w:rsidRPr="00DB1D1D">
        <w:rPr>
          <w:color w:val="A9B7C6"/>
        </w:rPr>
        <w:t>&gt;(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a</w:t>
      </w:r>
      <w:r w:rsidRPr="00DB1D1D">
        <w:t xml:space="preserve">,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b)</w:t>
      </w:r>
      <w:r w:rsidRPr="00DB1D1D">
        <w:t>;</w:t>
      </w:r>
      <w:r w:rsidRPr="00DB1D1D">
        <w:br/>
        <w:t xml:space="preserve">void </w:t>
      </w:r>
      <w:r w:rsidRPr="00DB1D1D">
        <w:rPr>
          <w:color w:val="FFC66D"/>
        </w:rPr>
        <w:t>swap</w:t>
      </w:r>
      <w:r w:rsidRPr="00DB1D1D">
        <w:rPr>
          <w:color w:val="A9B7C6"/>
        </w:rPr>
        <w:t>(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&amp;a</w:t>
      </w:r>
      <w:r w:rsidRPr="00DB1D1D">
        <w:t xml:space="preserve">,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&amp;b)</w:t>
      </w:r>
      <w:r w:rsidRPr="00DB1D1D">
        <w:t>;</w:t>
      </w:r>
      <w:r w:rsidRPr="00DB1D1D">
        <w:br/>
        <w:t xml:space="preserve">double </w:t>
      </w:r>
      <w:proofErr w:type="spellStart"/>
      <w:r w:rsidRPr="00DB1D1D">
        <w:rPr>
          <w:color w:val="FFC66D"/>
        </w:rPr>
        <w:t>dist</w:t>
      </w:r>
      <w:proofErr w:type="spellEnd"/>
      <w:r w:rsidRPr="00DB1D1D">
        <w:rPr>
          <w:color w:val="A9B7C6"/>
        </w:rPr>
        <w:t>(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a</w:t>
      </w:r>
      <w:r w:rsidRPr="00DB1D1D">
        <w:t xml:space="preserve">,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b)</w:t>
      </w:r>
      <w:r w:rsidRPr="00DB1D1D">
        <w:t>;</w:t>
      </w:r>
      <w:r w:rsidRPr="00DB1D1D">
        <w:br/>
      </w:r>
      <w:r w:rsidRPr="00DB1D1D">
        <w:br/>
      </w:r>
      <w:r w:rsidRPr="00DB1D1D">
        <w:br/>
        <w:t xml:space="preserve">struct </w:t>
      </w:r>
      <w:proofErr w:type="spellStart"/>
      <w:r w:rsidRPr="00DB1D1D">
        <w:rPr>
          <w:color w:val="B5B6E3"/>
        </w:rPr>
        <w:t>vec</w:t>
      </w:r>
      <w:proofErr w:type="spellEnd"/>
      <w:r w:rsidRPr="00DB1D1D">
        <w:rPr>
          <w:color w:val="B5B6E3"/>
        </w:rPr>
        <w:t xml:space="preserve"> </w:t>
      </w:r>
      <w:r w:rsidRPr="00DB1D1D">
        <w:rPr>
          <w:color w:val="A9B7C6"/>
        </w:rPr>
        <w:t>{</w:t>
      </w:r>
      <w:r w:rsidRPr="00DB1D1D">
        <w:rPr>
          <w:color w:val="A9B7C6"/>
        </w:rPr>
        <w:br/>
        <w:t xml:space="preserve">    </w:t>
      </w:r>
      <w:r w:rsidRPr="00DB1D1D">
        <w:t xml:space="preserve">double </w:t>
      </w:r>
      <w:r w:rsidRPr="00DB1D1D">
        <w:rPr>
          <w:color w:val="9373A5"/>
        </w:rPr>
        <w:t>x</w:t>
      </w:r>
      <w:r w:rsidRPr="00DB1D1D">
        <w:t>;</w:t>
      </w:r>
      <w:r w:rsidRPr="00DB1D1D">
        <w:br/>
        <w:t xml:space="preserve">    double </w:t>
      </w:r>
      <w:r w:rsidRPr="00DB1D1D">
        <w:rPr>
          <w:color w:val="9373A5"/>
        </w:rPr>
        <w:t>y</w:t>
      </w:r>
      <w:r w:rsidRPr="00DB1D1D">
        <w:t>;</w:t>
      </w:r>
      <w:r w:rsidRPr="00DB1D1D">
        <w:br/>
      </w:r>
      <w:r w:rsidRPr="00DB1D1D">
        <w:rPr>
          <w:color w:val="A9B7C6"/>
        </w:rPr>
        <w:lastRenderedPageBreak/>
        <w:t>}</w:t>
      </w:r>
      <w:r w:rsidRPr="00DB1D1D">
        <w:t>;</w:t>
      </w:r>
      <w:r w:rsidRPr="00DB1D1D">
        <w:br/>
      </w:r>
      <w:proofErr w:type="spellStart"/>
      <w:r w:rsidRPr="00DB1D1D">
        <w:rPr>
          <w:color w:val="B5B6E3"/>
        </w:rPr>
        <w:t>vec</w:t>
      </w:r>
      <w:proofErr w:type="spellEnd"/>
      <w:r w:rsidRPr="00DB1D1D">
        <w:rPr>
          <w:color w:val="B5B6E3"/>
        </w:rPr>
        <w:t xml:space="preserve"> </w:t>
      </w:r>
      <w:r w:rsidRPr="00DB1D1D">
        <w:rPr>
          <w:color w:val="FFC66D"/>
        </w:rPr>
        <w:t>vector</w:t>
      </w:r>
      <w:r w:rsidRPr="00DB1D1D">
        <w:rPr>
          <w:color w:val="A9B7C6"/>
        </w:rPr>
        <w:t>(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a</w:t>
      </w:r>
      <w:r w:rsidRPr="00DB1D1D">
        <w:t xml:space="preserve">,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b)</w:t>
      </w:r>
      <w:r w:rsidRPr="00DB1D1D">
        <w:t>;</w:t>
      </w:r>
      <w:r w:rsidRPr="00DB1D1D">
        <w:br/>
        <w:t xml:space="preserve">bool </w:t>
      </w:r>
      <w:proofErr w:type="spellStart"/>
      <w:r w:rsidRPr="00DB1D1D">
        <w:rPr>
          <w:color w:val="FFC66D"/>
        </w:rPr>
        <w:t>same_line</w:t>
      </w:r>
      <w:proofErr w:type="spellEnd"/>
      <w:r w:rsidRPr="00DB1D1D">
        <w:rPr>
          <w:color w:val="A9B7C6"/>
        </w:rPr>
        <w:t>(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a</w:t>
      </w:r>
      <w:r w:rsidRPr="00DB1D1D">
        <w:t xml:space="preserve">,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b</w:t>
      </w:r>
      <w:r w:rsidRPr="00DB1D1D">
        <w:t xml:space="preserve">,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c)</w:t>
      </w:r>
      <w:r w:rsidRPr="00DB1D1D">
        <w:t>;</w:t>
      </w:r>
      <w:r w:rsidRPr="00DB1D1D">
        <w:br/>
      </w:r>
      <w:r w:rsidRPr="00DB1D1D">
        <w:br/>
      </w:r>
      <w:r w:rsidRPr="00DB1D1D">
        <w:br/>
      </w:r>
      <w:r w:rsidRPr="00DB1D1D">
        <w:rPr>
          <w:color w:val="BBB529"/>
        </w:rPr>
        <w:t xml:space="preserve">#endif </w:t>
      </w:r>
      <w:r w:rsidRPr="00DB1D1D">
        <w:rPr>
          <w:color w:val="808080"/>
        </w:rPr>
        <w:t>//LAB3_POINT_H</w:t>
      </w:r>
    </w:p>
    <w:p w14:paraId="70164B0A" w14:textId="77777777" w:rsidR="00DB1D1D" w:rsidRDefault="00DB1D1D" w:rsidP="00DB1D1D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14:paraId="2BA0DE60" w14:textId="5781415A" w:rsidR="00B54E65" w:rsidRDefault="00B54E65" w:rsidP="00DB1D1D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 w:rsidRP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point</w:t>
      </w:r>
      <w:r w:rsidRP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.c</w:t>
      </w:r>
      <w:r w:rsidR="00DB1D1D" w:rsidRP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pp</w:t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</w:p>
    <w:p w14:paraId="33381479" w14:textId="77777777" w:rsidR="00DB1D1D" w:rsidRDefault="00DB1D1D" w:rsidP="00DB1D1D">
      <w:pPr>
        <w:pStyle w:val="a7"/>
      </w:pPr>
      <w:r w:rsidRPr="00DB1D1D">
        <w:rPr>
          <w:color w:val="BBB529"/>
        </w:rPr>
        <w:t xml:space="preserve">#include </w:t>
      </w:r>
      <w:r w:rsidRPr="00DB1D1D">
        <w:rPr>
          <w:color w:val="6A8759"/>
        </w:rPr>
        <w:t>"</w:t>
      </w:r>
      <w:proofErr w:type="spellStart"/>
      <w:r w:rsidRPr="00DB1D1D">
        <w:rPr>
          <w:color w:val="6A8759"/>
        </w:rPr>
        <w:t>point.h</w:t>
      </w:r>
      <w:proofErr w:type="spellEnd"/>
      <w:r w:rsidRPr="00DB1D1D">
        <w:rPr>
          <w:color w:val="6A8759"/>
        </w:rPr>
        <w:t>"</w:t>
      </w:r>
      <w:r w:rsidRPr="00DB1D1D">
        <w:rPr>
          <w:color w:val="6A8759"/>
        </w:rPr>
        <w:br/>
      </w:r>
      <w:r w:rsidRPr="00DB1D1D">
        <w:rPr>
          <w:color w:val="6A8759"/>
        </w:rPr>
        <w:br/>
      </w:r>
      <w:r w:rsidRPr="00DB1D1D">
        <w:rPr>
          <w:color w:val="B5B6E3"/>
        </w:rPr>
        <w:t>std</w:t>
      </w:r>
      <w:r w:rsidRPr="00DB1D1D">
        <w:t>::</w:t>
      </w:r>
      <w:proofErr w:type="spellStart"/>
      <w:r w:rsidRPr="00DB1D1D">
        <w:rPr>
          <w:color w:val="B9BCD1"/>
        </w:rPr>
        <w:t>ostream</w:t>
      </w:r>
      <w:proofErr w:type="spellEnd"/>
      <w:r w:rsidRPr="00DB1D1D">
        <w:rPr>
          <w:color w:val="B9BCD1"/>
        </w:rPr>
        <w:t xml:space="preserve">  </w:t>
      </w:r>
      <w:r w:rsidRPr="00DB1D1D">
        <w:t>&amp;</w:t>
      </w:r>
      <w:r w:rsidRPr="00DB1D1D">
        <w:rPr>
          <w:color w:val="5F8C8A"/>
        </w:rPr>
        <w:t>operator</w:t>
      </w:r>
      <w:r w:rsidRPr="00DB1D1D">
        <w:t>&lt;&lt; (</w:t>
      </w:r>
      <w:r w:rsidRPr="00DB1D1D">
        <w:rPr>
          <w:color w:val="B5B6E3"/>
        </w:rPr>
        <w:t>std</w:t>
      </w:r>
      <w:r w:rsidRPr="00DB1D1D">
        <w:t>::</w:t>
      </w:r>
      <w:proofErr w:type="spellStart"/>
      <w:r w:rsidRPr="00DB1D1D">
        <w:rPr>
          <w:color w:val="B9BCD1"/>
        </w:rPr>
        <w:t>ostream</w:t>
      </w:r>
      <w:proofErr w:type="spellEnd"/>
      <w:r w:rsidRPr="00DB1D1D">
        <w:rPr>
          <w:color w:val="B9BCD1"/>
        </w:rPr>
        <w:t xml:space="preserve"> </w:t>
      </w:r>
      <w:r w:rsidRPr="00DB1D1D">
        <w:t>&amp;out</w:t>
      </w:r>
      <w:r w:rsidRPr="00DB1D1D">
        <w:rPr>
          <w:color w:val="CC7832"/>
        </w:rPr>
        <w:t xml:space="preserve">, </w:t>
      </w:r>
      <w:r w:rsidRPr="00DB1D1D">
        <w:rPr>
          <w:color w:val="B5B6E3"/>
        </w:rPr>
        <w:t xml:space="preserve">point </w:t>
      </w:r>
      <w:r w:rsidRPr="00DB1D1D">
        <w:rPr>
          <w:color w:val="CC7832"/>
        </w:rPr>
        <w:t xml:space="preserve">const </w:t>
      </w:r>
      <w:r w:rsidRPr="00DB1D1D">
        <w:t>&amp;a) {</w:t>
      </w:r>
      <w:r w:rsidRPr="00DB1D1D">
        <w:br/>
        <w:t xml:space="preserve">    out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 xml:space="preserve">"(" </w:t>
      </w:r>
      <w:r w:rsidRPr="00DB1D1D">
        <w:rPr>
          <w:color w:val="5F8C8A"/>
        </w:rPr>
        <w:t xml:space="preserve">&lt;&lt; </w:t>
      </w:r>
      <w:proofErr w:type="spellStart"/>
      <w:r w:rsidRPr="00DB1D1D">
        <w:t>a.</w:t>
      </w:r>
      <w:r w:rsidRPr="00DB1D1D">
        <w:rPr>
          <w:color w:val="9373A5"/>
        </w:rPr>
        <w:t>x</w:t>
      </w:r>
      <w:proofErr w:type="spellEnd"/>
      <w:r w:rsidRPr="00DB1D1D">
        <w:rPr>
          <w:color w:val="9373A5"/>
        </w:rPr>
        <w:t xml:space="preserve">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 xml:space="preserve">"," </w:t>
      </w:r>
      <w:r w:rsidRPr="00DB1D1D">
        <w:rPr>
          <w:color w:val="5F8C8A"/>
        </w:rPr>
        <w:t xml:space="preserve">&lt;&lt; </w:t>
      </w:r>
      <w:proofErr w:type="spellStart"/>
      <w:r w:rsidRPr="00DB1D1D">
        <w:t>a.</w:t>
      </w:r>
      <w:r w:rsidRPr="00DB1D1D">
        <w:rPr>
          <w:color w:val="9373A5"/>
        </w:rPr>
        <w:t>y</w:t>
      </w:r>
      <w:proofErr w:type="spellEnd"/>
      <w:r w:rsidRPr="00DB1D1D">
        <w:rPr>
          <w:color w:val="9373A5"/>
        </w:rPr>
        <w:t xml:space="preserve">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>")"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return </w:t>
      </w:r>
      <w:r w:rsidRPr="00DB1D1D">
        <w:t>out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t>}</w:t>
      </w:r>
      <w:r w:rsidRPr="00DB1D1D">
        <w:br/>
      </w:r>
      <w:r w:rsidRPr="00DB1D1D">
        <w:br/>
      </w:r>
      <w:r w:rsidRPr="00DB1D1D">
        <w:rPr>
          <w:color w:val="B5B6E3"/>
        </w:rPr>
        <w:t>std</w:t>
      </w:r>
      <w:r w:rsidRPr="00DB1D1D">
        <w:t>::</w:t>
      </w:r>
      <w:proofErr w:type="spellStart"/>
      <w:r w:rsidRPr="00DB1D1D">
        <w:rPr>
          <w:color w:val="B9BCD1"/>
        </w:rPr>
        <w:t>istream</w:t>
      </w:r>
      <w:proofErr w:type="spellEnd"/>
      <w:r w:rsidRPr="00DB1D1D">
        <w:rPr>
          <w:color w:val="B9BCD1"/>
        </w:rPr>
        <w:t xml:space="preserve"> </w:t>
      </w:r>
      <w:r w:rsidRPr="00DB1D1D">
        <w:t>&amp;</w:t>
      </w:r>
      <w:r w:rsidRPr="00DB1D1D">
        <w:rPr>
          <w:color w:val="5F8C8A"/>
        </w:rPr>
        <w:t>operator</w:t>
      </w:r>
      <w:r w:rsidRPr="00DB1D1D">
        <w:t>&gt;&gt;(</w:t>
      </w:r>
      <w:r w:rsidRPr="00DB1D1D">
        <w:rPr>
          <w:color w:val="B5B6E3"/>
        </w:rPr>
        <w:t>std</w:t>
      </w:r>
      <w:r w:rsidRPr="00DB1D1D">
        <w:t>::</w:t>
      </w:r>
      <w:proofErr w:type="spellStart"/>
      <w:r w:rsidRPr="00DB1D1D">
        <w:rPr>
          <w:color w:val="B9BCD1"/>
        </w:rPr>
        <w:t>istream</w:t>
      </w:r>
      <w:proofErr w:type="spellEnd"/>
      <w:r w:rsidRPr="00DB1D1D">
        <w:rPr>
          <w:color w:val="B9BCD1"/>
        </w:rPr>
        <w:t xml:space="preserve"> </w:t>
      </w:r>
      <w:r w:rsidRPr="00DB1D1D">
        <w:t>&amp;in</w:t>
      </w:r>
      <w:r w:rsidRPr="00DB1D1D">
        <w:rPr>
          <w:color w:val="CC7832"/>
        </w:rPr>
        <w:t xml:space="preserve">, </w:t>
      </w:r>
      <w:r w:rsidRPr="00DB1D1D">
        <w:rPr>
          <w:color w:val="B5B6E3"/>
        </w:rPr>
        <w:t xml:space="preserve">point </w:t>
      </w:r>
      <w:r w:rsidRPr="00DB1D1D">
        <w:t>&amp;a) {</w:t>
      </w:r>
      <w:r w:rsidRPr="00DB1D1D">
        <w:br/>
        <w:t xml:space="preserve">    in </w:t>
      </w:r>
      <w:r w:rsidRPr="00DB1D1D">
        <w:rPr>
          <w:color w:val="5F8C8A"/>
        </w:rPr>
        <w:t xml:space="preserve">&gt;&gt; </w:t>
      </w:r>
      <w:proofErr w:type="spellStart"/>
      <w:r w:rsidRPr="00DB1D1D">
        <w:t>a.</w:t>
      </w:r>
      <w:r w:rsidRPr="00DB1D1D">
        <w:rPr>
          <w:color w:val="9373A5"/>
        </w:rPr>
        <w:t>x</w:t>
      </w:r>
      <w:proofErr w:type="spellEnd"/>
      <w:r w:rsidRPr="00DB1D1D">
        <w:rPr>
          <w:color w:val="9373A5"/>
        </w:rPr>
        <w:t xml:space="preserve"> </w:t>
      </w:r>
      <w:r w:rsidRPr="00DB1D1D">
        <w:rPr>
          <w:color w:val="5F8C8A"/>
        </w:rPr>
        <w:t xml:space="preserve">&gt;&gt; </w:t>
      </w:r>
      <w:proofErr w:type="spellStart"/>
      <w:r w:rsidRPr="00DB1D1D">
        <w:t>a.</w:t>
      </w:r>
      <w:r w:rsidRPr="00DB1D1D">
        <w:rPr>
          <w:color w:val="9373A5"/>
        </w:rPr>
        <w:t>y</w:t>
      </w:r>
      <w:proofErr w:type="spellEnd"/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return </w:t>
      </w:r>
      <w:r w:rsidRPr="00DB1D1D">
        <w:t>in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t>}</w:t>
      </w:r>
      <w:r w:rsidRPr="00DB1D1D">
        <w:br/>
      </w:r>
      <w:r w:rsidRPr="00DB1D1D">
        <w:rPr>
          <w:color w:val="CC7832"/>
        </w:rPr>
        <w:t xml:space="preserve">bool </w:t>
      </w:r>
      <w:r w:rsidRPr="00DB1D1D">
        <w:rPr>
          <w:color w:val="5F8C8A"/>
        </w:rPr>
        <w:t>operator</w:t>
      </w:r>
      <w:r w:rsidRPr="00DB1D1D">
        <w:t>&gt;(</w:t>
      </w:r>
      <w:r w:rsidRPr="00DB1D1D">
        <w:rPr>
          <w:color w:val="B5B6E3"/>
        </w:rPr>
        <w:t xml:space="preserve">point </w:t>
      </w:r>
      <w:r w:rsidRPr="00DB1D1D">
        <w:t>a</w:t>
      </w:r>
      <w:r w:rsidRPr="00DB1D1D">
        <w:rPr>
          <w:color w:val="CC7832"/>
        </w:rPr>
        <w:t xml:space="preserve">, </w:t>
      </w:r>
      <w:r w:rsidRPr="00DB1D1D">
        <w:rPr>
          <w:color w:val="B5B6E3"/>
        </w:rPr>
        <w:t xml:space="preserve">point </w:t>
      </w:r>
      <w:r w:rsidRPr="00DB1D1D">
        <w:t>b) {</w:t>
      </w:r>
      <w:r w:rsidRPr="00DB1D1D">
        <w:br/>
        <w:t xml:space="preserve">    </w:t>
      </w:r>
      <w:r w:rsidRPr="00DB1D1D">
        <w:rPr>
          <w:color w:val="CC7832"/>
        </w:rPr>
        <w:t xml:space="preserve">if </w:t>
      </w:r>
      <w:r w:rsidRPr="00DB1D1D">
        <w:t>(</w:t>
      </w:r>
      <w:proofErr w:type="spellStart"/>
      <w:r w:rsidRPr="00DB1D1D">
        <w:t>a.</w:t>
      </w:r>
      <w:r w:rsidRPr="00DB1D1D">
        <w:rPr>
          <w:color w:val="9373A5"/>
        </w:rPr>
        <w:t>x</w:t>
      </w:r>
      <w:proofErr w:type="spellEnd"/>
      <w:r w:rsidRPr="00DB1D1D">
        <w:rPr>
          <w:color w:val="9373A5"/>
        </w:rPr>
        <w:t xml:space="preserve"> </w:t>
      </w:r>
      <w:r w:rsidRPr="00DB1D1D">
        <w:t xml:space="preserve">&gt; </w:t>
      </w:r>
      <w:proofErr w:type="spellStart"/>
      <w:r w:rsidRPr="00DB1D1D">
        <w:t>b.</w:t>
      </w:r>
      <w:r w:rsidRPr="00DB1D1D">
        <w:rPr>
          <w:color w:val="9373A5"/>
        </w:rPr>
        <w:t>x</w:t>
      </w:r>
      <w:proofErr w:type="spellEnd"/>
      <w:r w:rsidRPr="00DB1D1D">
        <w:t>) {</w:t>
      </w:r>
      <w:r w:rsidRPr="00DB1D1D">
        <w:br/>
        <w:t xml:space="preserve">        </w:t>
      </w:r>
      <w:r w:rsidRPr="00DB1D1D">
        <w:rPr>
          <w:color w:val="CC7832"/>
        </w:rPr>
        <w:t>return true;</w:t>
      </w:r>
      <w:r w:rsidRPr="00DB1D1D">
        <w:rPr>
          <w:color w:val="CC7832"/>
        </w:rPr>
        <w:br/>
        <w:t xml:space="preserve">    </w:t>
      </w:r>
      <w:r w:rsidRPr="00DB1D1D">
        <w:t xml:space="preserve">} </w:t>
      </w:r>
      <w:r w:rsidRPr="00DB1D1D">
        <w:rPr>
          <w:color w:val="CC7832"/>
        </w:rPr>
        <w:t xml:space="preserve">else if </w:t>
      </w:r>
      <w:r w:rsidRPr="00DB1D1D">
        <w:t xml:space="preserve">( </w:t>
      </w:r>
      <w:proofErr w:type="spellStart"/>
      <w:r w:rsidRPr="00DB1D1D">
        <w:t>a.</w:t>
      </w:r>
      <w:r w:rsidRPr="00DB1D1D">
        <w:rPr>
          <w:color w:val="9373A5"/>
        </w:rPr>
        <w:t>x</w:t>
      </w:r>
      <w:proofErr w:type="spellEnd"/>
      <w:r w:rsidRPr="00DB1D1D">
        <w:rPr>
          <w:color w:val="9373A5"/>
        </w:rPr>
        <w:t xml:space="preserve"> </w:t>
      </w:r>
      <w:r w:rsidRPr="00DB1D1D">
        <w:t xml:space="preserve">== </w:t>
      </w:r>
      <w:proofErr w:type="spellStart"/>
      <w:r w:rsidRPr="00DB1D1D">
        <w:t>b.</w:t>
      </w:r>
      <w:r w:rsidRPr="00DB1D1D">
        <w:rPr>
          <w:color w:val="9373A5"/>
        </w:rPr>
        <w:t>x</w:t>
      </w:r>
      <w:proofErr w:type="spellEnd"/>
      <w:r w:rsidRPr="00DB1D1D">
        <w:t>) {</w:t>
      </w:r>
      <w:r w:rsidRPr="00DB1D1D">
        <w:br/>
        <w:t xml:space="preserve">        </w:t>
      </w:r>
      <w:r w:rsidRPr="00DB1D1D">
        <w:rPr>
          <w:color w:val="CC7832"/>
        </w:rPr>
        <w:t xml:space="preserve">return </w:t>
      </w:r>
      <w:proofErr w:type="spellStart"/>
      <w:r w:rsidRPr="00DB1D1D">
        <w:t>a.</w:t>
      </w:r>
      <w:r w:rsidRPr="00DB1D1D">
        <w:rPr>
          <w:color w:val="9373A5"/>
        </w:rPr>
        <w:t>y</w:t>
      </w:r>
      <w:proofErr w:type="spellEnd"/>
      <w:r w:rsidRPr="00DB1D1D">
        <w:rPr>
          <w:color w:val="9373A5"/>
        </w:rPr>
        <w:t xml:space="preserve"> </w:t>
      </w:r>
      <w:r w:rsidRPr="00DB1D1D">
        <w:t xml:space="preserve">&gt; </w:t>
      </w:r>
      <w:proofErr w:type="spellStart"/>
      <w:r w:rsidRPr="00DB1D1D">
        <w:t>b.</w:t>
      </w:r>
      <w:r w:rsidRPr="00DB1D1D">
        <w:rPr>
          <w:color w:val="9373A5"/>
        </w:rPr>
        <w:t>y</w:t>
      </w:r>
      <w:proofErr w:type="spellEnd"/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</w:t>
      </w:r>
      <w:r w:rsidRPr="00DB1D1D">
        <w:t xml:space="preserve">} </w:t>
      </w:r>
      <w:r w:rsidRPr="00DB1D1D">
        <w:rPr>
          <w:color w:val="CC7832"/>
        </w:rPr>
        <w:t xml:space="preserve">else </w:t>
      </w:r>
      <w:r w:rsidRPr="00DB1D1D">
        <w:t>{</w:t>
      </w:r>
      <w:r w:rsidRPr="00DB1D1D">
        <w:br/>
        <w:t xml:space="preserve">        </w:t>
      </w:r>
      <w:r w:rsidRPr="00DB1D1D">
        <w:rPr>
          <w:color w:val="CC7832"/>
        </w:rPr>
        <w:t>return false;</w:t>
      </w:r>
      <w:r w:rsidRPr="00DB1D1D">
        <w:rPr>
          <w:color w:val="CC7832"/>
        </w:rPr>
        <w:br/>
        <w:t xml:space="preserve">    </w:t>
      </w:r>
      <w:r w:rsidRPr="00DB1D1D">
        <w:t>}</w:t>
      </w:r>
      <w:r w:rsidRPr="00DB1D1D">
        <w:br/>
        <w:t>}</w:t>
      </w:r>
      <w:r w:rsidRPr="00DB1D1D">
        <w:br/>
      </w:r>
      <w:r w:rsidRPr="00DB1D1D">
        <w:br/>
      </w:r>
      <w:r w:rsidRPr="00DB1D1D">
        <w:rPr>
          <w:color w:val="CC7832"/>
        </w:rPr>
        <w:t xml:space="preserve">void </w:t>
      </w:r>
      <w:r w:rsidRPr="00DB1D1D">
        <w:rPr>
          <w:color w:val="FFC66D"/>
        </w:rPr>
        <w:t>swap</w:t>
      </w:r>
      <w:r w:rsidRPr="00DB1D1D">
        <w:t>(</w:t>
      </w:r>
      <w:r w:rsidRPr="00DB1D1D">
        <w:rPr>
          <w:color w:val="B5B6E3"/>
        </w:rPr>
        <w:t xml:space="preserve">point </w:t>
      </w:r>
      <w:r w:rsidRPr="00DB1D1D">
        <w:t>&amp;a</w:t>
      </w:r>
      <w:r w:rsidRPr="00DB1D1D">
        <w:rPr>
          <w:color w:val="CC7832"/>
        </w:rPr>
        <w:t xml:space="preserve">, </w:t>
      </w:r>
      <w:r w:rsidRPr="00DB1D1D">
        <w:rPr>
          <w:color w:val="B5B6E3"/>
        </w:rPr>
        <w:t xml:space="preserve">point </w:t>
      </w:r>
      <w:r w:rsidRPr="00DB1D1D">
        <w:t>&amp;b) {</w:t>
      </w:r>
      <w:r w:rsidRPr="00DB1D1D">
        <w:br/>
        <w:t xml:space="preserve">    </w:t>
      </w:r>
      <w:r w:rsidRPr="00DB1D1D">
        <w:rPr>
          <w:color w:val="B5B6E3"/>
        </w:rPr>
        <w:t xml:space="preserve">point </w:t>
      </w:r>
      <w:proofErr w:type="spellStart"/>
      <w:r w:rsidRPr="00DB1D1D">
        <w:t>tmp</w:t>
      </w:r>
      <w:proofErr w:type="spellEnd"/>
      <w:r w:rsidRPr="00DB1D1D">
        <w:t xml:space="preserve"> = a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</w:t>
      </w:r>
      <w:r w:rsidRPr="00DB1D1D">
        <w:t>a = b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</w:t>
      </w:r>
      <w:r w:rsidRPr="00DB1D1D">
        <w:t xml:space="preserve">b = </w:t>
      </w:r>
      <w:proofErr w:type="spellStart"/>
      <w:r w:rsidRPr="00DB1D1D">
        <w:t>tmp</w:t>
      </w:r>
      <w:proofErr w:type="spellEnd"/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t>}</w:t>
      </w:r>
      <w:r w:rsidRPr="00DB1D1D">
        <w:br/>
      </w:r>
      <w:r w:rsidRPr="00DB1D1D">
        <w:br/>
      </w:r>
      <w:r w:rsidRPr="00DB1D1D">
        <w:rPr>
          <w:color w:val="CC7832"/>
        </w:rPr>
        <w:t xml:space="preserve">bool </w:t>
      </w:r>
      <w:r w:rsidRPr="00DB1D1D">
        <w:rPr>
          <w:color w:val="5F8C8A"/>
        </w:rPr>
        <w:t>operator</w:t>
      </w:r>
      <w:r w:rsidRPr="00DB1D1D">
        <w:t>==(</w:t>
      </w:r>
      <w:r w:rsidRPr="00DB1D1D">
        <w:rPr>
          <w:color w:val="B5B6E3"/>
        </w:rPr>
        <w:t xml:space="preserve">point </w:t>
      </w:r>
      <w:r w:rsidRPr="00DB1D1D">
        <w:t>a</w:t>
      </w:r>
      <w:r w:rsidRPr="00DB1D1D">
        <w:rPr>
          <w:color w:val="CC7832"/>
        </w:rPr>
        <w:t xml:space="preserve">, </w:t>
      </w:r>
      <w:r w:rsidRPr="00DB1D1D">
        <w:rPr>
          <w:color w:val="B5B6E3"/>
        </w:rPr>
        <w:t xml:space="preserve">point </w:t>
      </w:r>
      <w:r w:rsidRPr="00DB1D1D">
        <w:t>b) {</w:t>
      </w:r>
      <w:r w:rsidRPr="00DB1D1D">
        <w:br/>
        <w:t xml:space="preserve">    </w:t>
      </w:r>
      <w:r w:rsidRPr="00DB1D1D">
        <w:rPr>
          <w:color w:val="CC7832"/>
        </w:rPr>
        <w:t>return</w:t>
      </w:r>
      <w:r w:rsidRPr="00DB1D1D">
        <w:t>((</w:t>
      </w:r>
      <w:proofErr w:type="spellStart"/>
      <w:r w:rsidRPr="00DB1D1D">
        <w:t>a.</w:t>
      </w:r>
      <w:r w:rsidRPr="00DB1D1D">
        <w:rPr>
          <w:color w:val="9373A5"/>
        </w:rPr>
        <w:t>x</w:t>
      </w:r>
      <w:proofErr w:type="spellEnd"/>
      <w:r w:rsidRPr="00DB1D1D">
        <w:rPr>
          <w:color w:val="9373A5"/>
        </w:rPr>
        <w:t xml:space="preserve"> </w:t>
      </w:r>
      <w:r w:rsidRPr="00DB1D1D">
        <w:t xml:space="preserve">== </w:t>
      </w:r>
      <w:proofErr w:type="spellStart"/>
      <w:r w:rsidRPr="00DB1D1D">
        <w:t>b.</w:t>
      </w:r>
      <w:r w:rsidRPr="00DB1D1D">
        <w:rPr>
          <w:color w:val="9373A5"/>
        </w:rPr>
        <w:t>x</w:t>
      </w:r>
      <w:proofErr w:type="spellEnd"/>
      <w:r w:rsidRPr="00DB1D1D">
        <w:t>) &amp;&amp; (</w:t>
      </w:r>
      <w:proofErr w:type="spellStart"/>
      <w:r w:rsidRPr="00DB1D1D">
        <w:t>a.</w:t>
      </w:r>
      <w:r w:rsidRPr="00DB1D1D">
        <w:rPr>
          <w:color w:val="9373A5"/>
        </w:rPr>
        <w:t>y</w:t>
      </w:r>
      <w:proofErr w:type="spellEnd"/>
      <w:r w:rsidRPr="00DB1D1D">
        <w:rPr>
          <w:color w:val="9373A5"/>
        </w:rPr>
        <w:t xml:space="preserve"> </w:t>
      </w:r>
      <w:r w:rsidRPr="00DB1D1D">
        <w:t xml:space="preserve">== </w:t>
      </w:r>
      <w:proofErr w:type="spellStart"/>
      <w:r w:rsidRPr="00DB1D1D">
        <w:t>b.</w:t>
      </w:r>
      <w:r w:rsidRPr="00DB1D1D">
        <w:rPr>
          <w:color w:val="9373A5"/>
        </w:rPr>
        <w:t>y</w:t>
      </w:r>
      <w:proofErr w:type="spellEnd"/>
      <w:r w:rsidRPr="00DB1D1D">
        <w:t>))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t>}</w:t>
      </w:r>
      <w:r w:rsidRPr="00DB1D1D">
        <w:br/>
      </w:r>
      <w:r w:rsidRPr="00DB1D1D">
        <w:br/>
      </w:r>
      <w:r w:rsidRPr="00DB1D1D">
        <w:rPr>
          <w:color w:val="CC7832"/>
        </w:rPr>
        <w:t xml:space="preserve">double </w:t>
      </w:r>
      <w:proofErr w:type="spellStart"/>
      <w:r w:rsidRPr="00DB1D1D">
        <w:rPr>
          <w:color w:val="FFC66D"/>
        </w:rPr>
        <w:t>dist</w:t>
      </w:r>
      <w:proofErr w:type="spellEnd"/>
      <w:r w:rsidRPr="00DB1D1D">
        <w:t>(</w:t>
      </w:r>
      <w:r w:rsidRPr="00DB1D1D">
        <w:rPr>
          <w:color w:val="B5B6E3"/>
        </w:rPr>
        <w:t xml:space="preserve">point </w:t>
      </w:r>
      <w:r w:rsidRPr="00DB1D1D">
        <w:t>a</w:t>
      </w:r>
      <w:r w:rsidRPr="00DB1D1D">
        <w:rPr>
          <w:color w:val="CC7832"/>
        </w:rPr>
        <w:t xml:space="preserve">, </w:t>
      </w:r>
      <w:r w:rsidRPr="00DB1D1D">
        <w:rPr>
          <w:color w:val="B5B6E3"/>
        </w:rPr>
        <w:t xml:space="preserve">point </w:t>
      </w:r>
      <w:r w:rsidRPr="00DB1D1D">
        <w:t>b) {</w:t>
      </w:r>
      <w:r w:rsidRPr="00DB1D1D">
        <w:br/>
        <w:t xml:space="preserve">    </w:t>
      </w:r>
      <w:r w:rsidRPr="00DB1D1D">
        <w:rPr>
          <w:color w:val="CC7832"/>
        </w:rPr>
        <w:t xml:space="preserve">return </w:t>
      </w:r>
      <w:r w:rsidRPr="00DB1D1D">
        <w:t>sqrt(pow((</w:t>
      </w:r>
      <w:proofErr w:type="spellStart"/>
      <w:r w:rsidRPr="00DB1D1D">
        <w:t>a.</w:t>
      </w:r>
      <w:r w:rsidRPr="00DB1D1D">
        <w:rPr>
          <w:color w:val="9373A5"/>
        </w:rPr>
        <w:t>x</w:t>
      </w:r>
      <w:proofErr w:type="spellEnd"/>
      <w:r w:rsidRPr="00DB1D1D">
        <w:rPr>
          <w:color w:val="9373A5"/>
        </w:rPr>
        <w:t xml:space="preserve"> </w:t>
      </w:r>
      <w:r w:rsidRPr="00DB1D1D">
        <w:t xml:space="preserve">- </w:t>
      </w:r>
      <w:proofErr w:type="spellStart"/>
      <w:r w:rsidRPr="00DB1D1D">
        <w:t>b.</w:t>
      </w:r>
      <w:r w:rsidRPr="00DB1D1D">
        <w:rPr>
          <w:color w:val="9373A5"/>
        </w:rPr>
        <w:t>x</w:t>
      </w:r>
      <w:proofErr w:type="spellEnd"/>
      <w:r w:rsidRPr="00DB1D1D">
        <w:t>)</w:t>
      </w:r>
      <w:r w:rsidRPr="00DB1D1D">
        <w:rPr>
          <w:color w:val="CC7832"/>
        </w:rPr>
        <w:t>,</w:t>
      </w:r>
      <w:r w:rsidRPr="00DB1D1D">
        <w:rPr>
          <w:color w:val="6897BB"/>
        </w:rPr>
        <w:t>2</w:t>
      </w:r>
      <w:r w:rsidRPr="00DB1D1D">
        <w:t>) + pow((</w:t>
      </w:r>
      <w:proofErr w:type="spellStart"/>
      <w:r w:rsidRPr="00DB1D1D">
        <w:t>a.</w:t>
      </w:r>
      <w:r w:rsidRPr="00DB1D1D">
        <w:rPr>
          <w:color w:val="9373A5"/>
        </w:rPr>
        <w:t>y</w:t>
      </w:r>
      <w:proofErr w:type="spellEnd"/>
      <w:r w:rsidRPr="00DB1D1D">
        <w:rPr>
          <w:color w:val="9373A5"/>
        </w:rPr>
        <w:t xml:space="preserve"> </w:t>
      </w:r>
      <w:r w:rsidRPr="00DB1D1D">
        <w:t xml:space="preserve">- </w:t>
      </w:r>
      <w:proofErr w:type="spellStart"/>
      <w:r w:rsidRPr="00DB1D1D">
        <w:t>b.</w:t>
      </w:r>
      <w:r w:rsidRPr="00DB1D1D">
        <w:rPr>
          <w:color w:val="9373A5"/>
        </w:rPr>
        <w:t>y</w:t>
      </w:r>
      <w:proofErr w:type="spellEnd"/>
      <w:r w:rsidRPr="00DB1D1D">
        <w:t>)</w:t>
      </w:r>
      <w:r w:rsidRPr="00DB1D1D">
        <w:rPr>
          <w:color w:val="CC7832"/>
        </w:rPr>
        <w:t>,</w:t>
      </w:r>
      <w:r w:rsidRPr="00DB1D1D">
        <w:rPr>
          <w:color w:val="6897BB"/>
        </w:rPr>
        <w:t>2</w:t>
      </w:r>
      <w:r w:rsidRPr="00DB1D1D">
        <w:t>))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t>}</w:t>
      </w:r>
      <w:r w:rsidRPr="00DB1D1D">
        <w:br/>
      </w:r>
      <w:proofErr w:type="spellStart"/>
      <w:r w:rsidRPr="00DB1D1D">
        <w:rPr>
          <w:color w:val="B5B6E3"/>
        </w:rPr>
        <w:t>vec</w:t>
      </w:r>
      <w:proofErr w:type="spellEnd"/>
      <w:r w:rsidRPr="00DB1D1D">
        <w:rPr>
          <w:color w:val="B5B6E3"/>
        </w:rPr>
        <w:t xml:space="preserve"> </w:t>
      </w:r>
      <w:r w:rsidRPr="00DB1D1D">
        <w:rPr>
          <w:color w:val="FFC66D"/>
        </w:rPr>
        <w:t>vector</w:t>
      </w:r>
      <w:r w:rsidRPr="00DB1D1D">
        <w:t>(</w:t>
      </w:r>
      <w:r w:rsidRPr="00DB1D1D">
        <w:rPr>
          <w:color w:val="B5B6E3"/>
        </w:rPr>
        <w:t xml:space="preserve">point </w:t>
      </w:r>
      <w:r w:rsidRPr="00DB1D1D">
        <w:t>a</w:t>
      </w:r>
      <w:r w:rsidRPr="00DB1D1D">
        <w:rPr>
          <w:color w:val="CC7832"/>
        </w:rPr>
        <w:t xml:space="preserve">, </w:t>
      </w:r>
      <w:r w:rsidRPr="00DB1D1D">
        <w:rPr>
          <w:color w:val="B5B6E3"/>
        </w:rPr>
        <w:t xml:space="preserve">point </w:t>
      </w:r>
      <w:r w:rsidRPr="00DB1D1D">
        <w:t>b) {</w:t>
      </w:r>
      <w:r w:rsidRPr="00DB1D1D">
        <w:br/>
        <w:t xml:space="preserve">    </w:t>
      </w:r>
      <w:proofErr w:type="spellStart"/>
      <w:r w:rsidRPr="00DB1D1D">
        <w:rPr>
          <w:color w:val="B5B6E3"/>
        </w:rPr>
        <w:t>vec</w:t>
      </w:r>
      <w:proofErr w:type="spellEnd"/>
      <w:r w:rsidRPr="00DB1D1D">
        <w:rPr>
          <w:color w:val="B5B6E3"/>
        </w:rPr>
        <w:t xml:space="preserve"> </w:t>
      </w:r>
      <w:r w:rsidRPr="00DB1D1D">
        <w:t>v{}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</w:t>
      </w:r>
      <w:proofErr w:type="spellStart"/>
      <w:r w:rsidRPr="00DB1D1D">
        <w:t>v.</w:t>
      </w:r>
      <w:r w:rsidRPr="00DB1D1D">
        <w:rPr>
          <w:color w:val="9373A5"/>
        </w:rPr>
        <w:t>x</w:t>
      </w:r>
      <w:proofErr w:type="spellEnd"/>
      <w:r w:rsidRPr="00DB1D1D">
        <w:rPr>
          <w:color w:val="9373A5"/>
        </w:rPr>
        <w:t xml:space="preserve"> </w:t>
      </w:r>
      <w:r w:rsidRPr="00DB1D1D">
        <w:t xml:space="preserve">= </w:t>
      </w:r>
      <w:proofErr w:type="spellStart"/>
      <w:r w:rsidRPr="00DB1D1D">
        <w:t>b.</w:t>
      </w:r>
      <w:r w:rsidRPr="00DB1D1D">
        <w:rPr>
          <w:color w:val="9373A5"/>
        </w:rPr>
        <w:t>x</w:t>
      </w:r>
      <w:proofErr w:type="spellEnd"/>
      <w:r w:rsidRPr="00DB1D1D">
        <w:rPr>
          <w:color w:val="9373A5"/>
        </w:rPr>
        <w:t xml:space="preserve"> </w:t>
      </w:r>
      <w:r w:rsidRPr="00DB1D1D">
        <w:t xml:space="preserve">- </w:t>
      </w:r>
      <w:proofErr w:type="spellStart"/>
      <w:r w:rsidRPr="00DB1D1D">
        <w:t>a.</w:t>
      </w:r>
      <w:r w:rsidRPr="00DB1D1D">
        <w:rPr>
          <w:color w:val="9373A5"/>
        </w:rPr>
        <w:t>x</w:t>
      </w:r>
      <w:proofErr w:type="spellEnd"/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</w:t>
      </w:r>
      <w:proofErr w:type="spellStart"/>
      <w:r w:rsidRPr="00DB1D1D">
        <w:t>v.</w:t>
      </w:r>
      <w:r w:rsidRPr="00DB1D1D">
        <w:rPr>
          <w:color w:val="9373A5"/>
        </w:rPr>
        <w:t>y</w:t>
      </w:r>
      <w:proofErr w:type="spellEnd"/>
      <w:r w:rsidRPr="00DB1D1D">
        <w:rPr>
          <w:color w:val="9373A5"/>
        </w:rPr>
        <w:t xml:space="preserve"> </w:t>
      </w:r>
      <w:r w:rsidRPr="00DB1D1D">
        <w:t xml:space="preserve">= </w:t>
      </w:r>
      <w:proofErr w:type="spellStart"/>
      <w:r w:rsidRPr="00DB1D1D">
        <w:t>b.</w:t>
      </w:r>
      <w:r w:rsidRPr="00DB1D1D">
        <w:rPr>
          <w:color w:val="9373A5"/>
        </w:rPr>
        <w:t>y</w:t>
      </w:r>
      <w:proofErr w:type="spellEnd"/>
      <w:r w:rsidRPr="00DB1D1D">
        <w:rPr>
          <w:color w:val="9373A5"/>
        </w:rPr>
        <w:t xml:space="preserve"> </w:t>
      </w:r>
      <w:r w:rsidRPr="00DB1D1D">
        <w:t xml:space="preserve">- </w:t>
      </w:r>
      <w:proofErr w:type="spellStart"/>
      <w:r w:rsidRPr="00DB1D1D">
        <w:t>a.</w:t>
      </w:r>
      <w:r w:rsidRPr="00DB1D1D">
        <w:rPr>
          <w:color w:val="9373A5"/>
        </w:rPr>
        <w:t>y</w:t>
      </w:r>
      <w:proofErr w:type="spellEnd"/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return </w:t>
      </w:r>
      <w:r w:rsidRPr="00DB1D1D">
        <w:t>v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t>}</w:t>
      </w:r>
      <w:r w:rsidRPr="00DB1D1D">
        <w:br/>
      </w:r>
      <w:r w:rsidRPr="00DB1D1D">
        <w:br/>
      </w:r>
      <w:r w:rsidRPr="00DB1D1D">
        <w:rPr>
          <w:color w:val="CC7832"/>
        </w:rPr>
        <w:lastRenderedPageBreak/>
        <w:t xml:space="preserve">bool </w:t>
      </w:r>
      <w:proofErr w:type="spellStart"/>
      <w:r w:rsidRPr="00DB1D1D">
        <w:rPr>
          <w:color w:val="FFC66D"/>
        </w:rPr>
        <w:t>same_line</w:t>
      </w:r>
      <w:proofErr w:type="spellEnd"/>
      <w:r w:rsidRPr="00DB1D1D">
        <w:t>(</w:t>
      </w:r>
      <w:r w:rsidRPr="00DB1D1D">
        <w:rPr>
          <w:color w:val="B5B6E3"/>
        </w:rPr>
        <w:t xml:space="preserve">point </w:t>
      </w:r>
      <w:r w:rsidRPr="00DB1D1D">
        <w:t>a</w:t>
      </w:r>
      <w:r w:rsidRPr="00DB1D1D">
        <w:rPr>
          <w:color w:val="CC7832"/>
        </w:rPr>
        <w:t xml:space="preserve">, </w:t>
      </w:r>
      <w:r w:rsidRPr="00DB1D1D">
        <w:rPr>
          <w:color w:val="B5B6E3"/>
        </w:rPr>
        <w:t xml:space="preserve">point </w:t>
      </w:r>
      <w:r w:rsidRPr="00DB1D1D">
        <w:t>b</w:t>
      </w:r>
      <w:r w:rsidRPr="00DB1D1D">
        <w:rPr>
          <w:color w:val="CC7832"/>
        </w:rPr>
        <w:t xml:space="preserve">, </w:t>
      </w:r>
      <w:r w:rsidRPr="00DB1D1D">
        <w:rPr>
          <w:color w:val="B5B6E3"/>
        </w:rPr>
        <w:t xml:space="preserve">point </w:t>
      </w:r>
      <w:r w:rsidRPr="00DB1D1D">
        <w:t>c) {</w:t>
      </w:r>
      <w:r w:rsidRPr="00DB1D1D">
        <w:br/>
        <w:t xml:space="preserve">    </w:t>
      </w:r>
      <w:proofErr w:type="spellStart"/>
      <w:r w:rsidRPr="00DB1D1D">
        <w:rPr>
          <w:color w:val="B5B6E3"/>
        </w:rPr>
        <w:t>vec</w:t>
      </w:r>
      <w:proofErr w:type="spellEnd"/>
      <w:r w:rsidRPr="00DB1D1D">
        <w:rPr>
          <w:color w:val="B5B6E3"/>
        </w:rPr>
        <w:t xml:space="preserve"> </w:t>
      </w:r>
      <w:r w:rsidRPr="00DB1D1D">
        <w:t>ab = vector(a</w:t>
      </w:r>
      <w:r w:rsidRPr="00DB1D1D">
        <w:rPr>
          <w:color w:val="CC7832"/>
        </w:rPr>
        <w:t xml:space="preserve">, </w:t>
      </w:r>
      <w:r w:rsidRPr="00DB1D1D">
        <w:t>b)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</w:t>
      </w:r>
      <w:proofErr w:type="spellStart"/>
      <w:r w:rsidRPr="00DB1D1D">
        <w:rPr>
          <w:color w:val="B5B6E3"/>
        </w:rPr>
        <w:t>vec</w:t>
      </w:r>
      <w:proofErr w:type="spellEnd"/>
      <w:r w:rsidRPr="00DB1D1D">
        <w:rPr>
          <w:color w:val="B5B6E3"/>
        </w:rPr>
        <w:t xml:space="preserve"> </w:t>
      </w:r>
      <w:proofErr w:type="spellStart"/>
      <w:r w:rsidRPr="00DB1D1D">
        <w:t>bc</w:t>
      </w:r>
      <w:proofErr w:type="spellEnd"/>
      <w:r w:rsidRPr="00DB1D1D">
        <w:t xml:space="preserve"> = vector(b</w:t>
      </w:r>
      <w:r w:rsidRPr="00DB1D1D">
        <w:rPr>
          <w:color w:val="CC7832"/>
        </w:rPr>
        <w:t xml:space="preserve">, </w:t>
      </w:r>
      <w:r w:rsidRPr="00DB1D1D">
        <w:t>c)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return </w:t>
      </w:r>
      <w:r w:rsidRPr="00DB1D1D">
        <w:t>((</w:t>
      </w:r>
      <w:proofErr w:type="spellStart"/>
      <w:r w:rsidRPr="00DB1D1D">
        <w:t>ab.</w:t>
      </w:r>
      <w:r w:rsidRPr="00DB1D1D">
        <w:rPr>
          <w:color w:val="9373A5"/>
        </w:rPr>
        <w:t>x</w:t>
      </w:r>
      <w:proofErr w:type="spellEnd"/>
      <w:r w:rsidRPr="00DB1D1D">
        <w:t>) / (</w:t>
      </w:r>
      <w:proofErr w:type="spellStart"/>
      <w:r w:rsidRPr="00DB1D1D">
        <w:t>bc.</w:t>
      </w:r>
      <w:r w:rsidRPr="00DB1D1D">
        <w:rPr>
          <w:color w:val="9373A5"/>
        </w:rPr>
        <w:t>x</w:t>
      </w:r>
      <w:proofErr w:type="spellEnd"/>
      <w:r w:rsidRPr="00DB1D1D">
        <w:t xml:space="preserve">) != </w:t>
      </w:r>
      <w:r>
        <w:t>(</w:t>
      </w:r>
      <w:proofErr w:type="spellStart"/>
      <w:r>
        <w:t>ab.</w:t>
      </w:r>
      <w:r>
        <w:rPr>
          <w:color w:val="9373A5"/>
        </w:rPr>
        <w:t>y</w:t>
      </w:r>
      <w:proofErr w:type="spellEnd"/>
      <w:r>
        <w:t>) / (</w:t>
      </w:r>
      <w:proofErr w:type="spellStart"/>
      <w:r>
        <w:t>bc.</w:t>
      </w:r>
      <w:r>
        <w:rPr>
          <w:color w:val="9373A5"/>
        </w:rPr>
        <w:t>y</w:t>
      </w:r>
      <w:proofErr w:type="spellEnd"/>
      <w: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t>}</w:t>
      </w:r>
    </w:p>
    <w:p w14:paraId="14B507B1" w14:textId="77777777" w:rsidR="00DB1D1D" w:rsidRPr="00DB1D1D" w:rsidRDefault="00DB1D1D" w:rsidP="00DB1D1D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</w:p>
    <w:p w14:paraId="3CB5F5BB" w14:textId="50C94177" w:rsidR="00B54E65" w:rsidRDefault="00B54E65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proofErr w:type="spellStart"/>
      <w:r w:rsidRP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figure.h</w:t>
      </w:r>
      <w:proofErr w:type="spellEnd"/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</w:p>
    <w:p w14:paraId="79B62889" w14:textId="77777777" w:rsidR="00DB1D1D" w:rsidRPr="00DB1D1D" w:rsidRDefault="00DB1D1D" w:rsidP="00DB1D1D">
      <w:pPr>
        <w:pStyle w:val="a7"/>
        <w:rPr>
          <w:color w:val="A9B7C6"/>
        </w:rPr>
      </w:pPr>
      <w:r w:rsidRPr="00DB1D1D">
        <w:rPr>
          <w:color w:val="BBB529"/>
        </w:rPr>
        <w:t>#</w:t>
      </w:r>
      <w:proofErr w:type="spellStart"/>
      <w:r w:rsidRPr="00DB1D1D">
        <w:rPr>
          <w:color w:val="BBB529"/>
        </w:rPr>
        <w:t>ifndef</w:t>
      </w:r>
      <w:proofErr w:type="spellEnd"/>
      <w:r w:rsidRPr="00DB1D1D">
        <w:rPr>
          <w:color w:val="BBB529"/>
        </w:rPr>
        <w:t xml:space="preserve"> </w:t>
      </w:r>
      <w:r w:rsidRPr="00DB1D1D">
        <w:rPr>
          <w:color w:val="908B25"/>
        </w:rPr>
        <w:t>LAB3_FIGURE_H</w:t>
      </w:r>
      <w:r w:rsidRPr="00DB1D1D">
        <w:rPr>
          <w:color w:val="908B25"/>
        </w:rPr>
        <w:br/>
      </w:r>
      <w:r w:rsidRPr="00DB1D1D">
        <w:rPr>
          <w:color w:val="BBB529"/>
        </w:rPr>
        <w:t xml:space="preserve">#define </w:t>
      </w:r>
      <w:r w:rsidRPr="00DB1D1D">
        <w:rPr>
          <w:color w:val="908B25"/>
        </w:rPr>
        <w:t>LAB3_FIGURE_H</w:t>
      </w:r>
      <w:r w:rsidRPr="00DB1D1D">
        <w:rPr>
          <w:color w:val="908B25"/>
        </w:rPr>
        <w:br/>
      </w:r>
      <w:r w:rsidRPr="00DB1D1D">
        <w:rPr>
          <w:color w:val="908B25"/>
        </w:rPr>
        <w:br/>
      </w:r>
      <w:r w:rsidRPr="00DB1D1D">
        <w:rPr>
          <w:color w:val="BBB529"/>
        </w:rPr>
        <w:t xml:space="preserve">#include </w:t>
      </w:r>
      <w:r w:rsidRPr="00DB1D1D">
        <w:rPr>
          <w:color w:val="6A8759"/>
        </w:rPr>
        <w:t>"</w:t>
      </w:r>
      <w:proofErr w:type="spellStart"/>
      <w:r w:rsidRPr="00DB1D1D">
        <w:rPr>
          <w:color w:val="6A8759"/>
        </w:rPr>
        <w:t>point.h</w:t>
      </w:r>
      <w:proofErr w:type="spellEnd"/>
      <w:r w:rsidRPr="00DB1D1D">
        <w:rPr>
          <w:color w:val="6A8759"/>
        </w:rPr>
        <w:t>"</w:t>
      </w:r>
      <w:r w:rsidRPr="00DB1D1D">
        <w:rPr>
          <w:color w:val="6A8759"/>
        </w:rPr>
        <w:br/>
      </w:r>
      <w:r w:rsidRPr="00DB1D1D">
        <w:rPr>
          <w:color w:val="BBB529"/>
        </w:rPr>
        <w:t>#include</w:t>
      </w:r>
      <w:r w:rsidRPr="00DB1D1D">
        <w:rPr>
          <w:color w:val="6A8759"/>
        </w:rPr>
        <w:t>&lt;iostream&gt;</w:t>
      </w:r>
      <w:r w:rsidRPr="00DB1D1D">
        <w:rPr>
          <w:color w:val="6A8759"/>
        </w:rPr>
        <w:br/>
      </w:r>
      <w:r w:rsidRPr="00DB1D1D">
        <w:rPr>
          <w:color w:val="6A8759"/>
        </w:rPr>
        <w:br/>
      </w:r>
      <w:r w:rsidRPr="00DB1D1D">
        <w:t xml:space="preserve">class </w:t>
      </w:r>
      <w:r w:rsidRPr="00DB1D1D">
        <w:rPr>
          <w:color w:val="B5B6E3"/>
        </w:rPr>
        <w:t xml:space="preserve">figure </w:t>
      </w:r>
      <w:r w:rsidRPr="00DB1D1D">
        <w:rPr>
          <w:color w:val="A9B7C6"/>
        </w:rPr>
        <w:t>{</w:t>
      </w:r>
      <w:r w:rsidRPr="00DB1D1D">
        <w:rPr>
          <w:color w:val="A9B7C6"/>
        </w:rPr>
        <w:br/>
      </w:r>
      <w:r w:rsidRPr="00DB1D1D">
        <w:t>public</w:t>
      </w:r>
      <w:r w:rsidRPr="00DB1D1D">
        <w:rPr>
          <w:color w:val="A9B7C6"/>
        </w:rPr>
        <w:t>:</w:t>
      </w:r>
      <w:r w:rsidRPr="00DB1D1D">
        <w:rPr>
          <w:color w:val="A9B7C6"/>
        </w:rPr>
        <w:br/>
        <w:t xml:space="preserve">    </w:t>
      </w:r>
      <w:r w:rsidRPr="00DB1D1D">
        <w:t xml:space="preserve">virtual </w:t>
      </w:r>
      <w:r w:rsidRPr="00DB1D1D">
        <w:rPr>
          <w:color w:val="B5B6E3"/>
        </w:rPr>
        <w:t xml:space="preserve">point </w:t>
      </w:r>
      <w:r w:rsidRPr="00DB1D1D">
        <w:rPr>
          <w:color w:val="FFC66D"/>
        </w:rPr>
        <w:t>center</w:t>
      </w:r>
      <w:r w:rsidRPr="00DB1D1D">
        <w:rPr>
          <w:color w:val="A9B7C6"/>
        </w:rPr>
        <w:t xml:space="preserve">()  </w:t>
      </w:r>
      <w:r w:rsidRPr="00DB1D1D">
        <w:t xml:space="preserve">const </w:t>
      </w:r>
      <w:r w:rsidRPr="00DB1D1D">
        <w:rPr>
          <w:color w:val="A9B7C6"/>
        </w:rPr>
        <w:t xml:space="preserve">= </w:t>
      </w:r>
      <w:r w:rsidRPr="00DB1D1D">
        <w:rPr>
          <w:color w:val="6897BB"/>
        </w:rPr>
        <w:t>0</w:t>
      </w:r>
      <w:r w:rsidRPr="00DB1D1D">
        <w:t>;</w:t>
      </w:r>
      <w:r w:rsidRPr="00DB1D1D">
        <w:br/>
        <w:t xml:space="preserve">    virtual double </w:t>
      </w:r>
      <w:r w:rsidRPr="00DB1D1D">
        <w:rPr>
          <w:color w:val="FFC66D"/>
        </w:rPr>
        <w:t>area</w:t>
      </w:r>
      <w:r w:rsidRPr="00DB1D1D">
        <w:rPr>
          <w:color w:val="A9B7C6"/>
        </w:rPr>
        <w:t xml:space="preserve">() </w:t>
      </w:r>
      <w:r w:rsidRPr="00DB1D1D">
        <w:t xml:space="preserve">const </w:t>
      </w:r>
      <w:r w:rsidRPr="00DB1D1D">
        <w:rPr>
          <w:color w:val="A9B7C6"/>
        </w:rPr>
        <w:t xml:space="preserve">= </w:t>
      </w:r>
      <w:r w:rsidRPr="00DB1D1D">
        <w:rPr>
          <w:color w:val="6897BB"/>
        </w:rPr>
        <w:t>0</w:t>
      </w:r>
      <w:r w:rsidRPr="00DB1D1D">
        <w:t>;</w:t>
      </w:r>
      <w:r w:rsidRPr="00DB1D1D">
        <w:br/>
        <w:t xml:space="preserve">    virtual void </w:t>
      </w:r>
      <w:r w:rsidRPr="00DB1D1D">
        <w:rPr>
          <w:color w:val="FFC66D"/>
        </w:rPr>
        <w:t>print</w:t>
      </w:r>
      <w:r w:rsidRPr="00DB1D1D">
        <w:rPr>
          <w:color w:val="A9B7C6"/>
        </w:rPr>
        <w:t>(</w:t>
      </w:r>
      <w:r w:rsidRPr="00DB1D1D">
        <w:rPr>
          <w:color w:val="B5B6E3"/>
        </w:rPr>
        <w:t>std</w:t>
      </w:r>
      <w:r w:rsidRPr="00DB1D1D">
        <w:rPr>
          <w:color w:val="A9B7C6"/>
        </w:rPr>
        <w:t>::</w:t>
      </w:r>
      <w:proofErr w:type="spellStart"/>
      <w:r w:rsidRPr="00DB1D1D">
        <w:rPr>
          <w:color w:val="B9BCD1"/>
        </w:rPr>
        <w:t>ostream</w:t>
      </w:r>
      <w:proofErr w:type="spellEnd"/>
      <w:r w:rsidRPr="00DB1D1D">
        <w:rPr>
          <w:color w:val="A9B7C6"/>
        </w:rPr>
        <w:t xml:space="preserve">&amp;) </w:t>
      </w:r>
      <w:r w:rsidRPr="00DB1D1D">
        <w:t xml:space="preserve">const </w:t>
      </w:r>
      <w:r w:rsidRPr="00DB1D1D">
        <w:rPr>
          <w:color w:val="A9B7C6"/>
        </w:rPr>
        <w:t xml:space="preserve">= </w:t>
      </w:r>
      <w:r w:rsidRPr="00DB1D1D">
        <w:rPr>
          <w:color w:val="6897BB"/>
        </w:rPr>
        <w:t>0</w:t>
      </w:r>
      <w:r w:rsidRPr="00DB1D1D">
        <w:t>;</w:t>
      </w:r>
      <w:r w:rsidRPr="00DB1D1D">
        <w:br/>
      </w:r>
      <w:r w:rsidRPr="00DB1D1D">
        <w:br/>
        <w:t xml:space="preserve">    virtual bool </w:t>
      </w:r>
      <w:proofErr w:type="spellStart"/>
      <w:r w:rsidRPr="00DB1D1D">
        <w:rPr>
          <w:color w:val="FFC66D"/>
        </w:rPr>
        <w:t>is_figure</w:t>
      </w:r>
      <w:proofErr w:type="spellEnd"/>
      <w:r w:rsidRPr="00DB1D1D">
        <w:rPr>
          <w:color w:val="A9B7C6"/>
        </w:rPr>
        <w:t xml:space="preserve">() </w:t>
      </w:r>
      <w:r w:rsidRPr="00DB1D1D">
        <w:t xml:space="preserve">const </w:t>
      </w:r>
      <w:r w:rsidRPr="00DB1D1D">
        <w:rPr>
          <w:color w:val="A9B7C6"/>
        </w:rPr>
        <w:t xml:space="preserve">= </w:t>
      </w:r>
      <w:r w:rsidRPr="00DB1D1D">
        <w:rPr>
          <w:color w:val="6897BB"/>
        </w:rPr>
        <w:t>0</w:t>
      </w:r>
      <w:r w:rsidRPr="00DB1D1D">
        <w:t>;</w:t>
      </w:r>
      <w:r w:rsidRPr="00DB1D1D">
        <w:br/>
        <w:t xml:space="preserve">    virtual </w:t>
      </w:r>
      <w:r w:rsidRPr="00DB1D1D">
        <w:rPr>
          <w:color w:val="FFC66D"/>
        </w:rPr>
        <w:t>~figure</w:t>
      </w:r>
      <w:r w:rsidRPr="00DB1D1D">
        <w:rPr>
          <w:color w:val="A9B7C6"/>
        </w:rPr>
        <w:t xml:space="preserve">() = </w:t>
      </w:r>
      <w:r w:rsidRPr="00DB1D1D">
        <w:t>default;</w:t>
      </w:r>
      <w:r w:rsidRPr="00DB1D1D">
        <w:br/>
      </w:r>
      <w:r w:rsidRPr="00DB1D1D">
        <w:rPr>
          <w:color w:val="A9B7C6"/>
        </w:rPr>
        <w:t>}</w:t>
      </w:r>
      <w:r w:rsidRPr="00DB1D1D">
        <w:t>;</w:t>
      </w:r>
      <w:r w:rsidRPr="00DB1D1D">
        <w:br/>
      </w:r>
      <w:r w:rsidRPr="00DB1D1D">
        <w:br/>
      </w:r>
      <w:r w:rsidRPr="00DB1D1D">
        <w:br/>
      </w:r>
      <w:r w:rsidRPr="00DB1D1D">
        <w:br/>
      </w:r>
      <w:r w:rsidRPr="00DB1D1D">
        <w:rPr>
          <w:color w:val="BBB529"/>
        </w:rPr>
        <w:t xml:space="preserve">#endif </w:t>
      </w:r>
      <w:r w:rsidRPr="00DB1D1D">
        <w:rPr>
          <w:color w:val="808080"/>
        </w:rPr>
        <w:t>//LAB3_FIGURE_H</w:t>
      </w:r>
    </w:p>
    <w:p w14:paraId="53E1550F" w14:textId="77777777" w:rsidR="00DB1D1D" w:rsidRPr="00DB1D1D" w:rsidRDefault="00DB1D1D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</w:p>
    <w:p w14:paraId="1B81EE8C" w14:textId="62A921B6" w:rsidR="00DB1D1D" w:rsidRDefault="00DB1D1D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14:paraId="726DDCDE" w14:textId="753A966A" w:rsidR="00B54E65" w:rsidRDefault="00B54E65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 w:rsidRP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figure.c</w:t>
      </w:r>
      <w:r w:rsidR="00DB1D1D" w:rsidRP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pp</w:t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</w:p>
    <w:p w14:paraId="76F40DC9" w14:textId="77777777" w:rsidR="00DB1D1D" w:rsidRPr="00DB1D1D" w:rsidRDefault="00DB1D1D" w:rsidP="00DB1D1D">
      <w:pPr>
        <w:pStyle w:val="a7"/>
      </w:pPr>
      <w:r w:rsidRPr="00DB1D1D">
        <w:rPr>
          <w:color w:val="BBB529"/>
        </w:rPr>
        <w:t xml:space="preserve">#include </w:t>
      </w:r>
      <w:r w:rsidRPr="00DB1D1D">
        <w:rPr>
          <w:color w:val="6A8759"/>
        </w:rPr>
        <w:t>&lt;iostream&gt;</w:t>
      </w:r>
      <w:r w:rsidRPr="00DB1D1D">
        <w:rPr>
          <w:color w:val="6A8759"/>
        </w:rPr>
        <w:br/>
      </w:r>
      <w:r w:rsidRPr="00DB1D1D">
        <w:rPr>
          <w:color w:val="BBB529"/>
        </w:rPr>
        <w:t xml:space="preserve">#include </w:t>
      </w:r>
      <w:r w:rsidRPr="00DB1D1D">
        <w:rPr>
          <w:color w:val="6A8759"/>
        </w:rPr>
        <w:t>"</w:t>
      </w:r>
      <w:proofErr w:type="spellStart"/>
      <w:r w:rsidRPr="00DB1D1D">
        <w:rPr>
          <w:color w:val="6A8759"/>
        </w:rPr>
        <w:t>figure.h</w:t>
      </w:r>
      <w:proofErr w:type="spellEnd"/>
      <w:r w:rsidRPr="00DB1D1D">
        <w:rPr>
          <w:color w:val="6A8759"/>
        </w:rPr>
        <w:t>"</w:t>
      </w:r>
      <w:r w:rsidRPr="00DB1D1D">
        <w:rPr>
          <w:color w:val="6A8759"/>
        </w:rPr>
        <w:br/>
      </w:r>
      <w:r w:rsidRPr="00DB1D1D">
        <w:rPr>
          <w:color w:val="6A8759"/>
        </w:rPr>
        <w:br/>
      </w:r>
      <w:proofErr w:type="gramStart"/>
      <w:r w:rsidRPr="00DB1D1D">
        <w:rPr>
          <w:color w:val="B5B6E3"/>
        </w:rPr>
        <w:t>std</w:t>
      </w:r>
      <w:r w:rsidRPr="00DB1D1D">
        <w:t>::</w:t>
      </w:r>
      <w:proofErr w:type="spellStart"/>
      <w:proofErr w:type="gramEnd"/>
      <w:r w:rsidRPr="00DB1D1D">
        <w:rPr>
          <w:color w:val="B9BCD1"/>
        </w:rPr>
        <w:t>ostream</w:t>
      </w:r>
      <w:proofErr w:type="spellEnd"/>
      <w:r w:rsidRPr="00DB1D1D">
        <w:t xml:space="preserve">&amp; </w:t>
      </w:r>
      <w:r w:rsidRPr="00DB1D1D">
        <w:rPr>
          <w:color w:val="5F8C8A"/>
        </w:rPr>
        <w:t>operator</w:t>
      </w:r>
      <w:r w:rsidRPr="00DB1D1D">
        <w:t>&lt;&lt; (</w:t>
      </w:r>
      <w:r w:rsidRPr="00DB1D1D">
        <w:rPr>
          <w:color w:val="B5B6E3"/>
        </w:rPr>
        <w:t>std</w:t>
      </w:r>
      <w:r w:rsidRPr="00DB1D1D">
        <w:t>::</w:t>
      </w:r>
      <w:proofErr w:type="spellStart"/>
      <w:r w:rsidRPr="00DB1D1D">
        <w:rPr>
          <w:color w:val="B9BCD1"/>
        </w:rPr>
        <w:t>ostream</w:t>
      </w:r>
      <w:proofErr w:type="spellEnd"/>
      <w:r w:rsidRPr="00DB1D1D">
        <w:t xml:space="preserve">&amp; </w:t>
      </w:r>
      <w:proofErr w:type="spellStart"/>
      <w:r w:rsidRPr="00DB1D1D">
        <w:t>os</w:t>
      </w:r>
      <w:proofErr w:type="spellEnd"/>
      <w:r w:rsidRPr="00DB1D1D">
        <w:rPr>
          <w:color w:val="CC7832"/>
        </w:rPr>
        <w:t xml:space="preserve">, const </w:t>
      </w:r>
      <w:r w:rsidRPr="00DB1D1D">
        <w:rPr>
          <w:color w:val="B5B6E3"/>
        </w:rPr>
        <w:t>figure</w:t>
      </w:r>
      <w:r w:rsidRPr="00DB1D1D">
        <w:t>&amp; f) {</w:t>
      </w:r>
      <w:r w:rsidRPr="00DB1D1D">
        <w:br/>
        <w:t xml:space="preserve">    </w:t>
      </w:r>
      <w:proofErr w:type="spellStart"/>
      <w:r w:rsidRPr="00DB1D1D">
        <w:t>f.print</w:t>
      </w:r>
      <w:proofErr w:type="spellEnd"/>
      <w:r w:rsidRPr="00DB1D1D">
        <w:t>(</w:t>
      </w:r>
      <w:proofErr w:type="spellStart"/>
      <w:r w:rsidRPr="00DB1D1D">
        <w:t>os</w:t>
      </w:r>
      <w:proofErr w:type="spellEnd"/>
      <w:r w:rsidRPr="00DB1D1D">
        <w:t>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return </w:t>
      </w:r>
      <w:proofErr w:type="spellStart"/>
      <w:r w:rsidRPr="00DB1D1D">
        <w:t>os</w:t>
      </w:r>
      <w:proofErr w:type="spellEnd"/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t>}</w:t>
      </w:r>
    </w:p>
    <w:p w14:paraId="63A9595E" w14:textId="77777777" w:rsidR="00DB1D1D" w:rsidRDefault="00DB1D1D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</w:p>
    <w:p w14:paraId="4695040B" w14:textId="45E642AB" w:rsidR="00B54E65" w:rsidRDefault="00B54E65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proofErr w:type="spellStart"/>
      <w:r w:rsidRP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triangle.h</w:t>
      </w:r>
      <w:proofErr w:type="spellEnd"/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</w:p>
    <w:p w14:paraId="2D98783C" w14:textId="08F85EAD" w:rsidR="00DB1D1D" w:rsidRPr="00DB1D1D" w:rsidRDefault="00DB1D1D" w:rsidP="00DB1D1D">
      <w:pPr>
        <w:pStyle w:val="a7"/>
        <w:rPr>
          <w:rFonts w:eastAsia="Times New Roman"/>
          <w:color w:val="A9B7C6"/>
          <w:lang w:eastAsia="ru-RU" w:bidi="ar-SA"/>
        </w:rPr>
      </w:pPr>
      <w:r w:rsidRPr="00DB1D1D">
        <w:rPr>
          <w:rFonts w:eastAsia="Times New Roman"/>
          <w:color w:val="BBB529"/>
          <w:lang w:eastAsia="ru-RU" w:bidi="ar-SA"/>
        </w:rPr>
        <w:t>#</w:t>
      </w:r>
      <w:proofErr w:type="spellStart"/>
      <w:r w:rsidRPr="00DB1D1D">
        <w:rPr>
          <w:rFonts w:eastAsia="Times New Roman"/>
          <w:color w:val="BBB529"/>
          <w:lang w:eastAsia="ru-RU" w:bidi="ar-SA"/>
        </w:rPr>
        <w:t>ifndef</w:t>
      </w:r>
      <w:proofErr w:type="spellEnd"/>
      <w:r w:rsidRPr="00DB1D1D">
        <w:rPr>
          <w:rFonts w:eastAsia="Times New Roman"/>
          <w:color w:val="BBB529"/>
          <w:lang w:eastAsia="ru-RU" w:bidi="ar-SA"/>
        </w:rPr>
        <w:t xml:space="preserve"> </w:t>
      </w:r>
      <w:r w:rsidRPr="00DB1D1D">
        <w:rPr>
          <w:rFonts w:eastAsia="Times New Roman"/>
          <w:color w:val="908B25"/>
          <w:lang w:eastAsia="ru-RU" w:bidi="ar-SA"/>
        </w:rPr>
        <w:t>LAB3_TRIANGLE_H</w:t>
      </w:r>
      <w:r w:rsidRPr="00DB1D1D">
        <w:rPr>
          <w:rFonts w:eastAsia="Times New Roman"/>
          <w:color w:val="908B25"/>
          <w:lang w:eastAsia="ru-RU" w:bidi="ar-SA"/>
        </w:rPr>
        <w:br/>
      </w:r>
      <w:r w:rsidRPr="00DB1D1D">
        <w:rPr>
          <w:rFonts w:eastAsia="Times New Roman"/>
          <w:color w:val="BBB529"/>
          <w:lang w:eastAsia="ru-RU" w:bidi="ar-SA"/>
        </w:rPr>
        <w:t xml:space="preserve">#define </w:t>
      </w:r>
      <w:r w:rsidRPr="00DB1D1D">
        <w:rPr>
          <w:rFonts w:eastAsia="Times New Roman"/>
          <w:color w:val="908B25"/>
          <w:lang w:eastAsia="ru-RU" w:bidi="ar-SA"/>
        </w:rPr>
        <w:t>LAB3_TRIANGLE_H</w:t>
      </w:r>
      <w:r w:rsidRPr="00DB1D1D">
        <w:rPr>
          <w:rFonts w:eastAsia="Times New Roman"/>
          <w:color w:val="908B25"/>
          <w:lang w:eastAsia="ru-RU" w:bidi="ar-SA"/>
        </w:rPr>
        <w:br/>
      </w:r>
      <w:r w:rsidRPr="00DB1D1D">
        <w:rPr>
          <w:rFonts w:eastAsia="Times New Roman"/>
          <w:color w:val="908B25"/>
          <w:lang w:eastAsia="ru-RU" w:bidi="ar-SA"/>
        </w:rPr>
        <w:br/>
      </w:r>
      <w:r w:rsidRPr="00DB1D1D">
        <w:rPr>
          <w:rFonts w:eastAsia="Times New Roman"/>
          <w:color w:val="BBB529"/>
          <w:lang w:eastAsia="ru-RU" w:bidi="ar-SA"/>
        </w:rPr>
        <w:t>#</w:t>
      </w:r>
      <w:proofErr w:type="spellStart"/>
      <w:r w:rsidRPr="00DB1D1D">
        <w:rPr>
          <w:rFonts w:eastAsia="Times New Roman"/>
          <w:color w:val="BBB529"/>
          <w:lang w:eastAsia="ru-RU" w:bidi="ar-SA"/>
        </w:rPr>
        <w:t>include</w:t>
      </w:r>
      <w:r w:rsidRPr="00DB1D1D">
        <w:rPr>
          <w:rFonts w:eastAsia="Times New Roman"/>
          <w:color w:val="6A8759"/>
          <w:lang w:eastAsia="ru-RU" w:bidi="ar-SA"/>
        </w:rPr>
        <w:t>"figure.h</w:t>
      </w:r>
      <w:proofErr w:type="spellEnd"/>
      <w:r w:rsidRPr="00DB1D1D">
        <w:rPr>
          <w:rFonts w:eastAsia="Times New Roman"/>
          <w:color w:val="6A8759"/>
          <w:lang w:eastAsia="ru-RU" w:bidi="ar-SA"/>
        </w:rPr>
        <w:t>"</w:t>
      </w:r>
      <w:r w:rsidRPr="00DB1D1D">
        <w:rPr>
          <w:rFonts w:eastAsia="Times New Roman"/>
          <w:color w:val="6A8759"/>
          <w:lang w:eastAsia="ru-RU" w:bidi="ar-SA"/>
        </w:rPr>
        <w:br/>
      </w:r>
      <w:r w:rsidRPr="00DB1D1D">
        <w:rPr>
          <w:rFonts w:eastAsia="Times New Roman"/>
          <w:color w:val="6A8759"/>
          <w:lang w:eastAsia="ru-RU" w:bidi="ar-SA"/>
        </w:rPr>
        <w:br/>
      </w:r>
      <w:r w:rsidRPr="00DB1D1D">
        <w:rPr>
          <w:rFonts w:eastAsia="Times New Roman"/>
          <w:lang w:eastAsia="ru-RU" w:bidi="ar-SA"/>
        </w:rPr>
        <w:t xml:space="preserve">class </w:t>
      </w:r>
      <w:r w:rsidRPr="00DB1D1D">
        <w:rPr>
          <w:rFonts w:eastAsia="Times New Roman"/>
          <w:color w:val="B5B6E3"/>
          <w:lang w:eastAsia="ru-RU" w:bidi="ar-SA"/>
        </w:rPr>
        <w:t xml:space="preserve">triangle </w:t>
      </w:r>
      <w:r w:rsidRPr="00DB1D1D">
        <w:rPr>
          <w:rFonts w:eastAsia="Times New Roman"/>
          <w:color w:val="A9B7C6"/>
          <w:lang w:eastAsia="ru-RU" w:bidi="ar-SA"/>
        </w:rPr>
        <w:t xml:space="preserve">: </w:t>
      </w:r>
      <w:r w:rsidRPr="00DB1D1D">
        <w:rPr>
          <w:rFonts w:eastAsia="Times New Roman"/>
          <w:lang w:eastAsia="ru-RU" w:bidi="ar-SA"/>
        </w:rPr>
        <w:t xml:space="preserve">public </w:t>
      </w:r>
      <w:r w:rsidRPr="00DB1D1D">
        <w:rPr>
          <w:rFonts w:eastAsia="Times New Roman"/>
          <w:color w:val="B5B6E3"/>
          <w:lang w:eastAsia="ru-RU" w:bidi="ar-SA"/>
        </w:rPr>
        <w:t xml:space="preserve">figure </w:t>
      </w:r>
      <w:r w:rsidRPr="00DB1D1D">
        <w:rPr>
          <w:rFonts w:eastAsia="Times New Roman"/>
          <w:color w:val="A9B7C6"/>
          <w:lang w:eastAsia="ru-RU" w:bidi="ar-SA"/>
        </w:rPr>
        <w:t>{</w:t>
      </w:r>
      <w:r w:rsidRPr="00DB1D1D">
        <w:rPr>
          <w:rFonts w:eastAsia="Times New Roman"/>
          <w:color w:val="A9B7C6"/>
          <w:lang w:eastAsia="ru-RU" w:bidi="ar-SA"/>
        </w:rPr>
        <w:br/>
      </w:r>
      <w:r w:rsidRPr="00DB1D1D">
        <w:rPr>
          <w:rFonts w:eastAsia="Times New Roman"/>
          <w:lang w:eastAsia="ru-RU" w:bidi="ar-SA"/>
        </w:rPr>
        <w:t>public</w:t>
      </w:r>
      <w:r w:rsidRPr="00DB1D1D">
        <w:rPr>
          <w:rFonts w:eastAsia="Times New Roman"/>
          <w:color w:val="A9B7C6"/>
          <w:lang w:eastAsia="ru-RU" w:bidi="ar-SA"/>
        </w:rPr>
        <w:t>:</w:t>
      </w:r>
      <w:r w:rsidRPr="00DB1D1D">
        <w:rPr>
          <w:rFonts w:eastAsia="Times New Roman"/>
          <w:color w:val="A9B7C6"/>
          <w:lang w:eastAsia="ru-RU" w:bidi="ar-SA"/>
        </w:rPr>
        <w:br/>
        <w:t xml:space="preserve">    </w:t>
      </w:r>
      <w:r w:rsidRPr="00DB1D1D">
        <w:rPr>
          <w:rFonts w:eastAsia="Times New Roman"/>
          <w:color w:val="FFC66D"/>
          <w:lang w:eastAsia="ru-RU" w:bidi="ar-SA"/>
        </w:rPr>
        <w:t>triangle</w:t>
      </w:r>
      <w:r w:rsidRPr="00DB1D1D">
        <w:rPr>
          <w:rFonts w:eastAsia="Times New Roman"/>
          <w:color w:val="A9B7C6"/>
          <w:lang w:eastAsia="ru-RU" w:bidi="ar-SA"/>
        </w:rPr>
        <w:t xml:space="preserve">() = </w:t>
      </w:r>
      <w:r w:rsidRPr="00DB1D1D">
        <w:rPr>
          <w:rFonts w:eastAsia="Times New Roman"/>
          <w:lang w:eastAsia="ru-RU" w:bidi="ar-SA"/>
        </w:rPr>
        <w:t>default;</w:t>
      </w:r>
      <w:r w:rsidRPr="00DB1D1D">
        <w:rPr>
          <w:rFonts w:eastAsia="Times New Roman"/>
          <w:lang w:eastAsia="ru-RU" w:bidi="ar-SA"/>
        </w:rPr>
        <w:br/>
      </w:r>
      <w:r w:rsidRPr="00DB1D1D">
        <w:rPr>
          <w:rFonts w:eastAsia="Times New Roman"/>
          <w:lang w:eastAsia="ru-RU" w:bidi="ar-SA"/>
        </w:rPr>
        <w:br/>
      </w:r>
      <w:r w:rsidRPr="00DB1D1D">
        <w:rPr>
          <w:rFonts w:eastAsia="Times New Roman"/>
          <w:lang w:eastAsia="ru-RU" w:bidi="ar-SA"/>
        </w:rPr>
        <w:lastRenderedPageBreak/>
        <w:t xml:space="preserve">    </w:t>
      </w:r>
      <w:r w:rsidRPr="00DB1D1D">
        <w:rPr>
          <w:rFonts w:eastAsia="Times New Roman"/>
          <w:color w:val="FFC66D"/>
          <w:lang w:eastAsia="ru-RU" w:bidi="ar-SA"/>
        </w:rPr>
        <w:t>triangle</w:t>
      </w:r>
      <w:r w:rsidRPr="00DB1D1D">
        <w:rPr>
          <w:rFonts w:eastAsia="Times New Roman"/>
          <w:color w:val="A9B7C6"/>
          <w:lang w:eastAsia="ru-RU" w:bidi="ar-SA"/>
        </w:rPr>
        <w:t>(</w:t>
      </w:r>
      <w:r w:rsidRPr="00DB1D1D">
        <w:rPr>
          <w:rFonts w:eastAsia="Times New Roman"/>
          <w:lang w:eastAsia="ru-RU" w:bidi="ar-SA"/>
        </w:rPr>
        <w:t xml:space="preserve">const </w:t>
      </w:r>
      <w:r w:rsidRPr="00DB1D1D">
        <w:rPr>
          <w:rFonts w:eastAsia="Times New Roman"/>
          <w:color w:val="B5B6E3"/>
          <w:lang w:eastAsia="ru-RU" w:bidi="ar-SA"/>
        </w:rPr>
        <w:t xml:space="preserve">point </w:t>
      </w:r>
      <w:r w:rsidRPr="00DB1D1D">
        <w:rPr>
          <w:rFonts w:eastAsia="Times New Roman"/>
          <w:color w:val="A9B7C6"/>
          <w:lang w:eastAsia="ru-RU" w:bidi="ar-SA"/>
        </w:rPr>
        <w:t>&amp;a</w:t>
      </w:r>
      <w:r w:rsidRPr="00DB1D1D">
        <w:rPr>
          <w:rFonts w:eastAsia="Times New Roman"/>
          <w:lang w:eastAsia="ru-RU" w:bidi="ar-SA"/>
        </w:rPr>
        <w:t xml:space="preserve">, const </w:t>
      </w:r>
      <w:r w:rsidRPr="00DB1D1D">
        <w:rPr>
          <w:rFonts w:eastAsia="Times New Roman"/>
          <w:color w:val="B5B6E3"/>
          <w:lang w:eastAsia="ru-RU" w:bidi="ar-SA"/>
        </w:rPr>
        <w:t xml:space="preserve">point </w:t>
      </w:r>
      <w:r w:rsidRPr="00DB1D1D">
        <w:rPr>
          <w:rFonts w:eastAsia="Times New Roman"/>
          <w:color w:val="A9B7C6"/>
          <w:lang w:eastAsia="ru-RU" w:bidi="ar-SA"/>
        </w:rPr>
        <w:t>&amp;b</w:t>
      </w:r>
      <w:r w:rsidRPr="00DB1D1D">
        <w:rPr>
          <w:rFonts w:eastAsia="Times New Roman"/>
          <w:lang w:eastAsia="ru-RU" w:bidi="ar-SA"/>
        </w:rPr>
        <w:t xml:space="preserve">, const </w:t>
      </w:r>
      <w:r w:rsidRPr="00DB1D1D">
        <w:rPr>
          <w:rFonts w:eastAsia="Times New Roman"/>
          <w:color w:val="B5B6E3"/>
          <w:lang w:eastAsia="ru-RU" w:bidi="ar-SA"/>
        </w:rPr>
        <w:t xml:space="preserve">point </w:t>
      </w:r>
      <w:r w:rsidRPr="00DB1D1D">
        <w:rPr>
          <w:rFonts w:eastAsia="Times New Roman"/>
          <w:color w:val="A9B7C6"/>
          <w:lang w:eastAsia="ru-RU" w:bidi="ar-SA"/>
        </w:rPr>
        <w:t>&amp;c)</w:t>
      </w:r>
      <w:r w:rsidRPr="00DB1D1D">
        <w:rPr>
          <w:rFonts w:eastAsia="Times New Roman"/>
          <w:lang w:eastAsia="ru-RU" w:bidi="ar-SA"/>
        </w:rPr>
        <w:t>;</w:t>
      </w:r>
      <w:r w:rsidRPr="00DB1D1D">
        <w:rPr>
          <w:rFonts w:eastAsia="Times New Roman"/>
          <w:lang w:eastAsia="ru-RU" w:bidi="ar-SA"/>
        </w:rPr>
        <w:br/>
      </w:r>
      <w:r w:rsidRPr="00DB1D1D">
        <w:rPr>
          <w:rFonts w:eastAsia="Times New Roman"/>
          <w:lang w:eastAsia="ru-RU" w:bidi="ar-SA"/>
        </w:rPr>
        <w:br/>
        <w:t xml:space="preserve">    </w:t>
      </w:r>
      <w:r w:rsidRPr="00DB1D1D">
        <w:rPr>
          <w:rFonts w:eastAsia="Times New Roman"/>
          <w:color w:val="FFC66D"/>
          <w:lang w:eastAsia="ru-RU" w:bidi="ar-SA"/>
        </w:rPr>
        <w:t>triangle</w:t>
      </w:r>
      <w:r w:rsidRPr="00DB1D1D">
        <w:rPr>
          <w:rFonts w:eastAsia="Times New Roman"/>
          <w:color w:val="A9B7C6"/>
          <w:lang w:eastAsia="ru-RU" w:bidi="ar-SA"/>
        </w:rPr>
        <w:t>(</w:t>
      </w:r>
      <w:r w:rsidRPr="00DB1D1D">
        <w:rPr>
          <w:rFonts w:eastAsia="Times New Roman"/>
          <w:color w:val="B5B6E3"/>
          <w:lang w:eastAsia="ru-RU" w:bidi="ar-SA"/>
        </w:rPr>
        <w:t>std</w:t>
      </w:r>
      <w:r w:rsidRPr="00DB1D1D">
        <w:rPr>
          <w:rFonts w:eastAsia="Times New Roman"/>
          <w:color w:val="A9B7C6"/>
          <w:lang w:eastAsia="ru-RU" w:bidi="ar-SA"/>
        </w:rPr>
        <w:t>::</w:t>
      </w:r>
      <w:proofErr w:type="spellStart"/>
      <w:r w:rsidRPr="00DB1D1D">
        <w:rPr>
          <w:rFonts w:eastAsia="Times New Roman"/>
          <w:color w:val="B9BCD1"/>
          <w:lang w:eastAsia="ru-RU" w:bidi="ar-SA"/>
        </w:rPr>
        <w:t>istream</w:t>
      </w:r>
      <w:proofErr w:type="spellEnd"/>
      <w:r w:rsidRPr="00DB1D1D">
        <w:rPr>
          <w:rFonts w:eastAsia="Times New Roman"/>
          <w:color w:val="B9BCD1"/>
          <w:lang w:eastAsia="ru-RU" w:bidi="ar-SA"/>
        </w:rPr>
        <w:t xml:space="preserve"> </w:t>
      </w:r>
      <w:r w:rsidRPr="00DB1D1D">
        <w:rPr>
          <w:rFonts w:eastAsia="Times New Roman"/>
          <w:color w:val="A9B7C6"/>
          <w:lang w:eastAsia="ru-RU" w:bidi="ar-SA"/>
        </w:rPr>
        <w:t>&amp;is)</w:t>
      </w:r>
      <w:r w:rsidRPr="00DB1D1D">
        <w:rPr>
          <w:rFonts w:eastAsia="Times New Roman"/>
          <w:lang w:eastAsia="ru-RU" w:bidi="ar-SA"/>
        </w:rPr>
        <w:t>;</w:t>
      </w:r>
      <w:r w:rsidRPr="00DB1D1D">
        <w:rPr>
          <w:rFonts w:eastAsia="Times New Roman"/>
          <w:lang w:eastAsia="ru-RU" w:bidi="ar-SA"/>
        </w:rPr>
        <w:br/>
      </w:r>
      <w:r w:rsidRPr="00DB1D1D">
        <w:rPr>
          <w:rFonts w:eastAsia="Times New Roman"/>
          <w:lang w:eastAsia="ru-RU" w:bidi="ar-SA"/>
        </w:rPr>
        <w:br/>
        <w:t xml:space="preserve">    </w:t>
      </w:r>
      <w:r w:rsidRPr="00DB1D1D">
        <w:rPr>
          <w:rFonts w:eastAsia="Times New Roman"/>
          <w:color w:val="B5B6E3"/>
          <w:lang w:eastAsia="ru-RU" w:bidi="ar-SA"/>
        </w:rPr>
        <w:t xml:space="preserve">point </w:t>
      </w:r>
      <w:r w:rsidRPr="00DB1D1D">
        <w:rPr>
          <w:rFonts w:eastAsia="Times New Roman"/>
          <w:color w:val="FFC66D"/>
          <w:lang w:eastAsia="ru-RU" w:bidi="ar-SA"/>
        </w:rPr>
        <w:t>center</w:t>
      </w:r>
      <w:r w:rsidRPr="00DB1D1D">
        <w:rPr>
          <w:rFonts w:eastAsia="Times New Roman"/>
          <w:color w:val="A9B7C6"/>
          <w:lang w:eastAsia="ru-RU" w:bidi="ar-SA"/>
        </w:rPr>
        <w:t xml:space="preserve">() </w:t>
      </w:r>
      <w:r w:rsidRPr="00DB1D1D">
        <w:rPr>
          <w:rFonts w:eastAsia="Times New Roman"/>
          <w:lang w:eastAsia="ru-RU" w:bidi="ar-SA"/>
        </w:rPr>
        <w:t xml:space="preserve">const </w:t>
      </w:r>
      <w:r w:rsidRPr="00DB1D1D">
        <w:rPr>
          <w:rFonts w:eastAsia="Times New Roman"/>
          <w:color w:val="A9B7C6"/>
          <w:lang w:eastAsia="ru-RU" w:bidi="ar-SA"/>
        </w:rPr>
        <w:t>override</w:t>
      </w:r>
      <w:r w:rsidRPr="00DB1D1D">
        <w:rPr>
          <w:rFonts w:eastAsia="Times New Roman"/>
          <w:lang w:eastAsia="ru-RU" w:bidi="ar-SA"/>
        </w:rPr>
        <w:t>;</w:t>
      </w:r>
      <w:r w:rsidRPr="00DB1D1D">
        <w:rPr>
          <w:rFonts w:eastAsia="Times New Roman"/>
          <w:lang w:eastAsia="ru-RU" w:bidi="ar-SA"/>
        </w:rPr>
        <w:br/>
      </w:r>
      <w:r w:rsidRPr="00DB1D1D">
        <w:rPr>
          <w:rFonts w:eastAsia="Times New Roman"/>
          <w:lang w:eastAsia="ru-RU" w:bidi="ar-SA"/>
        </w:rPr>
        <w:br/>
        <w:t xml:space="preserve">    double </w:t>
      </w:r>
      <w:r w:rsidRPr="00DB1D1D">
        <w:rPr>
          <w:rFonts w:eastAsia="Times New Roman"/>
          <w:color w:val="FFC66D"/>
          <w:lang w:eastAsia="ru-RU" w:bidi="ar-SA"/>
        </w:rPr>
        <w:t>area</w:t>
      </w:r>
      <w:r w:rsidRPr="00DB1D1D">
        <w:rPr>
          <w:rFonts w:eastAsia="Times New Roman"/>
          <w:color w:val="A9B7C6"/>
          <w:lang w:eastAsia="ru-RU" w:bidi="ar-SA"/>
        </w:rPr>
        <w:t xml:space="preserve">() </w:t>
      </w:r>
      <w:r w:rsidRPr="00DB1D1D">
        <w:rPr>
          <w:rFonts w:eastAsia="Times New Roman"/>
          <w:lang w:eastAsia="ru-RU" w:bidi="ar-SA"/>
        </w:rPr>
        <w:t xml:space="preserve">const </w:t>
      </w:r>
      <w:r w:rsidRPr="00DB1D1D">
        <w:rPr>
          <w:rFonts w:eastAsia="Times New Roman"/>
          <w:color w:val="A9B7C6"/>
          <w:lang w:eastAsia="ru-RU" w:bidi="ar-SA"/>
        </w:rPr>
        <w:t>override</w:t>
      </w:r>
      <w:r w:rsidRPr="00DB1D1D">
        <w:rPr>
          <w:rFonts w:eastAsia="Times New Roman"/>
          <w:lang w:eastAsia="ru-RU" w:bidi="ar-SA"/>
        </w:rPr>
        <w:t>;</w:t>
      </w:r>
      <w:r w:rsidRPr="00DB1D1D">
        <w:rPr>
          <w:rFonts w:eastAsia="Times New Roman"/>
          <w:lang w:eastAsia="ru-RU" w:bidi="ar-SA"/>
        </w:rPr>
        <w:br/>
      </w:r>
      <w:r w:rsidRPr="00DB1D1D">
        <w:rPr>
          <w:rFonts w:eastAsia="Times New Roman"/>
          <w:lang w:eastAsia="ru-RU" w:bidi="ar-SA"/>
        </w:rPr>
        <w:br/>
        <w:t xml:space="preserve">    void </w:t>
      </w:r>
      <w:r w:rsidRPr="00DB1D1D">
        <w:rPr>
          <w:rFonts w:eastAsia="Times New Roman"/>
          <w:color w:val="FFC66D"/>
          <w:lang w:eastAsia="ru-RU" w:bidi="ar-SA"/>
        </w:rPr>
        <w:t>print</w:t>
      </w:r>
      <w:r w:rsidRPr="00DB1D1D">
        <w:rPr>
          <w:rFonts w:eastAsia="Times New Roman"/>
          <w:color w:val="A9B7C6"/>
          <w:lang w:eastAsia="ru-RU" w:bidi="ar-SA"/>
        </w:rPr>
        <w:t>(</w:t>
      </w:r>
      <w:r w:rsidRPr="00DB1D1D">
        <w:rPr>
          <w:rFonts w:eastAsia="Times New Roman"/>
          <w:color w:val="B5B6E3"/>
          <w:lang w:eastAsia="ru-RU" w:bidi="ar-SA"/>
        </w:rPr>
        <w:t>std</w:t>
      </w:r>
      <w:r w:rsidRPr="00DB1D1D">
        <w:rPr>
          <w:rFonts w:eastAsia="Times New Roman"/>
          <w:color w:val="A9B7C6"/>
          <w:lang w:eastAsia="ru-RU" w:bidi="ar-SA"/>
        </w:rPr>
        <w:t>::</w:t>
      </w:r>
      <w:proofErr w:type="spellStart"/>
      <w:r w:rsidRPr="00DB1D1D">
        <w:rPr>
          <w:rFonts w:eastAsia="Times New Roman"/>
          <w:color w:val="B9BCD1"/>
          <w:lang w:eastAsia="ru-RU" w:bidi="ar-SA"/>
        </w:rPr>
        <w:t>ostream</w:t>
      </w:r>
      <w:proofErr w:type="spellEnd"/>
      <w:r w:rsidRPr="00DB1D1D">
        <w:rPr>
          <w:rFonts w:eastAsia="Times New Roman"/>
          <w:color w:val="B9BCD1"/>
          <w:lang w:eastAsia="ru-RU" w:bidi="ar-SA"/>
        </w:rPr>
        <w:t xml:space="preserve"> </w:t>
      </w:r>
      <w:r w:rsidRPr="00DB1D1D">
        <w:rPr>
          <w:rFonts w:eastAsia="Times New Roman"/>
          <w:color w:val="A9B7C6"/>
          <w:lang w:eastAsia="ru-RU" w:bidi="ar-SA"/>
        </w:rPr>
        <w:t>&amp;</w:t>
      </w:r>
      <w:proofErr w:type="spellStart"/>
      <w:r w:rsidRPr="00DB1D1D">
        <w:rPr>
          <w:rFonts w:eastAsia="Times New Roman"/>
          <w:color w:val="A9B7C6"/>
          <w:lang w:eastAsia="ru-RU" w:bidi="ar-SA"/>
        </w:rPr>
        <w:t>os</w:t>
      </w:r>
      <w:proofErr w:type="spellEnd"/>
      <w:r w:rsidRPr="00DB1D1D">
        <w:rPr>
          <w:rFonts w:eastAsia="Times New Roman"/>
          <w:color w:val="A9B7C6"/>
          <w:lang w:eastAsia="ru-RU" w:bidi="ar-SA"/>
        </w:rPr>
        <w:t xml:space="preserve">) </w:t>
      </w:r>
      <w:r w:rsidRPr="00DB1D1D">
        <w:rPr>
          <w:rFonts w:eastAsia="Times New Roman"/>
          <w:lang w:eastAsia="ru-RU" w:bidi="ar-SA"/>
        </w:rPr>
        <w:t xml:space="preserve">const </w:t>
      </w:r>
      <w:r w:rsidRPr="00DB1D1D">
        <w:rPr>
          <w:rFonts w:eastAsia="Times New Roman"/>
          <w:color w:val="A9B7C6"/>
          <w:lang w:eastAsia="ru-RU" w:bidi="ar-SA"/>
        </w:rPr>
        <w:t>override</w:t>
      </w:r>
      <w:r w:rsidRPr="00DB1D1D">
        <w:rPr>
          <w:rFonts w:eastAsia="Times New Roman"/>
          <w:lang w:eastAsia="ru-RU" w:bidi="ar-SA"/>
        </w:rPr>
        <w:t>;</w:t>
      </w:r>
      <w:r w:rsidRPr="00DB1D1D">
        <w:rPr>
          <w:rFonts w:eastAsia="Times New Roman"/>
          <w:lang w:eastAsia="ru-RU" w:bidi="ar-SA"/>
        </w:rPr>
        <w:br/>
        <w:t xml:space="preserve">    bool </w:t>
      </w:r>
      <w:proofErr w:type="spellStart"/>
      <w:r w:rsidRPr="00DB1D1D">
        <w:rPr>
          <w:rFonts w:eastAsia="Times New Roman"/>
          <w:color w:val="FFC66D"/>
          <w:lang w:eastAsia="ru-RU" w:bidi="ar-SA"/>
        </w:rPr>
        <w:t>is_figure</w:t>
      </w:r>
      <w:proofErr w:type="spellEnd"/>
      <w:r w:rsidRPr="00DB1D1D">
        <w:rPr>
          <w:rFonts w:eastAsia="Times New Roman"/>
          <w:color w:val="A9B7C6"/>
          <w:lang w:eastAsia="ru-RU" w:bidi="ar-SA"/>
        </w:rPr>
        <w:t xml:space="preserve">() </w:t>
      </w:r>
      <w:r w:rsidRPr="00DB1D1D">
        <w:rPr>
          <w:rFonts w:eastAsia="Times New Roman"/>
          <w:lang w:eastAsia="ru-RU" w:bidi="ar-SA"/>
        </w:rPr>
        <w:t>const;</w:t>
      </w:r>
      <w:r w:rsidRPr="00DB1D1D">
        <w:rPr>
          <w:rFonts w:eastAsia="Times New Roman"/>
          <w:lang w:eastAsia="ru-RU" w:bidi="ar-SA"/>
        </w:rPr>
        <w:br/>
      </w:r>
      <w:r w:rsidRPr="00DB1D1D">
        <w:rPr>
          <w:rFonts w:eastAsia="Times New Roman"/>
          <w:lang w:eastAsia="ru-RU" w:bidi="ar-SA"/>
        </w:rPr>
        <w:br/>
        <w:t>private</w:t>
      </w:r>
      <w:r w:rsidRPr="00DB1D1D">
        <w:rPr>
          <w:rFonts w:eastAsia="Times New Roman"/>
          <w:color w:val="A9B7C6"/>
          <w:lang w:eastAsia="ru-RU" w:bidi="ar-SA"/>
        </w:rPr>
        <w:t>:</w:t>
      </w:r>
      <w:r w:rsidRPr="00DB1D1D">
        <w:rPr>
          <w:rFonts w:eastAsia="Times New Roman"/>
          <w:color w:val="A9B7C6"/>
          <w:lang w:eastAsia="ru-RU" w:bidi="ar-SA"/>
        </w:rPr>
        <w:br/>
        <w:t xml:space="preserve">    </w:t>
      </w:r>
      <w:r w:rsidRPr="00DB1D1D">
        <w:rPr>
          <w:rFonts w:eastAsia="Times New Roman"/>
          <w:color w:val="B5B6E3"/>
          <w:lang w:eastAsia="ru-RU" w:bidi="ar-SA"/>
        </w:rPr>
        <w:t xml:space="preserve">point </w:t>
      </w:r>
      <w:r w:rsidRPr="00DB1D1D">
        <w:rPr>
          <w:rFonts w:eastAsia="Times New Roman"/>
          <w:color w:val="9373A5"/>
          <w:lang w:eastAsia="ru-RU" w:bidi="ar-SA"/>
        </w:rPr>
        <w:t>p1</w:t>
      </w:r>
      <w:r w:rsidRPr="00DB1D1D">
        <w:rPr>
          <w:rFonts w:eastAsia="Times New Roman"/>
          <w:color w:val="A9B7C6"/>
          <w:lang w:eastAsia="ru-RU" w:bidi="ar-SA"/>
        </w:rPr>
        <w:t>{}</w:t>
      </w:r>
      <w:r w:rsidRPr="00DB1D1D">
        <w:rPr>
          <w:rFonts w:eastAsia="Times New Roman"/>
          <w:lang w:eastAsia="ru-RU" w:bidi="ar-SA"/>
        </w:rPr>
        <w:t>;</w:t>
      </w:r>
      <w:r w:rsidRPr="00DB1D1D">
        <w:rPr>
          <w:rFonts w:eastAsia="Times New Roman"/>
          <w:lang w:eastAsia="ru-RU" w:bidi="ar-SA"/>
        </w:rPr>
        <w:br/>
        <w:t xml:space="preserve">    </w:t>
      </w:r>
      <w:r w:rsidRPr="00DB1D1D">
        <w:rPr>
          <w:rFonts w:eastAsia="Times New Roman"/>
          <w:color w:val="B5B6E3"/>
          <w:lang w:eastAsia="ru-RU" w:bidi="ar-SA"/>
        </w:rPr>
        <w:t xml:space="preserve">point </w:t>
      </w:r>
      <w:r w:rsidRPr="00DB1D1D">
        <w:rPr>
          <w:rFonts w:eastAsia="Times New Roman"/>
          <w:color w:val="9373A5"/>
          <w:lang w:eastAsia="ru-RU" w:bidi="ar-SA"/>
        </w:rPr>
        <w:t>p2</w:t>
      </w:r>
      <w:r w:rsidRPr="00DB1D1D">
        <w:rPr>
          <w:rFonts w:eastAsia="Times New Roman"/>
          <w:color w:val="A9B7C6"/>
          <w:lang w:eastAsia="ru-RU" w:bidi="ar-SA"/>
        </w:rPr>
        <w:t>{}</w:t>
      </w:r>
      <w:r w:rsidRPr="00DB1D1D">
        <w:rPr>
          <w:rFonts w:eastAsia="Times New Roman"/>
          <w:lang w:eastAsia="ru-RU" w:bidi="ar-SA"/>
        </w:rPr>
        <w:t>;</w:t>
      </w:r>
      <w:r w:rsidRPr="00DB1D1D">
        <w:rPr>
          <w:rFonts w:eastAsia="Times New Roman"/>
          <w:lang w:eastAsia="ru-RU" w:bidi="ar-SA"/>
        </w:rPr>
        <w:br/>
        <w:t xml:space="preserve">    </w:t>
      </w:r>
      <w:r w:rsidRPr="00DB1D1D">
        <w:rPr>
          <w:rFonts w:eastAsia="Times New Roman"/>
          <w:color w:val="B5B6E3"/>
          <w:lang w:eastAsia="ru-RU" w:bidi="ar-SA"/>
        </w:rPr>
        <w:t xml:space="preserve">point </w:t>
      </w:r>
      <w:r w:rsidRPr="00DB1D1D">
        <w:rPr>
          <w:rFonts w:eastAsia="Times New Roman"/>
          <w:color w:val="9373A5"/>
          <w:lang w:eastAsia="ru-RU" w:bidi="ar-SA"/>
        </w:rPr>
        <w:t>p3</w:t>
      </w:r>
      <w:r w:rsidRPr="00DB1D1D">
        <w:rPr>
          <w:rFonts w:eastAsia="Times New Roman"/>
          <w:color w:val="A9B7C6"/>
          <w:lang w:eastAsia="ru-RU" w:bidi="ar-SA"/>
        </w:rPr>
        <w:t>{}</w:t>
      </w:r>
      <w:r w:rsidRPr="00DB1D1D">
        <w:rPr>
          <w:rFonts w:eastAsia="Times New Roman"/>
          <w:lang w:eastAsia="ru-RU" w:bidi="ar-SA"/>
        </w:rPr>
        <w:t>;</w:t>
      </w:r>
      <w:r w:rsidRPr="00DB1D1D">
        <w:rPr>
          <w:rFonts w:eastAsia="Times New Roman"/>
          <w:lang w:eastAsia="ru-RU" w:bidi="ar-SA"/>
        </w:rPr>
        <w:br/>
      </w:r>
      <w:r w:rsidRPr="00DB1D1D">
        <w:rPr>
          <w:rFonts w:eastAsia="Times New Roman"/>
          <w:lang w:eastAsia="ru-RU" w:bidi="ar-SA"/>
        </w:rPr>
        <w:br/>
      </w:r>
      <w:r w:rsidRPr="00DB1D1D">
        <w:rPr>
          <w:rFonts w:eastAsia="Times New Roman"/>
          <w:color w:val="A9B7C6"/>
          <w:lang w:eastAsia="ru-RU" w:bidi="ar-SA"/>
        </w:rPr>
        <w:t>}</w:t>
      </w:r>
      <w:r w:rsidRPr="00DB1D1D">
        <w:rPr>
          <w:rFonts w:eastAsia="Times New Roman"/>
          <w:lang w:eastAsia="ru-RU" w:bidi="ar-SA"/>
        </w:rPr>
        <w:t>;</w:t>
      </w:r>
      <w:r w:rsidRPr="00DB1D1D">
        <w:rPr>
          <w:rFonts w:eastAsia="Times New Roman"/>
          <w:lang w:eastAsia="ru-RU" w:bidi="ar-SA"/>
        </w:rPr>
        <w:br/>
      </w:r>
      <w:r w:rsidRPr="00DB1D1D">
        <w:rPr>
          <w:rFonts w:eastAsia="Times New Roman"/>
          <w:color w:val="BBB529"/>
          <w:lang w:eastAsia="ru-RU" w:bidi="ar-SA"/>
        </w:rPr>
        <w:t xml:space="preserve">#endif </w:t>
      </w:r>
      <w:r w:rsidRPr="00DB1D1D">
        <w:rPr>
          <w:rFonts w:eastAsia="Times New Roman"/>
          <w:color w:val="808080"/>
          <w:lang w:eastAsia="ru-RU" w:bidi="ar-SA"/>
        </w:rPr>
        <w:t>//LAB{}3_TRIANGLE_H</w:t>
      </w:r>
    </w:p>
    <w:p w14:paraId="2EF901A4" w14:textId="7DCC1C9E" w:rsidR="00B54E65" w:rsidRDefault="00B54E65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 w:rsidRP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triangle</w:t>
      </w:r>
      <w:r w:rsidRP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.c</w:t>
      </w:r>
      <w:r w:rsidR="00DB1D1D" w:rsidRP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pp</w:t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</w:p>
    <w:p w14:paraId="33082EAA" w14:textId="77777777" w:rsidR="00DB1D1D" w:rsidRDefault="00DB1D1D" w:rsidP="00DB1D1D">
      <w:pPr>
        <w:pStyle w:val="a7"/>
        <w:rPr>
          <w:color w:val="A9B7C6"/>
        </w:rPr>
      </w:pPr>
      <w:r w:rsidRPr="00DB1D1D">
        <w:rPr>
          <w:color w:val="BBB529"/>
        </w:rPr>
        <w:t xml:space="preserve">#include </w:t>
      </w:r>
      <w:r w:rsidRPr="00DB1D1D">
        <w:rPr>
          <w:color w:val="6A8759"/>
        </w:rPr>
        <w:t>"</w:t>
      </w:r>
      <w:proofErr w:type="spellStart"/>
      <w:r w:rsidRPr="00DB1D1D">
        <w:rPr>
          <w:color w:val="6A8759"/>
        </w:rPr>
        <w:t>triangle.h</w:t>
      </w:r>
      <w:proofErr w:type="spellEnd"/>
      <w:r w:rsidRPr="00DB1D1D">
        <w:rPr>
          <w:color w:val="6A8759"/>
        </w:rPr>
        <w:t>"</w:t>
      </w:r>
      <w:r w:rsidRPr="00DB1D1D">
        <w:rPr>
          <w:color w:val="6A8759"/>
        </w:rPr>
        <w:br/>
      </w:r>
      <w:r w:rsidRPr="00DB1D1D">
        <w:rPr>
          <w:color w:val="BBB529"/>
        </w:rPr>
        <w:t xml:space="preserve">#include </w:t>
      </w:r>
      <w:r w:rsidRPr="00DB1D1D">
        <w:rPr>
          <w:color w:val="6A8759"/>
        </w:rPr>
        <w:t>&lt;iostream&gt;</w:t>
      </w:r>
      <w:r w:rsidRPr="00DB1D1D">
        <w:rPr>
          <w:color w:val="6A8759"/>
        </w:rPr>
        <w:br/>
      </w:r>
      <w:r w:rsidRPr="00DB1D1D">
        <w:rPr>
          <w:color w:val="BBB529"/>
        </w:rPr>
        <w:t xml:space="preserve">#include </w:t>
      </w:r>
      <w:r w:rsidRPr="00DB1D1D">
        <w:rPr>
          <w:color w:val="6A8759"/>
        </w:rPr>
        <w:t>&lt;</w:t>
      </w:r>
      <w:proofErr w:type="spellStart"/>
      <w:r w:rsidRPr="00DB1D1D">
        <w:rPr>
          <w:color w:val="6A8759"/>
        </w:rPr>
        <w:t>cassert</w:t>
      </w:r>
      <w:proofErr w:type="spellEnd"/>
      <w:r w:rsidRPr="00DB1D1D">
        <w:rPr>
          <w:color w:val="6A8759"/>
        </w:rPr>
        <w:t>&gt;</w:t>
      </w:r>
      <w:r w:rsidRPr="00DB1D1D">
        <w:rPr>
          <w:color w:val="6A8759"/>
        </w:rPr>
        <w:br/>
      </w:r>
      <w:r w:rsidRPr="00DB1D1D">
        <w:t>triangle</w:t>
      </w:r>
      <w:r w:rsidRPr="00DB1D1D">
        <w:rPr>
          <w:color w:val="A9B7C6"/>
        </w:rPr>
        <w:t>::</w:t>
      </w:r>
      <w:r w:rsidRPr="00DB1D1D">
        <w:rPr>
          <w:color w:val="FFC66D"/>
        </w:rPr>
        <w:t>triangle</w:t>
      </w:r>
      <w:r w:rsidRPr="00DB1D1D">
        <w:rPr>
          <w:color w:val="A9B7C6"/>
        </w:rPr>
        <w:t>(</w:t>
      </w:r>
      <w:r w:rsidRPr="00DB1D1D">
        <w:rPr>
          <w:color w:val="CC7832"/>
        </w:rPr>
        <w:t xml:space="preserve">const </w:t>
      </w:r>
      <w:r w:rsidRPr="00DB1D1D">
        <w:t>point</w:t>
      </w:r>
      <w:r w:rsidRPr="00DB1D1D">
        <w:rPr>
          <w:color w:val="A9B7C6"/>
        </w:rPr>
        <w:t>&amp; p1_</w:t>
      </w:r>
      <w:r w:rsidRPr="00DB1D1D">
        <w:rPr>
          <w:color w:val="CC7832"/>
        </w:rPr>
        <w:t xml:space="preserve">, const </w:t>
      </w:r>
      <w:r w:rsidRPr="00DB1D1D">
        <w:t>point</w:t>
      </w:r>
      <w:r w:rsidRPr="00DB1D1D">
        <w:rPr>
          <w:color w:val="A9B7C6"/>
        </w:rPr>
        <w:t>&amp; p2_</w:t>
      </w:r>
      <w:r w:rsidRPr="00DB1D1D">
        <w:rPr>
          <w:color w:val="CC7832"/>
        </w:rPr>
        <w:t xml:space="preserve">, const </w:t>
      </w:r>
      <w:r w:rsidRPr="00DB1D1D">
        <w:t>point</w:t>
      </w:r>
      <w:r w:rsidRPr="00DB1D1D">
        <w:rPr>
          <w:color w:val="A9B7C6"/>
        </w:rPr>
        <w:t xml:space="preserve">&amp; p3_): </w:t>
      </w:r>
      <w:r w:rsidRPr="00DB1D1D">
        <w:rPr>
          <w:color w:val="9373A5"/>
        </w:rPr>
        <w:t>p1</w:t>
      </w:r>
      <w:r w:rsidRPr="00DB1D1D">
        <w:rPr>
          <w:color w:val="A9B7C6"/>
        </w:rPr>
        <w:t>(p1_)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p2</w:t>
      </w:r>
      <w:r w:rsidRPr="00DB1D1D">
        <w:rPr>
          <w:color w:val="A9B7C6"/>
        </w:rPr>
        <w:t>(p2_)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p3</w:t>
      </w:r>
      <w:r w:rsidRPr="00DB1D1D">
        <w:rPr>
          <w:color w:val="A9B7C6"/>
        </w:rPr>
        <w:t>(p3_) {}</w:t>
      </w:r>
      <w:r w:rsidRPr="00DB1D1D">
        <w:rPr>
          <w:color w:val="A9B7C6"/>
        </w:rPr>
        <w:br/>
      </w:r>
      <w:r w:rsidRPr="00DB1D1D">
        <w:rPr>
          <w:color w:val="A9B7C6"/>
        </w:rPr>
        <w:br/>
      </w:r>
      <w:r w:rsidRPr="00DB1D1D">
        <w:t>triangle</w:t>
      </w:r>
      <w:r w:rsidRPr="00DB1D1D">
        <w:rPr>
          <w:color w:val="A9B7C6"/>
        </w:rPr>
        <w:t>::</w:t>
      </w:r>
      <w:r w:rsidRPr="00DB1D1D">
        <w:rPr>
          <w:color w:val="FFC66D"/>
        </w:rPr>
        <w:t>triangle</w:t>
      </w:r>
      <w:r w:rsidRPr="00DB1D1D">
        <w:rPr>
          <w:color w:val="A9B7C6"/>
        </w:rPr>
        <w:t>(</w:t>
      </w:r>
      <w:r w:rsidRPr="00DB1D1D">
        <w:t>std</w:t>
      </w:r>
      <w:r w:rsidRPr="00DB1D1D">
        <w:rPr>
          <w:color w:val="A9B7C6"/>
        </w:rPr>
        <w:t>::</w:t>
      </w:r>
      <w:proofErr w:type="spellStart"/>
      <w:r w:rsidRPr="00DB1D1D">
        <w:rPr>
          <w:color w:val="B9BCD1"/>
        </w:rPr>
        <w:t>istream</w:t>
      </w:r>
      <w:proofErr w:type="spellEnd"/>
      <w:r w:rsidRPr="00DB1D1D">
        <w:rPr>
          <w:color w:val="B9BCD1"/>
        </w:rPr>
        <w:t xml:space="preserve"> </w:t>
      </w:r>
      <w:r w:rsidRPr="00DB1D1D">
        <w:rPr>
          <w:color w:val="A9B7C6"/>
        </w:rPr>
        <w:t>&amp;is) {</w:t>
      </w:r>
      <w:r w:rsidRPr="00DB1D1D">
        <w:rPr>
          <w:color w:val="A9B7C6"/>
        </w:rPr>
        <w:br/>
        <w:t xml:space="preserve">    is </w:t>
      </w:r>
      <w:r w:rsidRPr="00DB1D1D">
        <w:rPr>
          <w:color w:val="5F8C8A"/>
        </w:rPr>
        <w:t xml:space="preserve">&gt;&gt; </w:t>
      </w:r>
      <w:r w:rsidRPr="00DB1D1D">
        <w:rPr>
          <w:color w:val="9373A5"/>
        </w:rPr>
        <w:t xml:space="preserve">p1 </w:t>
      </w:r>
      <w:r w:rsidRPr="00DB1D1D">
        <w:rPr>
          <w:color w:val="5F8C8A"/>
        </w:rPr>
        <w:t xml:space="preserve">&gt;&gt; </w:t>
      </w:r>
      <w:r w:rsidRPr="00DB1D1D">
        <w:rPr>
          <w:color w:val="9373A5"/>
        </w:rPr>
        <w:t xml:space="preserve">p2 </w:t>
      </w:r>
      <w:r w:rsidRPr="00DB1D1D">
        <w:rPr>
          <w:color w:val="5F8C8A"/>
        </w:rPr>
        <w:t xml:space="preserve">&gt;&gt; </w:t>
      </w:r>
      <w:r w:rsidRPr="00DB1D1D">
        <w:rPr>
          <w:color w:val="9373A5"/>
        </w:rPr>
        <w:t>p3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rPr>
          <w:color w:val="A9B7C6"/>
        </w:rPr>
        <w:t>}</w:t>
      </w:r>
      <w:r w:rsidRPr="00DB1D1D">
        <w:rPr>
          <w:color w:val="A9B7C6"/>
        </w:rPr>
        <w:br/>
      </w:r>
      <w:r w:rsidRPr="00DB1D1D">
        <w:rPr>
          <w:color w:val="A9B7C6"/>
        </w:rPr>
        <w:br/>
      </w:r>
      <w:r w:rsidRPr="00DB1D1D">
        <w:t>point triangle</w:t>
      </w:r>
      <w:r w:rsidRPr="00DB1D1D">
        <w:rPr>
          <w:color w:val="A9B7C6"/>
        </w:rPr>
        <w:t>::</w:t>
      </w:r>
      <w:r w:rsidRPr="00DB1D1D">
        <w:rPr>
          <w:color w:val="FFC66D"/>
        </w:rPr>
        <w:t>center</w:t>
      </w:r>
      <w:r w:rsidRPr="00DB1D1D">
        <w:rPr>
          <w:color w:val="A9B7C6"/>
        </w:rPr>
        <w:t xml:space="preserve">() </w:t>
      </w:r>
      <w:r w:rsidRPr="00DB1D1D">
        <w:rPr>
          <w:color w:val="CC7832"/>
        </w:rPr>
        <w:t xml:space="preserve">const </w:t>
      </w:r>
      <w:r w:rsidRPr="00DB1D1D">
        <w:rPr>
          <w:color w:val="A9B7C6"/>
        </w:rPr>
        <w:t>{</w:t>
      </w:r>
      <w:r w:rsidRPr="00DB1D1D">
        <w:rPr>
          <w:color w:val="A9B7C6"/>
        </w:rPr>
        <w:br/>
        <w:t xml:space="preserve">    </w:t>
      </w:r>
      <w:r w:rsidRPr="00DB1D1D">
        <w:t xml:space="preserve">point </w:t>
      </w:r>
      <w:proofErr w:type="spellStart"/>
      <w:r w:rsidRPr="00DB1D1D">
        <w:rPr>
          <w:color w:val="A9B7C6"/>
        </w:rPr>
        <w:t>cen</w:t>
      </w:r>
      <w:proofErr w:type="spellEnd"/>
      <w:r w:rsidRPr="00DB1D1D">
        <w:rPr>
          <w:color w:val="A9B7C6"/>
        </w:rPr>
        <w:t>{}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</w:t>
      </w:r>
      <w:proofErr w:type="spellStart"/>
      <w:r w:rsidRPr="00DB1D1D">
        <w:rPr>
          <w:color w:val="A9B7C6"/>
        </w:rPr>
        <w:t>cen.</w:t>
      </w:r>
      <w:r w:rsidRPr="00DB1D1D">
        <w:rPr>
          <w:color w:val="9373A5"/>
        </w:rPr>
        <w:t>x</w:t>
      </w:r>
      <w:proofErr w:type="spellEnd"/>
      <w:r w:rsidRPr="00DB1D1D">
        <w:rPr>
          <w:color w:val="9373A5"/>
        </w:rPr>
        <w:t xml:space="preserve"> </w:t>
      </w:r>
      <w:r w:rsidRPr="00DB1D1D">
        <w:rPr>
          <w:color w:val="A9B7C6"/>
        </w:rPr>
        <w:t>= (</w:t>
      </w:r>
      <w:r w:rsidRPr="00DB1D1D">
        <w:rPr>
          <w:color w:val="9373A5"/>
        </w:rPr>
        <w:t>p1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x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p2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x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p3</w:t>
      </w:r>
      <w:r w:rsidRPr="00DB1D1D">
        <w:rPr>
          <w:color w:val="A9B7C6"/>
        </w:rPr>
        <w:t>.</w:t>
      </w:r>
      <w:r w:rsidRPr="00DB1D1D">
        <w:rPr>
          <w:color w:val="9373A5"/>
        </w:rPr>
        <w:t>x</w:t>
      </w:r>
      <w:r w:rsidRPr="00DB1D1D">
        <w:rPr>
          <w:color w:val="A9B7C6"/>
        </w:rPr>
        <w:t>)/</w:t>
      </w:r>
      <w:r w:rsidRPr="00DB1D1D">
        <w:rPr>
          <w:color w:val="6897BB"/>
        </w:rPr>
        <w:t>3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</w:t>
      </w:r>
      <w:proofErr w:type="spellStart"/>
      <w:r w:rsidRPr="00DB1D1D">
        <w:rPr>
          <w:color w:val="A9B7C6"/>
        </w:rPr>
        <w:t>cen.</w:t>
      </w:r>
      <w:r w:rsidRPr="00DB1D1D">
        <w:rPr>
          <w:color w:val="9373A5"/>
        </w:rPr>
        <w:t>y</w:t>
      </w:r>
      <w:proofErr w:type="spellEnd"/>
      <w:r w:rsidRPr="00DB1D1D">
        <w:rPr>
          <w:color w:val="9373A5"/>
        </w:rPr>
        <w:t xml:space="preserve"> </w:t>
      </w:r>
      <w:r w:rsidRPr="00DB1D1D">
        <w:rPr>
          <w:color w:val="A9B7C6"/>
        </w:rPr>
        <w:t>= (</w:t>
      </w:r>
      <w:r w:rsidRPr="00DB1D1D">
        <w:rPr>
          <w:color w:val="9373A5"/>
        </w:rPr>
        <w:t>p1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y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p2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y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p3</w:t>
      </w:r>
      <w:r w:rsidRPr="00DB1D1D">
        <w:rPr>
          <w:color w:val="A9B7C6"/>
        </w:rPr>
        <w:t>.</w:t>
      </w:r>
      <w:r w:rsidRPr="00DB1D1D">
        <w:rPr>
          <w:color w:val="9373A5"/>
        </w:rPr>
        <w:t>y</w:t>
      </w:r>
      <w:r w:rsidRPr="00DB1D1D">
        <w:rPr>
          <w:color w:val="A9B7C6"/>
        </w:rPr>
        <w:t>)/</w:t>
      </w:r>
      <w:r w:rsidRPr="00DB1D1D">
        <w:rPr>
          <w:color w:val="6897BB"/>
        </w:rPr>
        <w:t>3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return </w:t>
      </w:r>
      <w:proofErr w:type="spellStart"/>
      <w:r w:rsidRPr="00DB1D1D">
        <w:rPr>
          <w:color w:val="A9B7C6"/>
        </w:rPr>
        <w:t>cen</w:t>
      </w:r>
      <w:proofErr w:type="spellEnd"/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rPr>
          <w:color w:val="A9B7C6"/>
        </w:rPr>
        <w:t>}</w:t>
      </w:r>
      <w:r w:rsidRPr="00DB1D1D">
        <w:rPr>
          <w:color w:val="A9B7C6"/>
        </w:rPr>
        <w:br/>
      </w:r>
      <w:r w:rsidRPr="00DB1D1D">
        <w:rPr>
          <w:color w:val="A9B7C6"/>
        </w:rPr>
        <w:br/>
      </w:r>
      <w:r w:rsidRPr="00DB1D1D">
        <w:rPr>
          <w:color w:val="CC7832"/>
        </w:rPr>
        <w:t xml:space="preserve">double </w:t>
      </w:r>
      <w:r w:rsidRPr="00DB1D1D">
        <w:t>triangle</w:t>
      </w:r>
      <w:r w:rsidRPr="00DB1D1D">
        <w:rPr>
          <w:color w:val="A9B7C6"/>
        </w:rPr>
        <w:t>::</w:t>
      </w:r>
      <w:r w:rsidRPr="00DB1D1D">
        <w:rPr>
          <w:color w:val="FFC66D"/>
        </w:rPr>
        <w:t>area</w:t>
      </w:r>
      <w:r w:rsidRPr="00DB1D1D">
        <w:rPr>
          <w:color w:val="A9B7C6"/>
        </w:rPr>
        <w:t xml:space="preserve">() </w:t>
      </w:r>
      <w:r w:rsidRPr="00DB1D1D">
        <w:rPr>
          <w:color w:val="CC7832"/>
        </w:rPr>
        <w:t xml:space="preserve">const </w:t>
      </w:r>
      <w:r w:rsidRPr="00DB1D1D">
        <w:rPr>
          <w:color w:val="A9B7C6"/>
        </w:rPr>
        <w:t>{</w:t>
      </w:r>
      <w:r w:rsidRPr="00DB1D1D">
        <w:rPr>
          <w:color w:val="A9B7C6"/>
        </w:rPr>
        <w:br/>
        <w:t xml:space="preserve">    </w:t>
      </w:r>
      <w:r w:rsidRPr="00DB1D1D">
        <w:rPr>
          <w:color w:val="CC7832"/>
        </w:rPr>
        <w:t xml:space="preserve">double </w:t>
      </w:r>
      <w:r w:rsidRPr="00DB1D1D">
        <w:rPr>
          <w:color w:val="A9B7C6"/>
        </w:rPr>
        <w:t>p = (</w:t>
      </w:r>
      <w:proofErr w:type="spellStart"/>
      <w:r w:rsidRPr="00DB1D1D">
        <w:rPr>
          <w:color w:val="A9B7C6"/>
        </w:rPr>
        <w:t>dist</w:t>
      </w:r>
      <w:proofErr w:type="spellEnd"/>
      <w:r w:rsidRPr="00DB1D1D">
        <w:rPr>
          <w:color w:val="A9B7C6"/>
        </w:rPr>
        <w:t>(</w:t>
      </w:r>
      <w:r w:rsidRPr="00DB1D1D">
        <w:rPr>
          <w:color w:val="9373A5"/>
        </w:rPr>
        <w:t>p1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p2</w:t>
      </w:r>
      <w:r w:rsidRPr="00DB1D1D">
        <w:rPr>
          <w:color w:val="A9B7C6"/>
        </w:rPr>
        <w:t xml:space="preserve">) + </w:t>
      </w:r>
      <w:proofErr w:type="spellStart"/>
      <w:r w:rsidRPr="00DB1D1D">
        <w:rPr>
          <w:color w:val="A9B7C6"/>
        </w:rPr>
        <w:t>dist</w:t>
      </w:r>
      <w:proofErr w:type="spellEnd"/>
      <w:r w:rsidRPr="00DB1D1D">
        <w:rPr>
          <w:color w:val="A9B7C6"/>
        </w:rPr>
        <w:t>(</w:t>
      </w:r>
      <w:r w:rsidRPr="00DB1D1D">
        <w:rPr>
          <w:color w:val="9373A5"/>
        </w:rPr>
        <w:t>p1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p3</w:t>
      </w:r>
      <w:r w:rsidRPr="00DB1D1D">
        <w:rPr>
          <w:color w:val="A9B7C6"/>
        </w:rPr>
        <w:t xml:space="preserve">) + </w:t>
      </w:r>
      <w:proofErr w:type="spellStart"/>
      <w:r w:rsidRPr="00DB1D1D">
        <w:rPr>
          <w:color w:val="A9B7C6"/>
        </w:rPr>
        <w:t>dist</w:t>
      </w:r>
      <w:proofErr w:type="spellEnd"/>
      <w:r w:rsidRPr="00DB1D1D">
        <w:rPr>
          <w:color w:val="A9B7C6"/>
        </w:rPr>
        <w:t>(</w:t>
      </w:r>
      <w:r w:rsidRPr="00DB1D1D">
        <w:rPr>
          <w:color w:val="9373A5"/>
        </w:rPr>
        <w:t>p2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p3</w:t>
      </w:r>
      <w:r w:rsidRPr="00DB1D1D">
        <w:rPr>
          <w:color w:val="A9B7C6"/>
        </w:rPr>
        <w:t>))/</w:t>
      </w:r>
      <w:r w:rsidRPr="00DB1D1D">
        <w:rPr>
          <w:color w:val="6897BB"/>
        </w:rPr>
        <w:t>2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return </w:t>
      </w:r>
      <w:r w:rsidRPr="00DB1D1D">
        <w:rPr>
          <w:color w:val="A9B7C6"/>
        </w:rPr>
        <w:t xml:space="preserve">sqrt(p * (p - </w:t>
      </w:r>
      <w:proofErr w:type="spellStart"/>
      <w:r w:rsidRPr="00DB1D1D">
        <w:rPr>
          <w:color w:val="A9B7C6"/>
        </w:rPr>
        <w:t>dist</w:t>
      </w:r>
      <w:proofErr w:type="spellEnd"/>
      <w:r w:rsidRPr="00DB1D1D">
        <w:rPr>
          <w:color w:val="A9B7C6"/>
        </w:rPr>
        <w:t>(</w:t>
      </w:r>
      <w:r w:rsidRPr="00DB1D1D">
        <w:rPr>
          <w:color w:val="9373A5"/>
        </w:rPr>
        <w:t>p1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p2</w:t>
      </w:r>
      <w:r w:rsidRPr="00DB1D1D">
        <w:rPr>
          <w:color w:val="A9B7C6"/>
        </w:rPr>
        <w:t xml:space="preserve">) ) * (p - </w:t>
      </w:r>
      <w:proofErr w:type="spellStart"/>
      <w:r w:rsidRPr="00DB1D1D">
        <w:rPr>
          <w:color w:val="A9B7C6"/>
        </w:rPr>
        <w:t>dist</w:t>
      </w:r>
      <w:proofErr w:type="spellEnd"/>
      <w:r w:rsidRPr="00DB1D1D">
        <w:rPr>
          <w:color w:val="A9B7C6"/>
        </w:rPr>
        <w:t>(</w:t>
      </w:r>
      <w:r w:rsidRPr="00DB1D1D">
        <w:rPr>
          <w:color w:val="9373A5"/>
        </w:rPr>
        <w:t>p1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p3</w:t>
      </w:r>
      <w:r w:rsidRPr="00DB1D1D">
        <w:rPr>
          <w:color w:val="A9B7C6"/>
        </w:rPr>
        <w:t xml:space="preserve">) ) * (p - </w:t>
      </w:r>
      <w:proofErr w:type="spellStart"/>
      <w:r w:rsidRPr="00DB1D1D">
        <w:rPr>
          <w:color w:val="A9B7C6"/>
        </w:rPr>
        <w:t>dist</w:t>
      </w:r>
      <w:proofErr w:type="spellEnd"/>
      <w:r w:rsidRPr="00DB1D1D">
        <w:rPr>
          <w:color w:val="A9B7C6"/>
        </w:rPr>
        <w:t>(</w:t>
      </w:r>
      <w:r w:rsidRPr="00DB1D1D">
        <w:rPr>
          <w:color w:val="9373A5"/>
        </w:rPr>
        <w:t>p2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p3</w:t>
      </w:r>
      <w:r w:rsidRPr="00DB1D1D">
        <w:rPr>
          <w:color w:val="A9B7C6"/>
        </w:rPr>
        <w:t>) ))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rPr>
          <w:color w:val="A9B7C6"/>
        </w:rPr>
        <w:t>}</w:t>
      </w:r>
      <w:r w:rsidRPr="00DB1D1D">
        <w:rPr>
          <w:color w:val="A9B7C6"/>
        </w:rPr>
        <w:br/>
      </w:r>
      <w:r w:rsidRPr="00DB1D1D">
        <w:rPr>
          <w:color w:val="A9B7C6"/>
        </w:rPr>
        <w:br/>
      </w:r>
      <w:r w:rsidRPr="00DB1D1D">
        <w:rPr>
          <w:color w:val="CC7832"/>
        </w:rPr>
        <w:t xml:space="preserve">void </w:t>
      </w:r>
      <w:r w:rsidRPr="00DB1D1D">
        <w:t>triangle</w:t>
      </w:r>
      <w:r w:rsidRPr="00DB1D1D">
        <w:rPr>
          <w:color w:val="A9B7C6"/>
        </w:rPr>
        <w:t>::</w:t>
      </w:r>
      <w:r w:rsidRPr="00DB1D1D">
        <w:rPr>
          <w:color w:val="FFC66D"/>
        </w:rPr>
        <w:t>print</w:t>
      </w:r>
      <w:r w:rsidRPr="00DB1D1D">
        <w:rPr>
          <w:color w:val="A9B7C6"/>
        </w:rPr>
        <w:t>(</w:t>
      </w:r>
      <w:r w:rsidRPr="00DB1D1D">
        <w:t>std</w:t>
      </w:r>
      <w:r w:rsidRPr="00DB1D1D">
        <w:rPr>
          <w:color w:val="A9B7C6"/>
        </w:rPr>
        <w:t>::</w:t>
      </w:r>
      <w:proofErr w:type="spellStart"/>
      <w:r w:rsidRPr="00DB1D1D">
        <w:rPr>
          <w:color w:val="B9BCD1"/>
        </w:rPr>
        <w:t>ostream</w:t>
      </w:r>
      <w:proofErr w:type="spellEnd"/>
      <w:r w:rsidRPr="00DB1D1D">
        <w:rPr>
          <w:color w:val="B9BCD1"/>
        </w:rPr>
        <w:t xml:space="preserve"> </w:t>
      </w:r>
      <w:r w:rsidRPr="00DB1D1D">
        <w:rPr>
          <w:color w:val="A9B7C6"/>
        </w:rPr>
        <w:t>&amp;</w:t>
      </w:r>
      <w:proofErr w:type="spellStart"/>
      <w:r w:rsidRPr="00DB1D1D">
        <w:rPr>
          <w:color w:val="A9B7C6"/>
        </w:rPr>
        <w:t>os</w:t>
      </w:r>
      <w:proofErr w:type="spellEnd"/>
      <w:r w:rsidRPr="00DB1D1D">
        <w:rPr>
          <w:color w:val="A9B7C6"/>
        </w:rPr>
        <w:t xml:space="preserve">) </w:t>
      </w:r>
      <w:r w:rsidRPr="00DB1D1D">
        <w:rPr>
          <w:color w:val="CC7832"/>
        </w:rPr>
        <w:t xml:space="preserve">const </w:t>
      </w:r>
      <w:r w:rsidRPr="00DB1D1D">
        <w:rPr>
          <w:color w:val="A9B7C6"/>
        </w:rPr>
        <w:t>{</w:t>
      </w:r>
      <w:r w:rsidRPr="00DB1D1D">
        <w:rPr>
          <w:color w:val="A9B7C6"/>
        </w:rPr>
        <w:br/>
        <w:t xml:space="preserve">    </w:t>
      </w:r>
      <w:proofErr w:type="spellStart"/>
      <w:r w:rsidRPr="00DB1D1D">
        <w:rPr>
          <w:color w:val="A9B7C6"/>
        </w:rPr>
        <w:t>os</w:t>
      </w:r>
      <w:proofErr w:type="spellEnd"/>
      <w:r w:rsidRPr="00DB1D1D">
        <w:rPr>
          <w:color w:val="A9B7C6"/>
        </w:rPr>
        <w:t xml:space="preserve">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 xml:space="preserve">"Triangle [" </w:t>
      </w:r>
      <w:r w:rsidRPr="00DB1D1D">
        <w:rPr>
          <w:color w:val="5F8C8A"/>
        </w:rPr>
        <w:t xml:space="preserve">&lt;&lt; </w:t>
      </w:r>
      <w:r w:rsidRPr="00DB1D1D">
        <w:rPr>
          <w:color w:val="9373A5"/>
        </w:rPr>
        <w:t xml:space="preserve">p1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>","</w:t>
      </w:r>
      <w:r w:rsidRPr="00DB1D1D">
        <w:rPr>
          <w:color w:val="5F8C8A"/>
        </w:rPr>
        <w:t xml:space="preserve">&lt;&lt; </w:t>
      </w:r>
      <w:r w:rsidRPr="00DB1D1D">
        <w:rPr>
          <w:color w:val="9373A5"/>
        </w:rPr>
        <w:t xml:space="preserve">p2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>","</w:t>
      </w:r>
      <w:r w:rsidRPr="00DB1D1D">
        <w:rPr>
          <w:color w:val="5F8C8A"/>
        </w:rPr>
        <w:t xml:space="preserve">&lt;&lt; </w:t>
      </w:r>
      <w:r w:rsidRPr="00DB1D1D">
        <w:rPr>
          <w:color w:val="9373A5"/>
        </w:rPr>
        <w:t xml:space="preserve">p3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>"]"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rPr>
          <w:color w:val="A9B7C6"/>
        </w:rPr>
        <w:t>}</w:t>
      </w:r>
      <w:r w:rsidRPr="00DB1D1D">
        <w:rPr>
          <w:color w:val="A9B7C6"/>
        </w:rPr>
        <w:br/>
      </w:r>
      <w:r w:rsidRPr="00DB1D1D">
        <w:rPr>
          <w:color w:val="A9B7C6"/>
        </w:rPr>
        <w:br/>
      </w:r>
      <w:r w:rsidRPr="00DB1D1D">
        <w:rPr>
          <w:color w:val="CC7832"/>
        </w:rPr>
        <w:t xml:space="preserve">bool </w:t>
      </w:r>
      <w:r w:rsidRPr="00DB1D1D">
        <w:t>triangle</w:t>
      </w:r>
      <w:r w:rsidRPr="00DB1D1D">
        <w:rPr>
          <w:color w:val="A9B7C6"/>
        </w:rPr>
        <w:t>::</w:t>
      </w:r>
      <w:proofErr w:type="spellStart"/>
      <w:r w:rsidRPr="00DB1D1D">
        <w:rPr>
          <w:color w:val="FFC66D"/>
        </w:rPr>
        <w:t>is_figure</w:t>
      </w:r>
      <w:proofErr w:type="spellEnd"/>
      <w:r w:rsidRPr="00DB1D1D">
        <w:rPr>
          <w:color w:val="A9B7C6"/>
        </w:rPr>
        <w:t xml:space="preserve">() </w:t>
      </w:r>
      <w:r w:rsidRPr="00DB1D1D">
        <w:rPr>
          <w:color w:val="CC7832"/>
        </w:rPr>
        <w:t xml:space="preserve">const </w:t>
      </w:r>
      <w:r w:rsidRPr="00DB1D1D">
        <w:rPr>
          <w:color w:val="A9B7C6"/>
        </w:rPr>
        <w:t>{</w:t>
      </w:r>
      <w:r w:rsidRPr="00DB1D1D">
        <w:rPr>
          <w:color w:val="A9B7C6"/>
        </w:rPr>
        <w:br/>
        <w:t xml:space="preserve">    </w:t>
      </w:r>
      <w:proofErr w:type="spellStart"/>
      <w:r w:rsidRPr="00DB1D1D">
        <w:t>vec</w:t>
      </w:r>
      <w:proofErr w:type="spellEnd"/>
      <w:r w:rsidRPr="00DB1D1D">
        <w:t xml:space="preserve"> </w:t>
      </w:r>
      <w:r w:rsidRPr="00DB1D1D">
        <w:rPr>
          <w:color w:val="A9B7C6"/>
        </w:rPr>
        <w:t>p1_p2 = vector(</w:t>
      </w:r>
      <w:r w:rsidRPr="00DB1D1D">
        <w:rPr>
          <w:color w:val="9373A5"/>
        </w:rPr>
        <w:t>p1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p2</w:t>
      </w:r>
      <w:r w:rsidRPr="00DB1D1D">
        <w:rPr>
          <w:color w:val="A9B7C6"/>
        </w:rPr>
        <w:t>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</w:t>
      </w:r>
      <w:proofErr w:type="spellStart"/>
      <w:r w:rsidRPr="00DB1D1D">
        <w:t>vec</w:t>
      </w:r>
      <w:proofErr w:type="spellEnd"/>
      <w:r w:rsidRPr="00DB1D1D">
        <w:t xml:space="preserve"> </w:t>
      </w:r>
      <w:r w:rsidRPr="00DB1D1D">
        <w:rPr>
          <w:color w:val="A9B7C6"/>
        </w:rPr>
        <w:t>p1_p3 = vector(</w:t>
      </w:r>
      <w:r w:rsidRPr="00DB1D1D">
        <w:rPr>
          <w:color w:val="9373A5"/>
        </w:rPr>
        <w:t>p1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p3</w:t>
      </w:r>
      <w:r w:rsidRPr="00DB1D1D">
        <w:rPr>
          <w:color w:val="A9B7C6"/>
        </w:rPr>
        <w:t>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return </w:t>
      </w:r>
      <w:r w:rsidRPr="00DB1D1D">
        <w:rPr>
          <w:color w:val="A9B7C6"/>
        </w:rPr>
        <w:t>((p1_p2.</w:t>
      </w:r>
      <w:r w:rsidRPr="00DB1D1D">
        <w:rPr>
          <w:color w:val="9373A5"/>
        </w:rPr>
        <w:t>x</w:t>
      </w:r>
      <w:r w:rsidRPr="00DB1D1D">
        <w:rPr>
          <w:color w:val="A9B7C6"/>
        </w:rPr>
        <w:t>) / (p1_p3.</w:t>
      </w:r>
      <w:r w:rsidRPr="00DB1D1D">
        <w:rPr>
          <w:color w:val="9373A5"/>
        </w:rPr>
        <w:t>x</w:t>
      </w:r>
      <w:r w:rsidRPr="00DB1D1D">
        <w:rPr>
          <w:color w:val="A9B7C6"/>
        </w:rPr>
        <w:t xml:space="preserve">) != </w:t>
      </w:r>
      <w:r>
        <w:rPr>
          <w:color w:val="A9B7C6"/>
        </w:rPr>
        <w:t>(p1_p2.</w:t>
      </w:r>
      <w:r>
        <w:rPr>
          <w:color w:val="9373A5"/>
        </w:rPr>
        <w:t>y</w:t>
      </w:r>
      <w:r>
        <w:rPr>
          <w:color w:val="A9B7C6"/>
        </w:rPr>
        <w:t>) / (p1_p3.</w:t>
      </w:r>
      <w:r>
        <w:rPr>
          <w:color w:val="9373A5"/>
        </w:rPr>
        <w:t>y</w:t>
      </w:r>
      <w:r>
        <w:rPr>
          <w:color w:val="A9B7C6"/>
        </w:rPr>
        <w:t>)) || (</w:t>
      </w:r>
      <w:r>
        <w:rPr>
          <w:color w:val="9373A5"/>
        </w:rPr>
        <w:t xml:space="preserve">p1 </w:t>
      </w:r>
      <w:r>
        <w:rPr>
          <w:color w:val="5F8C8A"/>
        </w:rPr>
        <w:t xml:space="preserve">== </w:t>
      </w:r>
      <w:r>
        <w:rPr>
          <w:color w:val="9373A5"/>
        </w:rPr>
        <w:t xml:space="preserve">p3 </w:t>
      </w:r>
      <w:r>
        <w:rPr>
          <w:color w:val="A9B7C6"/>
        </w:rPr>
        <w:t>) || (</w:t>
      </w:r>
      <w:r>
        <w:rPr>
          <w:color w:val="9373A5"/>
        </w:rPr>
        <w:t xml:space="preserve">p1 </w:t>
      </w:r>
      <w:r>
        <w:rPr>
          <w:color w:val="5F8C8A"/>
        </w:rPr>
        <w:t xml:space="preserve">== </w:t>
      </w:r>
      <w:r>
        <w:rPr>
          <w:color w:val="9373A5"/>
        </w:rPr>
        <w:t>p2</w:t>
      </w:r>
      <w:r>
        <w:rPr>
          <w:color w:val="A9B7C6"/>
        </w:rPr>
        <w:t>) || (</w:t>
      </w:r>
      <w:r>
        <w:rPr>
          <w:color w:val="9373A5"/>
        </w:rPr>
        <w:t xml:space="preserve">p2 </w:t>
      </w:r>
      <w:r>
        <w:rPr>
          <w:color w:val="5F8C8A"/>
        </w:rPr>
        <w:t xml:space="preserve">== </w:t>
      </w:r>
      <w:r>
        <w:rPr>
          <w:color w:val="9373A5"/>
        </w:rPr>
        <w:lastRenderedPageBreak/>
        <w:t>p3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A72DB40" w14:textId="77777777" w:rsidR="00DB1D1D" w:rsidRPr="00DB1D1D" w:rsidRDefault="00DB1D1D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</w:p>
    <w:p w14:paraId="7C0AAD3F" w14:textId="10AEC7E2" w:rsidR="00B54E65" w:rsidRDefault="00B54E65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proofErr w:type="spellStart"/>
      <w:r w:rsidRP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square.h</w:t>
      </w:r>
      <w:proofErr w:type="spellEnd"/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</w:p>
    <w:p w14:paraId="3522013F" w14:textId="77777777" w:rsidR="00DB1D1D" w:rsidRPr="00DB1D1D" w:rsidRDefault="00DB1D1D" w:rsidP="00DB1D1D">
      <w:pPr>
        <w:pStyle w:val="a7"/>
        <w:rPr>
          <w:color w:val="A9B7C6"/>
        </w:rPr>
      </w:pPr>
      <w:r w:rsidRPr="00DB1D1D">
        <w:rPr>
          <w:color w:val="BBB529"/>
        </w:rPr>
        <w:t>#</w:t>
      </w:r>
      <w:proofErr w:type="spellStart"/>
      <w:r w:rsidRPr="00DB1D1D">
        <w:rPr>
          <w:color w:val="BBB529"/>
        </w:rPr>
        <w:t>ifndef</w:t>
      </w:r>
      <w:proofErr w:type="spellEnd"/>
      <w:r w:rsidRPr="00DB1D1D">
        <w:rPr>
          <w:color w:val="BBB529"/>
        </w:rPr>
        <w:t xml:space="preserve"> </w:t>
      </w:r>
      <w:r w:rsidRPr="00DB1D1D">
        <w:rPr>
          <w:color w:val="908B25"/>
        </w:rPr>
        <w:t>LAB3_SQUARE_H</w:t>
      </w:r>
      <w:r w:rsidRPr="00DB1D1D">
        <w:rPr>
          <w:color w:val="908B25"/>
        </w:rPr>
        <w:br/>
      </w:r>
      <w:r w:rsidRPr="00DB1D1D">
        <w:rPr>
          <w:color w:val="BBB529"/>
        </w:rPr>
        <w:t xml:space="preserve">#define </w:t>
      </w:r>
      <w:r w:rsidRPr="00DB1D1D">
        <w:rPr>
          <w:color w:val="908B25"/>
        </w:rPr>
        <w:t>LAB3_SQUARE_H</w:t>
      </w:r>
      <w:r w:rsidRPr="00DB1D1D">
        <w:rPr>
          <w:color w:val="908B25"/>
        </w:rPr>
        <w:br/>
      </w:r>
      <w:r w:rsidRPr="00DB1D1D">
        <w:rPr>
          <w:color w:val="908B25"/>
        </w:rPr>
        <w:br/>
      </w:r>
      <w:r w:rsidRPr="00DB1D1D">
        <w:rPr>
          <w:color w:val="BBB529"/>
        </w:rPr>
        <w:t xml:space="preserve">#include </w:t>
      </w:r>
      <w:r w:rsidRPr="00DB1D1D">
        <w:rPr>
          <w:color w:val="6A8759"/>
        </w:rPr>
        <w:t>"</w:t>
      </w:r>
      <w:proofErr w:type="spellStart"/>
      <w:r w:rsidRPr="00DB1D1D">
        <w:rPr>
          <w:color w:val="6A8759"/>
        </w:rPr>
        <w:t>figure.h</w:t>
      </w:r>
      <w:proofErr w:type="spellEnd"/>
      <w:r w:rsidRPr="00DB1D1D">
        <w:rPr>
          <w:color w:val="6A8759"/>
        </w:rPr>
        <w:t>"</w:t>
      </w:r>
      <w:r w:rsidRPr="00DB1D1D">
        <w:rPr>
          <w:color w:val="6A8759"/>
        </w:rPr>
        <w:br/>
      </w:r>
      <w:r w:rsidRPr="00DB1D1D">
        <w:rPr>
          <w:color w:val="6A8759"/>
        </w:rPr>
        <w:br/>
      </w:r>
      <w:r w:rsidRPr="00DB1D1D">
        <w:t xml:space="preserve">class </w:t>
      </w:r>
      <w:r w:rsidRPr="00DB1D1D">
        <w:rPr>
          <w:color w:val="B5B6E3"/>
        </w:rPr>
        <w:t xml:space="preserve">square </w:t>
      </w:r>
      <w:r w:rsidRPr="00DB1D1D">
        <w:rPr>
          <w:color w:val="A9B7C6"/>
        </w:rPr>
        <w:t xml:space="preserve">: </w:t>
      </w:r>
      <w:r w:rsidRPr="00DB1D1D">
        <w:t xml:space="preserve">public </w:t>
      </w:r>
      <w:r w:rsidRPr="00DB1D1D">
        <w:rPr>
          <w:color w:val="B5B6E3"/>
        </w:rPr>
        <w:t xml:space="preserve">figure </w:t>
      </w:r>
      <w:r w:rsidRPr="00DB1D1D">
        <w:rPr>
          <w:color w:val="A9B7C6"/>
        </w:rPr>
        <w:t>{</w:t>
      </w:r>
      <w:r w:rsidRPr="00DB1D1D">
        <w:rPr>
          <w:color w:val="A9B7C6"/>
        </w:rPr>
        <w:br/>
      </w:r>
      <w:r w:rsidRPr="00DB1D1D">
        <w:t>public</w:t>
      </w:r>
      <w:r w:rsidRPr="00DB1D1D">
        <w:rPr>
          <w:color w:val="A9B7C6"/>
        </w:rPr>
        <w:t>:</w:t>
      </w:r>
      <w:r w:rsidRPr="00DB1D1D">
        <w:rPr>
          <w:color w:val="A9B7C6"/>
        </w:rPr>
        <w:br/>
        <w:t xml:space="preserve">    </w:t>
      </w:r>
      <w:r w:rsidRPr="00DB1D1D">
        <w:rPr>
          <w:color w:val="FFC66D"/>
        </w:rPr>
        <w:t>square</w:t>
      </w:r>
      <w:r w:rsidRPr="00DB1D1D">
        <w:rPr>
          <w:color w:val="A9B7C6"/>
        </w:rPr>
        <w:t xml:space="preserve">() = </w:t>
      </w:r>
      <w:r w:rsidRPr="00DB1D1D">
        <w:t>default;</w:t>
      </w:r>
      <w:r w:rsidRPr="00DB1D1D">
        <w:br/>
        <w:t xml:space="preserve">    </w:t>
      </w:r>
      <w:r w:rsidRPr="00DB1D1D">
        <w:rPr>
          <w:color w:val="FFC66D"/>
        </w:rPr>
        <w:t>square</w:t>
      </w:r>
      <w:r w:rsidRPr="00DB1D1D">
        <w:rPr>
          <w:color w:val="A9B7C6"/>
        </w:rPr>
        <w:t>(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p1_</w:t>
      </w:r>
      <w:r w:rsidRPr="00DB1D1D">
        <w:t xml:space="preserve">,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p2_</w:t>
      </w:r>
      <w:r w:rsidRPr="00DB1D1D">
        <w:t xml:space="preserve">,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p3_</w:t>
      </w:r>
      <w:r w:rsidRPr="00DB1D1D">
        <w:t xml:space="preserve">,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p4_)</w:t>
      </w:r>
      <w:r w:rsidRPr="00DB1D1D">
        <w:t>;</w:t>
      </w:r>
      <w:r w:rsidRPr="00DB1D1D">
        <w:br/>
        <w:t xml:space="preserve">    </w:t>
      </w:r>
      <w:r w:rsidRPr="00DB1D1D">
        <w:rPr>
          <w:color w:val="FFC66D"/>
        </w:rPr>
        <w:t>square</w:t>
      </w:r>
      <w:r w:rsidRPr="00DB1D1D">
        <w:rPr>
          <w:color w:val="A9B7C6"/>
        </w:rPr>
        <w:t>(</w:t>
      </w:r>
      <w:r w:rsidRPr="00DB1D1D">
        <w:rPr>
          <w:color w:val="B5B6E3"/>
        </w:rPr>
        <w:t>std</w:t>
      </w:r>
      <w:r w:rsidRPr="00DB1D1D">
        <w:rPr>
          <w:color w:val="A9B7C6"/>
        </w:rPr>
        <w:t>::</w:t>
      </w:r>
      <w:proofErr w:type="spellStart"/>
      <w:r w:rsidRPr="00DB1D1D">
        <w:rPr>
          <w:color w:val="B9BCD1"/>
        </w:rPr>
        <w:t>istream</w:t>
      </w:r>
      <w:proofErr w:type="spellEnd"/>
      <w:r w:rsidRPr="00DB1D1D">
        <w:rPr>
          <w:color w:val="B9BCD1"/>
        </w:rPr>
        <w:t xml:space="preserve"> </w:t>
      </w:r>
      <w:r w:rsidRPr="00DB1D1D">
        <w:rPr>
          <w:color w:val="A9B7C6"/>
        </w:rPr>
        <w:t>&amp;in)</w:t>
      </w:r>
      <w:r w:rsidRPr="00DB1D1D">
        <w:t>;</w:t>
      </w:r>
      <w:r w:rsidRPr="00DB1D1D">
        <w:br/>
        <w:t xml:space="preserve">    double </w:t>
      </w:r>
      <w:r w:rsidRPr="00DB1D1D">
        <w:rPr>
          <w:color w:val="FFC66D"/>
        </w:rPr>
        <w:t>area</w:t>
      </w:r>
      <w:r w:rsidRPr="00DB1D1D">
        <w:rPr>
          <w:color w:val="A9B7C6"/>
        </w:rPr>
        <w:t xml:space="preserve">() </w:t>
      </w:r>
      <w:r w:rsidRPr="00DB1D1D">
        <w:t xml:space="preserve">const </w:t>
      </w:r>
      <w:r w:rsidRPr="00DB1D1D">
        <w:rPr>
          <w:color w:val="A9B7C6"/>
        </w:rPr>
        <w:t>override</w:t>
      </w:r>
      <w:r w:rsidRPr="00DB1D1D">
        <w:t>;</w:t>
      </w:r>
      <w:r w:rsidRPr="00DB1D1D">
        <w:br/>
        <w:t xml:space="preserve">    </w:t>
      </w:r>
      <w:r w:rsidRPr="00DB1D1D">
        <w:rPr>
          <w:color w:val="B5B6E3"/>
        </w:rPr>
        <w:t xml:space="preserve">point </w:t>
      </w:r>
      <w:r w:rsidRPr="00DB1D1D">
        <w:rPr>
          <w:color w:val="FFC66D"/>
        </w:rPr>
        <w:t>center</w:t>
      </w:r>
      <w:r w:rsidRPr="00DB1D1D">
        <w:rPr>
          <w:color w:val="A9B7C6"/>
        </w:rPr>
        <w:t xml:space="preserve">() </w:t>
      </w:r>
      <w:r w:rsidRPr="00DB1D1D">
        <w:t xml:space="preserve">const </w:t>
      </w:r>
      <w:r w:rsidRPr="00DB1D1D">
        <w:rPr>
          <w:color w:val="A9B7C6"/>
        </w:rPr>
        <w:t>override</w:t>
      </w:r>
      <w:r w:rsidRPr="00DB1D1D">
        <w:t>;</w:t>
      </w:r>
      <w:r w:rsidRPr="00DB1D1D">
        <w:br/>
        <w:t xml:space="preserve">    void </w:t>
      </w:r>
      <w:r w:rsidRPr="00DB1D1D">
        <w:rPr>
          <w:color w:val="FFC66D"/>
        </w:rPr>
        <w:t>print</w:t>
      </w:r>
      <w:r w:rsidRPr="00DB1D1D">
        <w:rPr>
          <w:color w:val="A9B7C6"/>
        </w:rPr>
        <w:t>(</w:t>
      </w:r>
      <w:r w:rsidRPr="00DB1D1D">
        <w:rPr>
          <w:color w:val="B5B6E3"/>
        </w:rPr>
        <w:t>std</w:t>
      </w:r>
      <w:r w:rsidRPr="00DB1D1D">
        <w:rPr>
          <w:color w:val="A9B7C6"/>
        </w:rPr>
        <w:t>::</w:t>
      </w:r>
      <w:proofErr w:type="spellStart"/>
      <w:r w:rsidRPr="00DB1D1D">
        <w:rPr>
          <w:color w:val="B9BCD1"/>
        </w:rPr>
        <w:t>ostream</w:t>
      </w:r>
      <w:proofErr w:type="spellEnd"/>
      <w:r w:rsidRPr="00DB1D1D">
        <w:rPr>
          <w:color w:val="A9B7C6"/>
        </w:rPr>
        <w:t xml:space="preserve">&amp;) </w:t>
      </w:r>
      <w:r w:rsidRPr="00DB1D1D">
        <w:t xml:space="preserve">const </w:t>
      </w:r>
      <w:r w:rsidRPr="00DB1D1D">
        <w:rPr>
          <w:color w:val="A9B7C6"/>
        </w:rPr>
        <w:t xml:space="preserve">override </w:t>
      </w:r>
      <w:r w:rsidRPr="00DB1D1D">
        <w:t>;</w:t>
      </w:r>
      <w:r w:rsidRPr="00DB1D1D">
        <w:br/>
        <w:t xml:space="preserve">    bool </w:t>
      </w:r>
      <w:proofErr w:type="spellStart"/>
      <w:r w:rsidRPr="00DB1D1D">
        <w:rPr>
          <w:color w:val="FFC66D"/>
        </w:rPr>
        <w:t>is_figure</w:t>
      </w:r>
      <w:proofErr w:type="spellEnd"/>
      <w:r w:rsidRPr="00DB1D1D">
        <w:rPr>
          <w:color w:val="A9B7C6"/>
        </w:rPr>
        <w:t xml:space="preserve">() </w:t>
      </w:r>
      <w:r w:rsidRPr="00DB1D1D">
        <w:t xml:space="preserve">const </w:t>
      </w:r>
      <w:r w:rsidRPr="00DB1D1D">
        <w:rPr>
          <w:color w:val="A9B7C6"/>
        </w:rPr>
        <w:t>override</w:t>
      </w:r>
      <w:r w:rsidRPr="00DB1D1D">
        <w:t>;</w:t>
      </w:r>
      <w:r w:rsidRPr="00DB1D1D">
        <w:br/>
        <w:t xml:space="preserve">    void </w:t>
      </w:r>
      <w:r w:rsidRPr="00DB1D1D">
        <w:rPr>
          <w:color w:val="FFC66D"/>
        </w:rPr>
        <w:t>sort</w:t>
      </w:r>
      <w:r w:rsidRPr="00DB1D1D">
        <w:rPr>
          <w:color w:val="A9B7C6"/>
        </w:rPr>
        <w:t>()</w:t>
      </w:r>
      <w:r w:rsidRPr="00DB1D1D">
        <w:t>;</w:t>
      </w:r>
      <w:r w:rsidRPr="00DB1D1D">
        <w:br/>
        <w:t>private</w:t>
      </w:r>
      <w:r w:rsidRPr="00DB1D1D">
        <w:rPr>
          <w:color w:val="A9B7C6"/>
        </w:rPr>
        <w:t>:</w:t>
      </w:r>
      <w:r w:rsidRPr="00DB1D1D">
        <w:rPr>
          <w:color w:val="A9B7C6"/>
        </w:rPr>
        <w:br/>
        <w:t xml:space="preserve">     </w:t>
      </w:r>
      <w:r w:rsidRPr="00DB1D1D">
        <w:rPr>
          <w:color w:val="B5B6E3"/>
        </w:rPr>
        <w:t xml:space="preserve">point </w:t>
      </w:r>
      <w:r w:rsidRPr="00DB1D1D">
        <w:rPr>
          <w:color w:val="9373A5"/>
        </w:rPr>
        <w:t>p1</w:t>
      </w:r>
      <w:r w:rsidRPr="00DB1D1D">
        <w:rPr>
          <w:color w:val="A9B7C6"/>
        </w:rPr>
        <w:t>{}</w:t>
      </w:r>
      <w:r w:rsidRPr="00DB1D1D">
        <w:t xml:space="preserve">, </w:t>
      </w:r>
      <w:r w:rsidRPr="00DB1D1D">
        <w:rPr>
          <w:color w:val="9373A5"/>
        </w:rPr>
        <w:t>p2</w:t>
      </w:r>
      <w:r w:rsidRPr="00DB1D1D">
        <w:rPr>
          <w:color w:val="A9B7C6"/>
        </w:rPr>
        <w:t>{}</w:t>
      </w:r>
      <w:r w:rsidRPr="00DB1D1D">
        <w:t xml:space="preserve">, </w:t>
      </w:r>
      <w:r w:rsidRPr="00DB1D1D">
        <w:rPr>
          <w:color w:val="9373A5"/>
        </w:rPr>
        <w:t>p3</w:t>
      </w:r>
      <w:r w:rsidRPr="00DB1D1D">
        <w:rPr>
          <w:color w:val="A9B7C6"/>
        </w:rPr>
        <w:t>{}</w:t>
      </w:r>
      <w:r w:rsidRPr="00DB1D1D">
        <w:t xml:space="preserve">, </w:t>
      </w:r>
      <w:r w:rsidRPr="00DB1D1D">
        <w:rPr>
          <w:color w:val="9373A5"/>
        </w:rPr>
        <w:t>p4</w:t>
      </w:r>
      <w:r w:rsidRPr="00DB1D1D">
        <w:rPr>
          <w:color w:val="A9B7C6"/>
        </w:rPr>
        <w:t>{}</w:t>
      </w:r>
      <w:r w:rsidRPr="00DB1D1D">
        <w:t>;</w:t>
      </w:r>
      <w:r w:rsidRPr="00DB1D1D">
        <w:br/>
      </w:r>
      <w:r w:rsidRPr="00DB1D1D">
        <w:rPr>
          <w:color w:val="A9B7C6"/>
        </w:rPr>
        <w:t>}</w:t>
      </w:r>
      <w:r w:rsidRPr="00DB1D1D">
        <w:t>;</w:t>
      </w:r>
      <w:r w:rsidRPr="00DB1D1D">
        <w:br/>
      </w:r>
      <w:r w:rsidRPr="00DB1D1D">
        <w:br/>
      </w:r>
      <w:r w:rsidRPr="00DB1D1D">
        <w:br/>
      </w:r>
      <w:r w:rsidRPr="00DB1D1D">
        <w:rPr>
          <w:color w:val="BBB529"/>
        </w:rPr>
        <w:t xml:space="preserve">#endif </w:t>
      </w:r>
      <w:r w:rsidRPr="00DB1D1D">
        <w:rPr>
          <w:color w:val="808080"/>
        </w:rPr>
        <w:t>//LAB3_SQUARE_H</w:t>
      </w:r>
    </w:p>
    <w:p w14:paraId="1C36D41D" w14:textId="77777777" w:rsidR="00DB1D1D" w:rsidRPr="00DB1D1D" w:rsidRDefault="00DB1D1D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</w:p>
    <w:p w14:paraId="416B8D5E" w14:textId="48E7BF1B" w:rsidR="00B54E65" w:rsidRDefault="00B54E65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 w:rsidRP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square</w:t>
      </w:r>
      <w:r w:rsidRP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.c</w:t>
      </w:r>
      <w:r w:rsidR="00DB1D1D" w:rsidRP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pp</w:t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</w:p>
    <w:p w14:paraId="2AB50E53" w14:textId="77777777" w:rsidR="00DB1D1D" w:rsidRPr="00DB1D1D" w:rsidRDefault="00DB1D1D" w:rsidP="00DB1D1D">
      <w:pPr>
        <w:pStyle w:val="a7"/>
      </w:pPr>
      <w:r w:rsidRPr="00DB1D1D">
        <w:rPr>
          <w:color w:val="BBB529"/>
        </w:rPr>
        <w:t xml:space="preserve">#include </w:t>
      </w:r>
      <w:r w:rsidRPr="00DB1D1D">
        <w:rPr>
          <w:color w:val="6A8759"/>
        </w:rPr>
        <w:t>"</w:t>
      </w:r>
      <w:proofErr w:type="spellStart"/>
      <w:r w:rsidRPr="00DB1D1D">
        <w:rPr>
          <w:color w:val="6A8759"/>
        </w:rPr>
        <w:t>square.h</w:t>
      </w:r>
      <w:proofErr w:type="spellEnd"/>
      <w:r w:rsidRPr="00DB1D1D">
        <w:rPr>
          <w:color w:val="6A8759"/>
        </w:rPr>
        <w:t>"</w:t>
      </w:r>
      <w:r w:rsidRPr="00DB1D1D">
        <w:rPr>
          <w:color w:val="6A8759"/>
        </w:rPr>
        <w:br/>
      </w:r>
      <w:r w:rsidRPr="00DB1D1D">
        <w:rPr>
          <w:color w:val="BBB529"/>
        </w:rPr>
        <w:t>#include</w:t>
      </w:r>
      <w:r w:rsidRPr="00DB1D1D">
        <w:rPr>
          <w:color w:val="6A8759"/>
        </w:rPr>
        <w:t>&lt;iostream&gt;</w:t>
      </w:r>
      <w:r w:rsidRPr="00DB1D1D">
        <w:rPr>
          <w:color w:val="6A8759"/>
        </w:rPr>
        <w:br/>
      </w:r>
      <w:r w:rsidRPr="00DB1D1D">
        <w:rPr>
          <w:color w:val="BBB529"/>
        </w:rPr>
        <w:t>#include</w:t>
      </w:r>
      <w:r w:rsidRPr="00DB1D1D">
        <w:rPr>
          <w:color w:val="6A8759"/>
        </w:rPr>
        <w:t>&lt;</w:t>
      </w:r>
      <w:proofErr w:type="spellStart"/>
      <w:r w:rsidRPr="00DB1D1D">
        <w:rPr>
          <w:color w:val="6A8759"/>
        </w:rPr>
        <w:t>cmath</w:t>
      </w:r>
      <w:proofErr w:type="spellEnd"/>
      <w:r w:rsidRPr="00DB1D1D">
        <w:rPr>
          <w:color w:val="6A8759"/>
        </w:rPr>
        <w:t>&gt;</w:t>
      </w:r>
      <w:r w:rsidRPr="00DB1D1D">
        <w:rPr>
          <w:color w:val="6A8759"/>
        </w:rPr>
        <w:br/>
      </w:r>
      <w:r w:rsidRPr="00DB1D1D">
        <w:rPr>
          <w:color w:val="B5B6E3"/>
        </w:rPr>
        <w:t>square</w:t>
      </w:r>
      <w:r w:rsidRPr="00DB1D1D">
        <w:t>::</w:t>
      </w:r>
      <w:r w:rsidRPr="00DB1D1D">
        <w:rPr>
          <w:color w:val="FFC66D"/>
        </w:rPr>
        <w:t>square</w:t>
      </w:r>
      <w:r w:rsidRPr="00DB1D1D">
        <w:t>(</w:t>
      </w:r>
      <w:r w:rsidRPr="00DB1D1D">
        <w:rPr>
          <w:color w:val="B5B6E3"/>
        </w:rPr>
        <w:t xml:space="preserve">point </w:t>
      </w:r>
      <w:r w:rsidRPr="00DB1D1D">
        <w:t>p1_</w:t>
      </w:r>
      <w:r w:rsidRPr="00DB1D1D">
        <w:rPr>
          <w:color w:val="CC7832"/>
        </w:rPr>
        <w:t xml:space="preserve">, </w:t>
      </w:r>
      <w:r w:rsidRPr="00DB1D1D">
        <w:rPr>
          <w:color w:val="B5B6E3"/>
        </w:rPr>
        <w:t xml:space="preserve">point </w:t>
      </w:r>
      <w:r w:rsidRPr="00DB1D1D">
        <w:t>p2_</w:t>
      </w:r>
      <w:r w:rsidRPr="00DB1D1D">
        <w:rPr>
          <w:color w:val="CC7832"/>
        </w:rPr>
        <w:t xml:space="preserve">, </w:t>
      </w:r>
      <w:r w:rsidRPr="00DB1D1D">
        <w:rPr>
          <w:color w:val="B5B6E3"/>
        </w:rPr>
        <w:t xml:space="preserve">point </w:t>
      </w:r>
      <w:r w:rsidRPr="00DB1D1D">
        <w:t>p3_</w:t>
      </w:r>
      <w:r w:rsidRPr="00DB1D1D">
        <w:rPr>
          <w:color w:val="CC7832"/>
        </w:rPr>
        <w:t xml:space="preserve">, </w:t>
      </w:r>
      <w:r w:rsidRPr="00DB1D1D">
        <w:rPr>
          <w:color w:val="B5B6E3"/>
        </w:rPr>
        <w:t xml:space="preserve">point </w:t>
      </w:r>
      <w:r w:rsidRPr="00DB1D1D">
        <w:t xml:space="preserve">p4_): </w:t>
      </w:r>
      <w:r w:rsidRPr="00DB1D1D">
        <w:rPr>
          <w:color w:val="9373A5"/>
        </w:rPr>
        <w:t>p1</w:t>
      </w:r>
      <w:r w:rsidRPr="00DB1D1D">
        <w:t>(p1_)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p2</w:t>
      </w:r>
      <w:r w:rsidRPr="00DB1D1D">
        <w:t>(p2_)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p3</w:t>
      </w:r>
      <w:r w:rsidRPr="00DB1D1D">
        <w:t>(p3_)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p4</w:t>
      </w:r>
      <w:r w:rsidRPr="00DB1D1D">
        <w:t>(p4_) {</w:t>
      </w:r>
      <w:r w:rsidRPr="00DB1D1D">
        <w:br/>
        <w:t xml:space="preserve">    </w:t>
      </w:r>
      <w:r w:rsidRPr="00DB1D1D">
        <w:rPr>
          <w:color w:val="CC7832"/>
        </w:rPr>
        <w:t>this</w:t>
      </w:r>
      <w:r w:rsidRPr="00DB1D1D">
        <w:t>-&gt;sort()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t>}</w:t>
      </w:r>
      <w:r w:rsidRPr="00DB1D1D">
        <w:br/>
      </w:r>
      <w:r w:rsidRPr="00DB1D1D">
        <w:br/>
      </w:r>
      <w:r w:rsidRPr="00DB1D1D">
        <w:rPr>
          <w:color w:val="B5B6E3"/>
        </w:rPr>
        <w:t>square</w:t>
      </w:r>
      <w:r w:rsidRPr="00DB1D1D">
        <w:t>::</w:t>
      </w:r>
      <w:r w:rsidRPr="00DB1D1D">
        <w:rPr>
          <w:color w:val="FFC66D"/>
        </w:rPr>
        <w:t>square</w:t>
      </w:r>
      <w:r w:rsidRPr="00DB1D1D">
        <w:t>(</w:t>
      </w:r>
      <w:r w:rsidRPr="00DB1D1D">
        <w:rPr>
          <w:color w:val="B5B6E3"/>
        </w:rPr>
        <w:t>std</w:t>
      </w:r>
      <w:r w:rsidRPr="00DB1D1D">
        <w:t>::</w:t>
      </w:r>
      <w:proofErr w:type="spellStart"/>
      <w:r w:rsidRPr="00DB1D1D">
        <w:rPr>
          <w:color w:val="B9BCD1"/>
        </w:rPr>
        <w:t>istream</w:t>
      </w:r>
      <w:proofErr w:type="spellEnd"/>
      <w:r w:rsidRPr="00DB1D1D">
        <w:rPr>
          <w:color w:val="B9BCD1"/>
        </w:rPr>
        <w:t xml:space="preserve"> </w:t>
      </w:r>
      <w:r w:rsidRPr="00DB1D1D">
        <w:t>&amp;is) {</w:t>
      </w:r>
      <w:r w:rsidRPr="00DB1D1D">
        <w:br/>
        <w:t xml:space="preserve">    is </w:t>
      </w:r>
      <w:r w:rsidRPr="00DB1D1D">
        <w:rPr>
          <w:color w:val="5F8C8A"/>
        </w:rPr>
        <w:t xml:space="preserve">&gt;&gt; </w:t>
      </w:r>
      <w:r w:rsidRPr="00DB1D1D">
        <w:rPr>
          <w:color w:val="9373A5"/>
        </w:rPr>
        <w:t xml:space="preserve">p1 </w:t>
      </w:r>
      <w:r w:rsidRPr="00DB1D1D">
        <w:rPr>
          <w:color w:val="5F8C8A"/>
        </w:rPr>
        <w:t xml:space="preserve">&gt;&gt; </w:t>
      </w:r>
      <w:r w:rsidRPr="00DB1D1D">
        <w:rPr>
          <w:color w:val="9373A5"/>
        </w:rPr>
        <w:t xml:space="preserve">p2 </w:t>
      </w:r>
      <w:r w:rsidRPr="00DB1D1D">
        <w:rPr>
          <w:color w:val="5F8C8A"/>
        </w:rPr>
        <w:t xml:space="preserve">&gt;&gt; </w:t>
      </w:r>
      <w:r w:rsidRPr="00DB1D1D">
        <w:rPr>
          <w:color w:val="9373A5"/>
        </w:rPr>
        <w:t xml:space="preserve">p3 </w:t>
      </w:r>
      <w:r w:rsidRPr="00DB1D1D">
        <w:rPr>
          <w:color w:val="5F8C8A"/>
        </w:rPr>
        <w:t xml:space="preserve">&gt;&gt; </w:t>
      </w:r>
      <w:r w:rsidRPr="00DB1D1D">
        <w:rPr>
          <w:color w:val="9373A5"/>
        </w:rPr>
        <w:t>p4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this</w:t>
      </w:r>
      <w:r w:rsidRPr="00DB1D1D">
        <w:t>-&gt;sort()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t>}</w:t>
      </w:r>
      <w:r w:rsidRPr="00DB1D1D">
        <w:br/>
      </w:r>
      <w:r w:rsidRPr="00DB1D1D">
        <w:rPr>
          <w:color w:val="CC7832"/>
        </w:rPr>
        <w:t xml:space="preserve">double </w:t>
      </w:r>
      <w:r w:rsidRPr="00DB1D1D">
        <w:rPr>
          <w:color w:val="B5B6E3"/>
        </w:rPr>
        <w:t>square</w:t>
      </w:r>
      <w:r w:rsidRPr="00DB1D1D">
        <w:t>::</w:t>
      </w:r>
      <w:r w:rsidRPr="00DB1D1D">
        <w:rPr>
          <w:color w:val="FFC66D"/>
        </w:rPr>
        <w:t>area</w:t>
      </w:r>
      <w:r w:rsidRPr="00DB1D1D">
        <w:t xml:space="preserve">() </w:t>
      </w:r>
      <w:r w:rsidRPr="00DB1D1D">
        <w:rPr>
          <w:color w:val="CC7832"/>
        </w:rPr>
        <w:t xml:space="preserve">const </w:t>
      </w:r>
      <w:r w:rsidRPr="00DB1D1D">
        <w:t>{</w:t>
      </w:r>
      <w:r w:rsidRPr="00DB1D1D">
        <w:br/>
        <w:t xml:space="preserve">    </w:t>
      </w:r>
      <w:r w:rsidRPr="00DB1D1D">
        <w:rPr>
          <w:color w:val="CC7832"/>
        </w:rPr>
        <w:t xml:space="preserve">return </w:t>
      </w:r>
      <w:r w:rsidRPr="00DB1D1D">
        <w:t>pow(</w:t>
      </w:r>
      <w:proofErr w:type="spellStart"/>
      <w:r w:rsidRPr="00DB1D1D">
        <w:t>dist</w:t>
      </w:r>
      <w:proofErr w:type="spellEnd"/>
      <w:r w:rsidRPr="00DB1D1D">
        <w:t>(</w:t>
      </w:r>
      <w:r w:rsidRPr="00DB1D1D">
        <w:rPr>
          <w:color w:val="9373A5"/>
        </w:rPr>
        <w:t>p1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p2</w:t>
      </w:r>
      <w:r w:rsidRPr="00DB1D1D">
        <w:t>)</w:t>
      </w:r>
      <w:r w:rsidRPr="00DB1D1D">
        <w:rPr>
          <w:color w:val="CC7832"/>
        </w:rPr>
        <w:t xml:space="preserve">, </w:t>
      </w:r>
      <w:r w:rsidRPr="00DB1D1D">
        <w:rPr>
          <w:color w:val="6897BB"/>
        </w:rPr>
        <w:t>2</w:t>
      </w:r>
      <w:r w:rsidRPr="00DB1D1D">
        <w:t>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t>}</w:t>
      </w:r>
      <w:r w:rsidRPr="00DB1D1D">
        <w:br/>
      </w:r>
      <w:r w:rsidRPr="00DB1D1D">
        <w:rPr>
          <w:color w:val="B5B6E3"/>
        </w:rPr>
        <w:t>point square</w:t>
      </w:r>
      <w:r w:rsidRPr="00DB1D1D">
        <w:t>::</w:t>
      </w:r>
      <w:r w:rsidRPr="00DB1D1D">
        <w:rPr>
          <w:color w:val="FFC66D"/>
        </w:rPr>
        <w:t>center</w:t>
      </w:r>
      <w:r w:rsidRPr="00DB1D1D">
        <w:t xml:space="preserve">() </w:t>
      </w:r>
      <w:r w:rsidRPr="00DB1D1D">
        <w:rPr>
          <w:color w:val="CC7832"/>
        </w:rPr>
        <w:t xml:space="preserve">const </w:t>
      </w:r>
      <w:r w:rsidRPr="00DB1D1D">
        <w:t>{</w:t>
      </w:r>
      <w:r w:rsidRPr="00DB1D1D">
        <w:br/>
        <w:t xml:space="preserve">    </w:t>
      </w:r>
      <w:proofErr w:type="spellStart"/>
      <w:r w:rsidRPr="00DB1D1D">
        <w:rPr>
          <w:color w:val="B5B6E3"/>
        </w:rPr>
        <w:t>vec</w:t>
      </w:r>
      <w:proofErr w:type="spellEnd"/>
      <w:r w:rsidRPr="00DB1D1D">
        <w:rPr>
          <w:color w:val="B5B6E3"/>
        </w:rPr>
        <w:t xml:space="preserve"> </w:t>
      </w:r>
      <w:r w:rsidRPr="00DB1D1D">
        <w:t>p1_p3 = vector(</w:t>
      </w:r>
      <w:r w:rsidRPr="00DB1D1D">
        <w:rPr>
          <w:color w:val="9373A5"/>
        </w:rPr>
        <w:t>p1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p3</w:t>
      </w:r>
      <w:r w:rsidRPr="00DB1D1D">
        <w:t>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</w:t>
      </w:r>
      <w:r w:rsidRPr="00DB1D1D">
        <w:rPr>
          <w:color w:val="B5B6E3"/>
        </w:rPr>
        <w:t xml:space="preserve">point </w:t>
      </w:r>
      <w:proofErr w:type="spellStart"/>
      <w:r w:rsidRPr="00DB1D1D">
        <w:t>cen</w:t>
      </w:r>
      <w:proofErr w:type="spellEnd"/>
      <w:r w:rsidRPr="00DB1D1D">
        <w:t xml:space="preserve"> = {</w:t>
      </w:r>
      <w:r w:rsidRPr="00DB1D1D">
        <w:rPr>
          <w:color w:val="9373A5"/>
        </w:rPr>
        <w:t>p1</w:t>
      </w:r>
      <w:r w:rsidRPr="00DB1D1D">
        <w:t>.</w:t>
      </w:r>
      <w:r w:rsidRPr="00DB1D1D">
        <w:rPr>
          <w:color w:val="9373A5"/>
        </w:rPr>
        <w:t xml:space="preserve">x </w:t>
      </w:r>
      <w:r w:rsidRPr="00DB1D1D">
        <w:t>+ (p1_p3.</w:t>
      </w:r>
      <w:r w:rsidRPr="00DB1D1D">
        <w:rPr>
          <w:color w:val="9373A5"/>
        </w:rPr>
        <w:t>x</w:t>
      </w:r>
      <w:r w:rsidRPr="00DB1D1D">
        <w:t>)/</w:t>
      </w:r>
      <w:r w:rsidRPr="00DB1D1D">
        <w:rPr>
          <w:color w:val="6897BB"/>
        </w:rPr>
        <w:t>2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p1</w:t>
      </w:r>
      <w:r w:rsidRPr="00DB1D1D">
        <w:t>.</w:t>
      </w:r>
      <w:r w:rsidRPr="00DB1D1D">
        <w:rPr>
          <w:color w:val="9373A5"/>
        </w:rPr>
        <w:t xml:space="preserve">y </w:t>
      </w:r>
      <w:r w:rsidRPr="00DB1D1D">
        <w:t>+ (p1_p3.</w:t>
      </w:r>
      <w:r w:rsidRPr="00DB1D1D">
        <w:rPr>
          <w:color w:val="9373A5"/>
        </w:rPr>
        <w:t>y</w:t>
      </w:r>
      <w:r w:rsidRPr="00DB1D1D">
        <w:t>)/</w:t>
      </w:r>
      <w:r w:rsidRPr="00DB1D1D">
        <w:rPr>
          <w:color w:val="6897BB"/>
        </w:rPr>
        <w:t>2</w:t>
      </w:r>
      <w:r w:rsidRPr="00DB1D1D">
        <w:t>}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return </w:t>
      </w:r>
      <w:proofErr w:type="spellStart"/>
      <w:r w:rsidRPr="00DB1D1D">
        <w:t>cen</w:t>
      </w:r>
      <w:proofErr w:type="spellEnd"/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t>}</w:t>
      </w:r>
      <w:r w:rsidRPr="00DB1D1D">
        <w:br/>
      </w:r>
      <w:r w:rsidRPr="00DB1D1D">
        <w:br/>
      </w:r>
      <w:r w:rsidRPr="00DB1D1D">
        <w:rPr>
          <w:color w:val="CC7832"/>
        </w:rPr>
        <w:t xml:space="preserve">void </w:t>
      </w:r>
      <w:r w:rsidRPr="00DB1D1D">
        <w:rPr>
          <w:color w:val="B5B6E3"/>
        </w:rPr>
        <w:t>square</w:t>
      </w:r>
      <w:r w:rsidRPr="00DB1D1D">
        <w:t>::</w:t>
      </w:r>
      <w:r w:rsidRPr="00DB1D1D">
        <w:rPr>
          <w:color w:val="FFC66D"/>
        </w:rPr>
        <w:t>print</w:t>
      </w:r>
      <w:r w:rsidRPr="00DB1D1D">
        <w:t>(</w:t>
      </w:r>
      <w:r w:rsidRPr="00DB1D1D">
        <w:rPr>
          <w:color w:val="B5B6E3"/>
        </w:rPr>
        <w:t>std</w:t>
      </w:r>
      <w:r w:rsidRPr="00DB1D1D">
        <w:t>::</w:t>
      </w:r>
      <w:proofErr w:type="spellStart"/>
      <w:r w:rsidRPr="00DB1D1D">
        <w:rPr>
          <w:color w:val="B9BCD1"/>
        </w:rPr>
        <w:t>ostream</w:t>
      </w:r>
      <w:proofErr w:type="spellEnd"/>
      <w:r w:rsidRPr="00DB1D1D">
        <w:rPr>
          <w:color w:val="B9BCD1"/>
        </w:rPr>
        <w:t xml:space="preserve"> </w:t>
      </w:r>
      <w:r w:rsidRPr="00DB1D1D">
        <w:t xml:space="preserve">&amp;out) </w:t>
      </w:r>
      <w:r w:rsidRPr="00DB1D1D">
        <w:rPr>
          <w:color w:val="CC7832"/>
        </w:rPr>
        <w:t xml:space="preserve">const </w:t>
      </w:r>
      <w:r w:rsidRPr="00DB1D1D">
        <w:t>{</w:t>
      </w:r>
      <w:r w:rsidRPr="00DB1D1D">
        <w:br/>
      </w:r>
      <w:r w:rsidRPr="00DB1D1D">
        <w:lastRenderedPageBreak/>
        <w:t xml:space="preserve">    out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 xml:space="preserve">"Square: [" </w:t>
      </w:r>
      <w:r w:rsidRPr="00DB1D1D">
        <w:rPr>
          <w:color w:val="5F8C8A"/>
        </w:rPr>
        <w:t xml:space="preserve">&lt;&lt; </w:t>
      </w:r>
      <w:r w:rsidRPr="00DB1D1D">
        <w:rPr>
          <w:color w:val="9373A5"/>
        </w:rPr>
        <w:t xml:space="preserve">p1 </w:t>
      </w:r>
      <w:r w:rsidRPr="00DB1D1D">
        <w:rPr>
          <w:color w:val="5F8C8A"/>
        </w:rPr>
        <w:t xml:space="preserve">&lt;&lt; </w:t>
      </w:r>
      <w:r w:rsidRPr="00DB1D1D">
        <w:rPr>
          <w:color w:val="9373A5"/>
        </w:rPr>
        <w:t xml:space="preserve">p2 </w:t>
      </w:r>
      <w:r w:rsidRPr="00DB1D1D">
        <w:rPr>
          <w:color w:val="5F8C8A"/>
        </w:rPr>
        <w:t xml:space="preserve">&lt;&lt; </w:t>
      </w:r>
      <w:r w:rsidRPr="00DB1D1D">
        <w:rPr>
          <w:color w:val="9373A5"/>
        </w:rPr>
        <w:t xml:space="preserve">p3 </w:t>
      </w:r>
      <w:r w:rsidRPr="00DB1D1D">
        <w:rPr>
          <w:color w:val="5F8C8A"/>
        </w:rPr>
        <w:t xml:space="preserve">&lt;&lt; </w:t>
      </w:r>
      <w:r w:rsidRPr="00DB1D1D">
        <w:rPr>
          <w:color w:val="9373A5"/>
        </w:rPr>
        <w:t xml:space="preserve">p4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>"]"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t>}</w:t>
      </w:r>
      <w:r w:rsidRPr="00DB1D1D">
        <w:br/>
      </w:r>
      <w:r w:rsidRPr="00DB1D1D">
        <w:br/>
      </w:r>
      <w:r w:rsidRPr="00DB1D1D">
        <w:rPr>
          <w:color w:val="CC7832"/>
        </w:rPr>
        <w:t xml:space="preserve">void </w:t>
      </w:r>
      <w:r w:rsidRPr="00DB1D1D">
        <w:rPr>
          <w:color w:val="B5B6E3"/>
        </w:rPr>
        <w:t>square</w:t>
      </w:r>
      <w:r w:rsidRPr="00DB1D1D">
        <w:t>::</w:t>
      </w:r>
      <w:r w:rsidRPr="00DB1D1D">
        <w:rPr>
          <w:color w:val="FFC66D"/>
        </w:rPr>
        <w:t>sort</w:t>
      </w:r>
      <w:r w:rsidRPr="00DB1D1D">
        <w:t>() {</w:t>
      </w:r>
      <w:r w:rsidRPr="00DB1D1D">
        <w:br/>
        <w:t xml:space="preserve">    </w:t>
      </w:r>
      <w:r w:rsidRPr="00DB1D1D">
        <w:rPr>
          <w:color w:val="B5B6E3"/>
        </w:rPr>
        <w:t xml:space="preserve">point </w:t>
      </w:r>
      <w:r w:rsidRPr="00DB1D1D">
        <w:t>a[</w:t>
      </w:r>
      <w:r w:rsidRPr="00DB1D1D">
        <w:rPr>
          <w:color w:val="6897BB"/>
        </w:rPr>
        <w:t>4</w:t>
      </w:r>
      <w:r w:rsidRPr="00DB1D1D">
        <w:t>] = {</w:t>
      </w:r>
      <w:r w:rsidRPr="00DB1D1D">
        <w:rPr>
          <w:color w:val="9373A5"/>
        </w:rPr>
        <w:t>p1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p2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p3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p4</w:t>
      </w:r>
      <w:r w:rsidRPr="00DB1D1D">
        <w:t>}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for</w:t>
      </w:r>
      <w:r w:rsidRPr="00DB1D1D">
        <w:t>(</w:t>
      </w:r>
      <w:r w:rsidRPr="00DB1D1D">
        <w:rPr>
          <w:color w:val="CC7832"/>
        </w:rPr>
        <w:t xml:space="preserve">int </w:t>
      </w:r>
      <w:proofErr w:type="spellStart"/>
      <w:r w:rsidRPr="00DB1D1D">
        <w:t>i</w:t>
      </w:r>
      <w:proofErr w:type="spellEnd"/>
      <w:r w:rsidRPr="00DB1D1D">
        <w:t xml:space="preserve"> = </w:t>
      </w:r>
      <w:r w:rsidRPr="00DB1D1D">
        <w:rPr>
          <w:color w:val="6897BB"/>
        </w:rPr>
        <w:t xml:space="preserve">0 </w:t>
      </w:r>
      <w:r w:rsidRPr="00DB1D1D">
        <w:rPr>
          <w:color w:val="CC7832"/>
        </w:rPr>
        <w:t>;</w:t>
      </w:r>
      <w:proofErr w:type="spellStart"/>
      <w:r w:rsidRPr="00DB1D1D">
        <w:t>i</w:t>
      </w:r>
      <w:proofErr w:type="spellEnd"/>
      <w:r w:rsidRPr="00DB1D1D">
        <w:t xml:space="preserve"> &lt; </w:t>
      </w:r>
      <w:r w:rsidRPr="00DB1D1D">
        <w:rPr>
          <w:color w:val="6897BB"/>
        </w:rPr>
        <w:t>3</w:t>
      </w:r>
      <w:r w:rsidRPr="00DB1D1D">
        <w:rPr>
          <w:color w:val="CC7832"/>
        </w:rPr>
        <w:t xml:space="preserve">; </w:t>
      </w:r>
      <w:proofErr w:type="spellStart"/>
      <w:r w:rsidRPr="00DB1D1D">
        <w:t>i</w:t>
      </w:r>
      <w:proofErr w:type="spellEnd"/>
      <w:r w:rsidRPr="00DB1D1D">
        <w:t>++) {</w:t>
      </w:r>
      <w:r w:rsidRPr="00DB1D1D">
        <w:br/>
        <w:t xml:space="preserve">        </w:t>
      </w:r>
      <w:r w:rsidRPr="00DB1D1D">
        <w:rPr>
          <w:color w:val="CC7832"/>
        </w:rPr>
        <w:t>for</w:t>
      </w:r>
      <w:r w:rsidRPr="00DB1D1D">
        <w:t>(</w:t>
      </w:r>
      <w:r w:rsidRPr="00DB1D1D">
        <w:rPr>
          <w:color w:val="CC7832"/>
        </w:rPr>
        <w:t xml:space="preserve">int </w:t>
      </w:r>
      <w:r w:rsidRPr="00DB1D1D">
        <w:t xml:space="preserve">j = </w:t>
      </w:r>
      <w:r w:rsidRPr="00DB1D1D">
        <w:rPr>
          <w:color w:val="6897BB"/>
        </w:rPr>
        <w:t>0</w:t>
      </w:r>
      <w:r w:rsidRPr="00DB1D1D">
        <w:rPr>
          <w:color w:val="CC7832"/>
        </w:rPr>
        <w:t xml:space="preserve">; </w:t>
      </w:r>
      <w:r w:rsidRPr="00DB1D1D">
        <w:t xml:space="preserve">j &lt; </w:t>
      </w:r>
      <w:r w:rsidRPr="00DB1D1D">
        <w:rPr>
          <w:color w:val="6897BB"/>
        </w:rPr>
        <w:t>3</w:t>
      </w:r>
      <w:r w:rsidRPr="00DB1D1D">
        <w:rPr>
          <w:color w:val="CC7832"/>
        </w:rPr>
        <w:t xml:space="preserve">; </w:t>
      </w:r>
      <w:proofErr w:type="spellStart"/>
      <w:r w:rsidRPr="00DB1D1D">
        <w:t>j++</w:t>
      </w:r>
      <w:proofErr w:type="spellEnd"/>
      <w:r w:rsidRPr="00DB1D1D">
        <w:t>)</w:t>
      </w:r>
      <w:r w:rsidRPr="00DB1D1D">
        <w:br/>
        <w:t xml:space="preserve">            </w:t>
      </w:r>
      <w:r w:rsidRPr="00DB1D1D">
        <w:rPr>
          <w:color w:val="CC7832"/>
        </w:rPr>
        <w:t>if</w:t>
      </w:r>
      <w:r w:rsidRPr="00DB1D1D">
        <w:t xml:space="preserve">(a[j] </w:t>
      </w:r>
      <w:r w:rsidRPr="00DB1D1D">
        <w:rPr>
          <w:color w:val="5F8C8A"/>
        </w:rPr>
        <w:t xml:space="preserve">&gt; </w:t>
      </w:r>
      <w:r w:rsidRPr="00DB1D1D">
        <w:t>a[j+</w:t>
      </w:r>
      <w:r w:rsidRPr="00DB1D1D">
        <w:rPr>
          <w:color w:val="6897BB"/>
        </w:rPr>
        <w:t>1</w:t>
      </w:r>
      <w:r w:rsidRPr="00DB1D1D">
        <w:t>]) {</w:t>
      </w:r>
      <w:r w:rsidRPr="00DB1D1D">
        <w:br/>
        <w:t xml:space="preserve">                swap(a[j]</w:t>
      </w:r>
      <w:r w:rsidRPr="00DB1D1D">
        <w:rPr>
          <w:color w:val="CC7832"/>
        </w:rPr>
        <w:t xml:space="preserve">, </w:t>
      </w:r>
      <w:r w:rsidRPr="00DB1D1D">
        <w:t>a[j+</w:t>
      </w:r>
      <w:r w:rsidRPr="00DB1D1D">
        <w:rPr>
          <w:color w:val="6897BB"/>
        </w:rPr>
        <w:t>1</w:t>
      </w:r>
      <w:r w:rsidRPr="00DB1D1D">
        <w:t>])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        </w:t>
      </w:r>
      <w:r w:rsidRPr="00DB1D1D">
        <w:t>}</w:t>
      </w:r>
      <w:r w:rsidRPr="00DB1D1D">
        <w:br/>
        <w:t xml:space="preserve">    }</w:t>
      </w:r>
      <w:r w:rsidRPr="00DB1D1D">
        <w:br/>
        <w:t xml:space="preserve">    </w:t>
      </w:r>
      <w:r w:rsidRPr="00DB1D1D">
        <w:rPr>
          <w:color w:val="9373A5"/>
        </w:rPr>
        <w:t xml:space="preserve">p1 </w:t>
      </w:r>
      <w:r w:rsidRPr="00DB1D1D">
        <w:t>= a[</w:t>
      </w:r>
      <w:r w:rsidRPr="00DB1D1D">
        <w:rPr>
          <w:color w:val="6897BB"/>
        </w:rPr>
        <w:t>0</w:t>
      </w:r>
      <w:r w:rsidRPr="00DB1D1D">
        <w:t>]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</w:t>
      </w:r>
      <w:r w:rsidRPr="00DB1D1D">
        <w:rPr>
          <w:color w:val="9373A5"/>
        </w:rPr>
        <w:t xml:space="preserve">p2 </w:t>
      </w:r>
      <w:r w:rsidRPr="00DB1D1D">
        <w:t>= a[</w:t>
      </w:r>
      <w:r w:rsidRPr="00DB1D1D">
        <w:rPr>
          <w:color w:val="6897BB"/>
        </w:rPr>
        <w:t>1</w:t>
      </w:r>
      <w:r w:rsidRPr="00DB1D1D">
        <w:t>]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</w:t>
      </w:r>
      <w:r w:rsidRPr="00DB1D1D">
        <w:rPr>
          <w:color w:val="9373A5"/>
        </w:rPr>
        <w:t xml:space="preserve">p3 </w:t>
      </w:r>
      <w:r w:rsidRPr="00DB1D1D">
        <w:t>= a[</w:t>
      </w:r>
      <w:r w:rsidRPr="00DB1D1D">
        <w:rPr>
          <w:color w:val="6897BB"/>
        </w:rPr>
        <w:t>3</w:t>
      </w:r>
      <w:r w:rsidRPr="00DB1D1D">
        <w:t>]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</w:t>
      </w:r>
      <w:r w:rsidRPr="00DB1D1D">
        <w:rPr>
          <w:color w:val="9373A5"/>
        </w:rPr>
        <w:t xml:space="preserve">p4 </w:t>
      </w:r>
      <w:r w:rsidRPr="00DB1D1D">
        <w:t>= a[</w:t>
      </w:r>
      <w:r w:rsidRPr="00DB1D1D">
        <w:rPr>
          <w:color w:val="6897BB"/>
        </w:rPr>
        <w:t>2</w:t>
      </w:r>
      <w:r w:rsidRPr="00DB1D1D">
        <w:t>]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t>}</w:t>
      </w:r>
      <w:r w:rsidRPr="00DB1D1D">
        <w:br/>
      </w:r>
      <w:r w:rsidRPr="00DB1D1D">
        <w:rPr>
          <w:color w:val="CC7832"/>
        </w:rPr>
        <w:t xml:space="preserve">bool </w:t>
      </w:r>
      <w:r w:rsidRPr="00DB1D1D">
        <w:rPr>
          <w:color w:val="B5B6E3"/>
        </w:rPr>
        <w:t>square</w:t>
      </w:r>
      <w:r w:rsidRPr="00DB1D1D">
        <w:t>::</w:t>
      </w:r>
      <w:proofErr w:type="spellStart"/>
      <w:r w:rsidRPr="00DB1D1D">
        <w:rPr>
          <w:color w:val="FFC66D"/>
        </w:rPr>
        <w:t>is_figure</w:t>
      </w:r>
      <w:proofErr w:type="spellEnd"/>
      <w:r w:rsidRPr="00DB1D1D">
        <w:t xml:space="preserve">() </w:t>
      </w:r>
      <w:r w:rsidRPr="00DB1D1D">
        <w:rPr>
          <w:color w:val="CC7832"/>
        </w:rPr>
        <w:t xml:space="preserve">const </w:t>
      </w:r>
      <w:r w:rsidRPr="00DB1D1D">
        <w:t>{</w:t>
      </w:r>
      <w:r w:rsidRPr="00DB1D1D">
        <w:br/>
        <w:t xml:space="preserve">    </w:t>
      </w:r>
      <w:proofErr w:type="spellStart"/>
      <w:r w:rsidRPr="00DB1D1D">
        <w:rPr>
          <w:color w:val="B5B6E3"/>
        </w:rPr>
        <w:t>vec</w:t>
      </w:r>
      <w:proofErr w:type="spellEnd"/>
      <w:r w:rsidRPr="00DB1D1D">
        <w:rPr>
          <w:color w:val="B5B6E3"/>
        </w:rPr>
        <w:t xml:space="preserve"> </w:t>
      </w:r>
      <w:r w:rsidRPr="00DB1D1D">
        <w:t>p1_p2 = vector(</w:t>
      </w:r>
      <w:r w:rsidRPr="00DB1D1D">
        <w:rPr>
          <w:color w:val="9373A5"/>
        </w:rPr>
        <w:t>p1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p2</w:t>
      </w:r>
      <w:r w:rsidRPr="00DB1D1D">
        <w:t>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</w:t>
      </w:r>
      <w:proofErr w:type="spellStart"/>
      <w:r w:rsidRPr="00DB1D1D">
        <w:rPr>
          <w:color w:val="B5B6E3"/>
        </w:rPr>
        <w:t>vec</w:t>
      </w:r>
      <w:proofErr w:type="spellEnd"/>
      <w:r w:rsidRPr="00DB1D1D">
        <w:rPr>
          <w:color w:val="B5B6E3"/>
        </w:rPr>
        <w:t xml:space="preserve"> </w:t>
      </w:r>
      <w:r w:rsidRPr="00DB1D1D">
        <w:t>p2_p3 = vector(</w:t>
      </w:r>
      <w:r w:rsidRPr="00DB1D1D">
        <w:rPr>
          <w:color w:val="9373A5"/>
        </w:rPr>
        <w:t>p2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p3</w:t>
      </w:r>
      <w:r w:rsidRPr="00DB1D1D">
        <w:t>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</w:t>
      </w:r>
      <w:proofErr w:type="spellStart"/>
      <w:r w:rsidRPr="00DB1D1D">
        <w:rPr>
          <w:color w:val="B5B6E3"/>
        </w:rPr>
        <w:t>vec</w:t>
      </w:r>
      <w:proofErr w:type="spellEnd"/>
      <w:r w:rsidRPr="00DB1D1D">
        <w:rPr>
          <w:color w:val="B5B6E3"/>
        </w:rPr>
        <w:t xml:space="preserve"> </w:t>
      </w:r>
      <w:r w:rsidRPr="00DB1D1D">
        <w:t>p3_p4 = vector(</w:t>
      </w:r>
      <w:r w:rsidRPr="00DB1D1D">
        <w:rPr>
          <w:color w:val="9373A5"/>
        </w:rPr>
        <w:t>p3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p4</w:t>
      </w:r>
      <w:r w:rsidRPr="00DB1D1D">
        <w:t>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</w:t>
      </w:r>
      <w:proofErr w:type="spellStart"/>
      <w:r w:rsidRPr="00DB1D1D">
        <w:rPr>
          <w:color w:val="B5B6E3"/>
        </w:rPr>
        <w:t>vec</w:t>
      </w:r>
      <w:proofErr w:type="spellEnd"/>
      <w:r w:rsidRPr="00DB1D1D">
        <w:rPr>
          <w:color w:val="B5B6E3"/>
        </w:rPr>
        <w:t xml:space="preserve"> </w:t>
      </w:r>
      <w:r w:rsidRPr="00DB1D1D">
        <w:t>p4_p1 = vector(</w:t>
      </w:r>
      <w:r w:rsidRPr="00DB1D1D">
        <w:rPr>
          <w:color w:val="9373A5"/>
        </w:rPr>
        <w:t>p4</w:t>
      </w:r>
      <w:r w:rsidRPr="00DB1D1D">
        <w:rPr>
          <w:color w:val="CC7832"/>
        </w:rPr>
        <w:t xml:space="preserve">, </w:t>
      </w:r>
      <w:r w:rsidRPr="00DB1D1D">
        <w:rPr>
          <w:color w:val="9373A5"/>
        </w:rPr>
        <w:t>p1</w:t>
      </w:r>
      <w:r w:rsidRPr="00DB1D1D">
        <w:t>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double </w:t>
      </w:r>
      <w:r w:rsidRPr="00DB1D1D">
        <w:t>v_mlt_1 = p1_p2.</w:t>
      </w:r>
      <w:r w:rsidRPr="00DB1D1D">
        <w:rPr>
          <w:color w:val="9373A5"/>
        </w:rPr>
        <w:t xml:space="preserve">x </w:t>
      </w:r>
      <w:r w:rsidRPr="00DB1D1D">
        <w:t>* p2_p3.</w:t>
      </w:r>
      <w:r w:rsidRPr="00DB1D1D">
        <w:rPr>
          <w:color w:val="9373A5"/>
        </w:rPr>
        <w:t xml:space="preserve">x </w:t>
      </w:r>
      <w:r w:rsidRPr="00DB1D1D">
        <w:t>+ p1_p2.</w:t>
      </w:r>
      <w:r w:rsidRPr="00DB1D1D">
        <w:rPr>
          <w:color w:val="9373A5"/>
        </w:rPr>
        <w:t xml:space="preserve">y </w:t>
      </w:r>
      <w:r w:rsidRPr="00DB1D1D">
        <w:t>* p2_p3.</w:t>
      </w:r>
      <w:r w:rsidRPr="00DB1D1D">
        <w:rPr>
          <w:color w:val="9373A5"/>
        </w:rPr>
        <w:t>y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double </w:t>
      </w:r>
      <w:r w:rsidRPr="00DB1D1D">
        <w:t>v_mlt_2 = p2_p3.</w:t>
      </w:r>
      <w:r w:rsidRPr="00DB1D1D">
        <w:rPr>
          <w:color w:val="9373A5"/>
        </w:rPr>
        <w:t xml:space="preserve">x </w:t>
      </w:r>
      <w:r w:rsidRPr="00DB1D1D">
        <w:t>* p3_p4.</w:t>
      </w:r>
      <w:r w:rsidRPr="00DB1D1D">
        <w:rPr>
          <w:color w:val="9373A5"/>
        </w:rPr>
        <w:t xml:space="preserve">x </w:t>
      </w:r>
      <w:r w:rsidRPr="00DB1D1D">
        <w:t>+ p2_p3.</w:t>
      </w:r>
      <w:r w:rsidRPr="00DB1D1D">
        <w:rPr>
          <w:color w:val="9373A5"/>
        </w:rPr>
        <w:t xml:space="preserve">y </w:t>
      </w:r>
      <w:r w:rsidRPr="00DB1D1D">
        <w:t>* p3_p4.</w:t>
      </w:r>
      <w:r w:rsidRPr="00DB1D1D">
        <w:rPr>
          <w:color w:val="9373A5"/>
        </w:rPr>
        <w:t>y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double </w:t>
      </w:r>
      <w:r w:rsidRPr="00DB1D1D">
        <w:t>v_mlt_3 = p3_p4.</w:t>
      </w:r>
      <w:r w:rsidRPr="00DB1D1D">
        <w:rPr>
          <w:color w:val="9373A5"/>
        </w:rPr>
        <w:t xml:space="preserve">x </w:t>
      </w:r>
      <w:r w:rsidRPr="00DB1D1D">
        <w:t>* p4_p1.</w:t>
      </w:r>
      <w:r w:rsidRPr="00DB1D1D">
        <w:rPr>
          <w:color w:val="9373A5"/>
        </w:rPr>
        <w:t xml:space="preserve">x </w:t>
      </w:r>
      <w:r w:rsidRPr="00DB1D1D">
        <w:t>+ p3_p4.</w:t>
      </w:r>
      <w:r w:rsidRPr="00DB1D1D">
        <w:rPr>
          <w:color w:val="9373A5"/>
        </w:rPr>
        <w:t xml:space="preserve">y </w:t>
      </w:r>
      <w:r w:rsidRPr="00DB1D1D">
        <w:t>* p4_p1.</w:t>
      </w:r>
      <w:r w:rsidRPr="00DB1D1D">
        <w:rPr>
          <w:color w:val="9373A5"/>
        </w:rPr>
        <w:t>y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double </w:t>
      </w:r>
      <w:r w:rsidRPr="00DB1D1D">
        <w:t>v_mlt_4 = p4_p1.</w:t>
      </w:r>
      <w:r w:rsidRPr="00DB1D1D">
        <w:rPr>
          <w:color w:val="9373A5"/>
        </w:rPr>
        <w:t xml:space="preserve">x </w:t>
      </w:r>
      <w:r w:rsidRPr="00DB1D1D">
        <w:t>* p1_p2.</w:t>
      </w:r>
      <w:r w:rsidRPr="00DB1D1D">
        <w:rPr>
          <w:color w:val="9373A5"/>
        </w:rPr>
        <w:t xml:space="preserve">x </w:t>
      </w:r>
      <w:r w:rsidRPr="00DB1D1D">
        <w:t>+ p4_p1.</w:t>
      </w:r>
      <w:r w:rsidRPr="00DB1D1D">
        <w:rPr>
          <w:color w:val="9373A5"/>
        </w:rPr>
        <w:t xml:space="preserve">y </w:t>
      </w:r>
      <w:r w:rsidRPr="00DB1D1D">
        <w:t>* p1_p2.</w:t>
      </w:r>
      <w:r w:rsidRPr="00DB1D1D">
        <w:rPr>
          <w:color w:val="9373A5"/>
        </w:rPr>
        <w:t>y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  <w:t xml:space="preserve">    return </w:t>
      </w:r>
      <w:r w:rsidRPr="00DB1D1D">
        <w:t xml:space="preserve">(v_mlt_1 == </w:t>
      </w:r>
      <w:r w:rsidRPr="00DB1D1D">
        <w:rPr>
          <w:color w:val="6897BB"/>
        </w:rPr>
        <w:t>0</w:t>
      </w:r>
      <w:r w:rsidRPr="00DB1D1D">
        <w:t xml:space="preserve">) &amp;&amp; (v_mlt_2 == </w:t>
      </w:r>
      <w:r w:rsidRPr="00DB1D1D">
        <w:rPr>
          <w:color w:val="6897BB"/>
        </w:rPr>
        <w:t>0</w:t>
      </w:r>
      <w:r w:rsidRPr="00DB1D1D">
        <w:t xml:space="preserve">) &amp;&amp; (v_mlt_3 == </w:t>
      </w:r>
      <w:r w:rsidRPr="00DB1D1D">
        <w:rPr>
          <w:color w:val="6897BB"/>
        </w:rPr>
        <w:t>0</w:t>
      </w:r>
      <w:r w:rsidRPr="00DB1D1D">
        <w:t xml:space="preserve">) &amp;&amp; (v_mlt_4 == </w:t>
      </w:r>
      <w:r w:rsidRPr="00DB1D1D">
        <w:rPr>
          <w:color w:val="6897BB"/>
        </w:rPr>
        <w:t>0</w:t>
      </w:r>
      <w:r w:rsidRPr="00DB1D1D">
        <w:t>)</w:t>
      </w:r>
      <w:r w:rsidRPr="00DB1D1D">
        <w:rPr>
          <w:color w:val="CC7832"/>
        </w:rPr>
        <w:t>;</w:t>
      </w:r>
      <w:r w:rsidRPr="00DB1D1D">
        <w:rPr>
          <w:color w:val="CC7832"/>
        </w:rPr>
        <w:br/>
      </w:r>
      <w:r w:rsidRPr="00DB1D1D">
        <w:t>}</w:t>
      </w:r>
    </w:p>
    <w:p w14:paraId="7D9B595B" w14:textId="1ED17355" w:rsidR="00DB1D1D" w:rsidRDefault="006703FF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octagon.h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</w:p>
    <w:p w14:paraId="36232ACA" w14:textId="10495690" w:rsidR="006703FF" w:rsidRPr="006703FF" w:rsidRDefault="006703FF" w:rsidP="006703FF">
      <w:pPr>
        <w:pStyle w:val="a7"/>
        <w:rPr>
          <w:color w:val="A9B7C6"/>
        </w:rPr>
      </w:pPr>
      <w:r w:rsidRPr="006703FF">
        <w:rPr>
          <w:color w:val="BBB529"/>
        </w:rPr>
        <w:t>#</w:t>
      </w:r>
      <w:proofErr w:type="spellStart"/>
      <w:r w:rsidRPr="006703FF">
        <w:rPr>
          <w:color w:val="BBB529"/>
        </w:rPr>
        <w:t>ifndef</w:t>
      </w:r>
      <w:proofErr w:type="spellEnd"/>
      <w:r w:rsidRPr="006703FF">
        <w:rPr>
          <w:color w:val="BBB529"/>
        </w:rPr>
        <w:t xml:space="preserve"> </w:t>
      </w:r>
      <w:r w:rsidRPr="006703FF">
        <w:rPr>
          <w:color w:val="908B25"/>
        </w:rPr>
        <w:t>LAB3_OCTAGON_H</w:t>
      </w:r>
      <w:r w:rsidRPr="006703FF">
        <w:rPr>
          <w:color w:val="908B25"/>
        </w:rPr>
        <w:br/>
      </w:r>
      <w:r w:rsidRPr="006703FF">
        <w:rPr>
          <w:color w:val="BBB529"/>
        </w:rPr>
        <w:t xml:space="preserve">#define </w:t>
      </w:r>
      <w:r w:rsidRPr="006703FF">
        <w:rPr>
          <w:color w:val="908B25"/>
        </w:rPr>
        <w:t>LAB3_OCTAGON_H</w:t>
      </w:r>
      <w:r w:rsidRPr="006703FF">
        <w:rPr>
          <w:color w:val="908B25"/>
        </w:rPr>
        <w:br/>
      </w:r>
      <w:r w:rsidRPr="006703FF">
        <w:rPr>
          <w:color w:val="BBB529"/>
        </w:rPr>
        <w:t>#</w:t>
      </w:r>
      <w:proofErr w:type="spellStart"/>
      <w:r w:rsidRPr="006703FF">
        <w:rPr>
          <w:color w:val="BBB529"/>
        </w:rPr>
        <w:t>include</w:t>
      </w:r>
      <w:r w:rsidRPr="006703FF">
        <w:rPr>
          <w:color w:val="6A8759"/>
        </w:rPr>
        <w:t>"figure.h</w:t>
      </w:r>
      <w:proofErr w:type="spellEnd"/>
      <w:r w:rsidRPr="006703FF">
        <w:rPr>
          <w:color w:val="6A8759"/>
        </w:rPr>
        <w:t>"</w:t>
      </w:r>
      <w:r w:rsidRPr="006703FF">
        <w:rPr>
          <w:color w:val="6A8759"/>
        </w:rPr>
        <w:br/>
      </w:r>
      <w:r w:rsidRPr="006703FF">
        <w:rPr>
          <w:color w:val="6A8759"/>
        </w:rPr>
        <w:br/>
      </w:r>
      <w:r w:rsidRPr="006703FF">
        <w:t xml:space="preserve">class </w:t>
      </w:r>
      <w:r w:rsidRPr="006703FF">
        <w:rPr>
          <w:color w:val="B5B6E3"/>
        </w:rPr>
        <w:t xml:space="preserve">octagon </w:t>
      </w:r>
      <w:r w:rsidRPr="006703FF">
        <w:rPr>
          <w:color w:val="A9B7C6"/>
        </w:rPr>
        <w:t xml:space="preserve">: </w:t>
      </w:r>
      <w:r w:rsidRPr="006703FF">
        <w:t xml:space="preserve">public </w:t>
      </w:r>
      <w:r w:rsidRPr="006703FF">
        <w:rPr>
          <w:color w:val="B5B6E3"/>
        </w:rPr>
        <w:t xml:space="preserve">figure </w:t>
      </w:r>
      <w:r w:rsidRPr="006703FF">
        <w:rPr>
          <w:color w:val="A9B7C6"/>
        </w:rPr>
        <w:t>{</w:t>
      </w:r>
      <w:r w:rsidRPr="006703FF">
        <w:rPr>
          <w:color w:val="A9B7C6"/>
        </w:rPr>
        <w:br/>
      </w:r>
      <w:r w:rsidRPr="006703FF">
        <w:t>public</w:t>
      </w:r>
      <w:r w:rsidRPr="006703FF">
        <w:rPr>
          <w:color w:val="A9B7C6"/>
        </w:rPr>
        <w:t>:</w:t>
      </w:r>
      <w:r w:rsidRPr="006703FF">
        <w:rPr>
          <w:color w:val="A9B7C6"/>
        </w:rPr>
        <w:br/>
        <w:t xml:space="preserve">    </w:t>
      </w:r>
      <w:r w:rsidRPr="006703FF">
        <w:rPr>
          <w:color w:val="FFC66D"/>
        </w:rPr>
        <w:t>octagon</w:t>
      </w:r>
      <w:r w:rsidRPr="006703FF">
        <w:rPr>
          <w:color w:val="A9B7C6"/>
        </w:rPr>
        <w:t xml:space="preserve">() = </w:t>
      </w:r>
      <w:r w:rsidRPr="006703FF">
        <w:t>default;</w:t>
      </w:r>
      <w:r w:rsidRPr="006703FF">
        <w:br/>
      </w:r>
      <w:r w:rsidRPr="006703FF">
        <w:br/>
        <w:t xml:space="preserve">    </w:t>
      </w:r>
      <w:r w:rsidRPr="006703FF">
        <w:rPr>
          <w:color w:val="FFC66D"/>
        </w:rPr>
        <w:t>octagon</w:t>
      </w:r>
      <w:r w:rsidRPr="006703FF">
        <w:rPr>
          <w:color w:val="A9B7C6"/>
        </w:rPr>
        <w:t>(</w:t>
      </w:r>
      <w:r w:rsidRPr="006703FF">
        <w:t xml:space="preserve">const </w:t>
      </w:r>
      <w:r w:rsidRPr="006703FF">
        <w:rPr>
          <w:color w:val="B5B6E3"/>
        </w:rPr>
        <w:t xml:space="preserve">point </w:t>
      </w:r>
      <w:r w:rsidRPr="006703FF">
        <w:rPr>
          <w:color w:val="A9B7C6"/>
        </w:rPr>
        <w:t>&amp;p1_</w:t>
      </w:r>
      <w:r w:rsidRPr="006703FF">
        <w:t xml:space="preserve">, const </w:t>
      </w:r>
      <w:r w:rsidRPr="006703FF">
        <w:rPr>
          <w:color w:val="B5B6E3"/>
        </w:rPr>
        <w:t xml:space="preserve">point </w:t>
      </w:r>
      <w:r w:rsidRPr="006703FF">
        <w:rPr>
          <w:color w:val="A9B7C6"/>
        </w:rPr>
        <w:t>&amp;p2_</w:t>
      </w:r>
      <w:r w:rsidRPr="006703FF">
        <w:t>,</w:t>
      </w:r>
      <w:r w:rsidRPr="006703FF">
        <w:br/>
        <w:t xml:space="preserve">            const </w:t>
      </w:r>
      <w:r w:rsidRPr="006703FF">
        <w:rPr>
          <w:color w:val="B5B6E3"/>
        </w:rPr>
        <w:t xml:space="preserve">point </w:t>
      </w:r>
      <w:r w:rsidRPr="006703FF">
        <w:rPr>
          <w:color w:val="A9B7C6"/>
        </w:rPr>
        <w:t>&amp;p3_</w:t>
      </w:r>
      <w:r w:rsidRPr="006703FF">
        <w:t xml:space="preserve">, const </w:t>
      </w:r>
      <w:r w:rsidRPr="006703FF">
        <w:rPr>
          <w:color w:val="B5B6E3"/>
        </w:rPr>
        <w:t xml:space="preserve">point </w:t>
      </w:r>
      <w:r w:rsidRPr="006703FF">
        <w:rPr>
          <w:color w:val="A9B7C6"/>
        </w:rPr>
        <w:t>&amp;p4_</w:t>
      </w:r>
      <w:r w:rsidRPr="006703FF">
        <w:t>,</w:t>
      </w:r>
      <w:r w:rsidRPr="006703FF">
        <w:br/>
        <w:t xml:space="preserve">            const </w:t>
      </w:r>
      <w:r w:rsidRPr="006703FF">
        <w:rPr>
          <w:color w:val="B5B6E3"/>
        </w:rPr>
        <w:t xml:space="preserve">point </w:t>
      </w:r>
      <w:r w:rsidRPr="006703FF">
        <w:rPr>
          <w:color w:val="A9B7C6"/>
        </w:rPr>
        <w:t>&amp;p5_</w:t>
      </w:r>
      <w:r w:rsidRPr="006703FF">
        <w:t xml:space="preserve">, const </w:t>
      </w:r>
      <w:r w:rsidRPr="006703FF">
        <w:rPr>
          <w:color w:val="B5B6E3"/>
        </w:rPr>
        <w:t xml:space="preserve">point </w:t>
      </w:r>
      <w:r w:rsidRPr="006703FF">
        <w:rPr>
          <w:color w:val="A9B7C6"/>
        </w:rPr>
        <w:t>&amp;p6_</w:t>
      </w:r>
      <w:r w:rsidRPr="006703FF">
        <w:t>,</w:t>
      </w:r>
      <w:r w:rsidRPr="006703FF">
        <w:br/>
        <w:t xml:space="preserve">            const </w:t>
      </w:r>
      <w:r w:rsidRPr="006703FF">
        <w:rPr>
          <w:color w:val="B5B6E3"/>
        </w:rPr>
        <w:t xml:space="preserve">point </w:t>
      </w:r>
      <w:r w:rsidRPr="006703FF">
        <w:rPr>
          <w:color w:val="A9B7C6"/>
        </w:rPr>
        <w:t>&amp;p7_</w:t>
      </w:r>
      <w:r w:rsidRPr="006703FF">
        <w:t xml:space="preserve">, const </w:t>
      </w:r>
      <w:r w:rsidRPr="006703FF">
        <w:rPr>
          <w:color w:val="B5B6E3"/>
        </w:rPr>
        <w:t xml:space="preserve">point </w:t>
      </w:r>
      <w:r w:rsidRPr="006703FF">
        <w:rPr>
          <w:color w:val="A9B7C6"/>
        </w:rPr>
        <w:t>&amp;p8_)</w:t>
      </w:r>
      <w:r w:rsidRPr="006703FF">
        <w:t>;</w:t>
      </w:r>
      <w:r w:rsidRPr="006703FF">
        <w:br/>
      </w:r>
      <w:r w:rsidRPr="006703FF">
        <w:br/>
        <w:t xml:space="preserve">    </w:t>
      </w:r>
      <w:r w:rsidRPr="006703FF">
        <w:rPr>
          <w:color w:val="FFC66D"/>
        </w:rPr>
        <w:t>octagon</w:t>
      </w:r>
      <w:r w:rsidRPr="006703FF">
        <w:rPr>
          <w:color w:val="A9B7C6"/>
        </w:rPr>
        <w:t>(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B9BCD1"/>
        </w:rPr>
        <w:t>istream</w:t>
      </w:r>
      <w:proofErr w:type="spellEnd"/>
      <w:r w:rsidRPr="006703FF">
        <w:rPr>
          <w:color w:val="B9BCD1"/>
        </w:rPr>
        <w:t xml:space="preserve"> </w:t>
      </w:r>
      <w:r w:rsidRPr="006703FF">
        <w:rPr>
          <w:color w:val="A9B7C6"/>
        </w:rPr>
        <w:t>&amp;is)</w:t>
      </w:r>
      <w:r w:rsidRPr="006703FF">
        <w:t>;</w:t>
      </w:r>
      <w:r w:rsidRPr="006703FF">
        <w:br/>
      </w:r>
      <w:r w:rsidRPr="006703FF">
        <w:br/>
        <w:t xml:space="preserve">    </w:t>
      </w:r>
      <w:r w:rsidRPr="006703FF">
        <w:rPr>
          <w:color w:val="B5B6E3"/>
        </w:rPr>
        <w:t xml:space="preserve">point </w:t>
      </w:r>
      <w:r w:rsidRPr="006703FF">
        <w:rPr>
          <w:color w:val="FFC66D"/>
        </w:rPr>
        <w:t>center</w:t>
      </w:r>
      <w:r w:rsidRPr="006703FF">
        <w:rPr>
          <w:color w:val="A9B7C6"/>
        </w:rPr>
        <w:t xml:space="preserve">() </w:t>
      </w:r>
      <w:r w:rsidRPr="006703FF">
        <w:t xml:space="preserve">const </w:t>
      </w:r>
      <w:r w:rsidRPr="006703FF">
        <w:rPr>
          <w:color w:val="A9B7C6"/>
        </w:rPr>
        <w:t>override</w:t>
      </w:r>
      <w:r w:rsidRPr="006703FF">
        <w:t>;</w:t>
      </w:r>
      <w:r w:rsidRPr="006703FF">
        <w:br/>
      </w:r>
      <w:r w:rsidRPr="006703FF">
        <w:br/>
        <w:t xml:space="preserve">    double </w:t>
      </w:r>
      <w:r w:rsidRPr="006703FF">
        <w:rPr>
          <w:color w:val="FFC66D"/>
        </w:rPr>
        <w:t>area</w:t>
      </w:r>
      <w:r w:rsidRPr="006703FF">
        <w:rPr>
          <w:color w:val="A9B7C6"/>
        </w:rPr>
        <w:t xml:space="preserve">() </w:t>
      </w:r>
      <w:r w:rsidRPr="006703FF">
        <w:t xml:space="preserve">const </w:t>
      </w:r>
      <w:r w:rsidRPr="006703FF">
        <w:rPr>
          <w:color w:val="A9B7C6"/>
        </w:rPr>
        <w:t>override</w:t>
      </w:r>
      <w:r w:rsidRPr="006703FF">
        <w:t>;</w:t>
      </w:r>
      <w:r w:rsidRPr="006703FF">
        <w:br/>
      </w:r>
      <w:r w:rsidRPr="006703FF">
        <w:br/>
        <w:t xml:space="preserve">    void </w:t>
      </w:r>
      <w:r w:rsidRPr="006703FF">
        <w:rPr>
          <w:color w:val="FFC66D"/>
        </w:rPr>
        <w:t>print</w:t>
      </w:r>
      <w:r w:rsidRPr="006703FF">
        <w:rPr>
          <w:color w:val="A9B7C6"/>
        </w:rPr>
        <w:t>(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B9BCD1"/>
        </w:rPr>
        <w:t>ostream</w:t>
      </w:r>
      <w:proofErr w:type="spellEnd"/>
      <w:r w:rsidRPr="006703FF">
        <w:rPr>
          <w:color w:val="B9BCD1"/>
        </w:rPr>
        <w:t xml:space="preserve"> </w:t>
      </w:r>
      <w:r w:rsidRPr="006703FF">
        <w:rPr>
          <w:color w:val="A9B7C6"/>
        </w:rPr>
        <w:t>&amp;</w:t>
      </w:r>
      <w:proofErr w:type="spellStart"/>
      <w:r w:rsidRPr="006703FF">
        <w:rPr>
          <w:color w:val="A9B7C6"/>
        </w:rPr>
        <w:t>os</w:t>
      </w:r>
      <w:proofErr w:type="spellEnd"/>
      <w:r w:rsidRPr="006703FF">
        <w:rPr>
          <w:color w:val="A9B7C6"/>
        </w:rPr>
        <w:t xml:space="preserve">) </w:t>
      </w:r>
      <w:r w:rsidRPr="006703FF">
        <w:t xml:space="preserve">const </w:t>
      </w:r>
      <w:r w:rsidRPr="006703FF">
        <w:rPr>
          <w:color w:val="A9B7C6"/>
        </w:rPr>
        <w:t>override</w:t>
      </w:r>
      <w:r w:rsidRPr="006703FF">
        <w:t>;</w:t>
      </w:r>
      <w:r w:rsidRPr="006703FF">
        <w:br/>
      </w:r>
      <w:r w:rsidRPr="006703FF">
        <w:br/>
      </w:r>
      <w:r w:rsidRPr="006703FF">
        <w:lastRenderedPageBreak/>
        <w:t xml:space="preserve">    bool </w:t>
      </w:r>
      <w:proofErr w:type="spellStart"/>
      <w:r w:rsidRPr="006703FF">
        <w:rPr>
          <w:color w:val="FFC66D"/>
        </w:rPr>
        <w:t>is_figure</w:t>
      </w:r>
      <w:proofErr w:type="spellEnd"/>
      <w:r w:rsidRPr="006703FF">
        <w:rPr>
          <w:color w:val="A9B7C6"/>
        </w:rPr>
        <w:t xml:space="preserve">() </w:t>
      </w:r>
      <w:r w:rsidRPr="006703FF">
        <w:t xml:space="preserve">const </w:t>
      </w:r>
      <w:r w:rsidRPr="006703FF">
        <w:rPr>
          <w:color w:val="A9B7C6"/>
        </w:rPr>
        <w:t>override</w:t>
      </w:r>
      <w:r w:rsidRPr="006703FF">
        <w:t>;</w:t>
      </w:r>
      <w:r w:rsidRPr="006703FF">
        <w:br/>
      </w:r>
      <w:r w:rsidRPr="006703FF">
        <w:br/>
        <w:t>private</w:t>
      </w:r>
      <w:r w:rsidRPr="006703FF">
        <w:rPr>
          <w:color w:val="A9B7C6"/>
        </w:rPr>
        <w:t>:</w:t>
      </w:r>
      <w:r w:rsidRPr="006703FF">
        <w:rPr>
          <w:color w:val="A9B7C6"/>
        </w:rPr>
        <w:br/>
        <w:t xml:space="preserve">    </w:t>
      </w:r>
      <w:r w:rsidRPr="006703FF">
        <w:rPr>
          <w:color w:val="B5B6E3"/>
        </w:rPr>
        <w:t xml:space="preserve">point </w:t>
      </w:r>
      <w:r w:rsidRPr="006703FF">
        <w:rPr>
          <w:color w:val="9373A5"/>
        </w:rPr>
        <w:t>p1</w:t>
      </w:r>
      <w:r w:rsidRPr="006703FF">
        <w:rPr>
          <w:color w:val="A9B7C6"/>
        </w:rPr>
        <w:t>{}</w:t>
      </w:r>
      <w:r w:rsidRPr="006703FF">
        <w:t>;</w:t>
      </w:r>
      <w:r w:rsidRPr="006703FF">
        <w:br/>
        <w:t xml:space="preserve">    </w:t>
      </w:r>
      <w:r w:rsidRPr="006703FF">
        <w:rPr>
          <w:color w:val="B5B6E3"/>
        </w:rPr>
        <w:t xml:space="preserve">point </w:t>
      </w:r>
      <w:r w:rsidRPr="006703FF">
        <w:rPr>
          <w:color w:val="9373A5"/>
        </w:rPr>
        <w:t>p2</w:t>
      </w:r>
      <w:r w:rsidRPr="006703FF">
        <w:rPr>
          <w:color w:val="A9B7C6"/>
        </w:rPr>
        <w:t>{}</w:t>
      </w:r>
      <w:r w:rsidRPr="006703FF">
        <w:t>;</w:t>
      </w:r>
      <w:r w:rsidRPr="006703FF">
        <w:br/>
        <w:t xml:space="preserve">    </w:t>
      </w:r>
      <w:r w:rsidRPr="006703FF">
        <w:rPr>
          <w:color w:val="B5B6E3"/>
        </w:rPr>
        <w:t xml:space="preserve">point </w:t>
      </w:r>
      <w:r w:rsidRPr="006703FF">
        <w:rPr>
          <w:color w:val="9373A5"/>
        </w:rPr>
        <w:t>p3</w:t>
      </w:r>
      <w:r w:rsidRPr="006703FF">
        <w:rPr>
          <w:color w:val="A9B7C6"/>
        </w:rPr>
        <w:t>{}</w:t>
      </w:r>
      <w:r w:rsidRPr="006703FF">
        <w:t>;</w:t>
      </w:r>
      <w:r w:rsidRPr="006703FF">
        <w:br/>
        <w:t xml:space="preserve">    </w:t>
      </w:r>
      <w:r w:rsidRPr="006703FF">
        <w:rPr>
          <w:color w:val="B5B6E3"/>
        </w:rPr>
        <w:t xml:space="preserve">point </w:t>
      </w:r>
      <w:r w:rsidRPr="006703FF">
        <w:rPr>
          <w:color w:val="9373A5"/>
        </w:rPr>
        <w:t>p4</w:t>
      </w:r>
      <w:r w:rsidRPr="006703FF">
        <w:rPr>
          <w:color w:val="A9B7C6"/>
        </w:rPr>
        <w:t>{}</w:t>
      </w:r>
      <w:r w:rsidRPr="006703FF">
        <w:t>;</w:t>
      </w:r>
      <w:r w:rsidRPr="006703FF">
        <w:br/>
        <w:t xml:space="preserve">    </w:t>
      </w:r>
      <w:r w:rsidRPr="006703FF">
        <w:rPr>
          <w:color w:val="B5B6E3"/>
        </w:rPr>
        <w:t xml:space="preserve">point </w:t>
      </w:r>
      <w:r w:rsidRPr="006703FF">
        <w:rPr>
          <w:color w:val="9373A5"/>
        </w:rPr>
        <w:t>p5</w:t>
      </w:r>
      <w:r w:rsidRPr="006703FF">
        <w:rPr>
          <w:color w:val="A9B7C6"/>
        </w:rPr>
        <w:t>{}</w:t>
      </w:r>
      <w:r w:rsidRPr="006703FF">
        <w:t>;</w:t>
      </w:r>
      <w:r w:rsidRPr="006703FF">
        <w:br/>
        <w:t xml:space="preserve">    </w:t>
      </w:r>
      <w:r w:rsidRPr="006703FF">
        <w:rPr>
          <w:color w:val="B5B6E3"/>
        </w:rPr>
        <w:t xml:space="preserve">point </w:t>
      </w:r>
      <w:r w:rsidRPr="006703FF">
        <w:rPr>
          <w:color w:val="9373A5"/>
        </w:rPr>
        <w:t>p6</w:t>
      </w:r>
      <w:r w:rsidRPr="006703FF">
        <w:rPr>
          <w:color w:val="A9B7C6"/>
        </w:rPr>
        <w:t>{}</w:t>
      </w:r>
      <w:r w:rsidRPr="006703FF">
        <w:t>;</w:t>
      </w:r>
      <w:r w:rsidRPr="006703FF">
        <w:br/>
        <w:t xml:space="preserve">    </w:t>
      </w:r>
      <w:r w:rsidRPr="006703FF">
        <w:rPr>
          <w:color w:val="B5B6E3"/>
        </w:rPr>
        <w:t xml:space="preserve">point </w:t>
      </w:r>
      <w:r w:rsidRPr="006703FF">
        <w:rPr>
          <w:color w:val="9373A5"/>
        </w:rPr>
        <w:t>p7</w:t>
      </w:r>
      <w:r w:rsidRPr="006703FF">
        <w:rPr>
          <w:color w:val="A9B7C6"/>
        </w:rPr>
        <w:t>{}</w:t>
      </w:r>
      <w:r w:rsidRPr="006703FF">
        <w:t>;</w:t>
      </w:r>
      <w:r w:rsidRPr="006703FF">
        <w:br/>
        <w:t xml:space="preserve">    </w:t>
      </w:r>
      <w:r w:rsidRPr="006703FF">
        <w:rPr>
          <w:color w:val="B5B6E3"/>
        </w:rPr>
        <w:t xml:space="preserve">point </w:t>
      </w:r>
      <w:r w:rsidRPr="006703FF">
        <w:rPr>
          <w:color w:val="9373A5"/>
        </w:rPr>
        <w:t>p8</w:t>
      </w:r>
      <w:r w:rsidRPr="006703FF">
        <w:rPr>
          <w:color w:val="A9B7C6"/>
        </w:rPr>
        <w:t>{}</w:t>
      </w:r>
      <w:r w:rsidRPr="006703FF">
        <w:t>;</w:t>
      </w:r>
      <w:r w:rsidRPr="006703FF">
        <w:br/>
      </w:r>
      <w:r w:rsidRPr="006703FF">
        <w:br/>
      </w:r>
      <w:r w:rsidRPr="006703FF">
        <w:rPr>
          <w:color w:val="A9B7C6"/>
        </w:rPr>
        <w:t>}</w:t>
      </w:r>
      <w:r w:rsidRPr="006703FF">
        <w:t>;</w:t>
      </w:r>
      <w:r w:rsidRPr="006703FF">
        <w:br/>
      </w:r>
      <w:r w:rsidRPr="006703FF">
        <w:rPr>
          <w:color w:val="BBB529"/>
        </w:rPr>
        <w:t xml:space="preserve">#endif </w:t>
      </w:r>
      <w:r w:rsidRPr="006703FF">
        <w:rPr>
          <w:color w:val="808080"/>
        </w:rPr>
        <w:t>//LAB3_OCTAGON_H</w:t>
      </w:r>
    </w:p>
    <w:p w14:paraId="64423C86" w14:textId="77777777" w:rsidR="006703FF" w:rsidRPr="00DB1D1D" w:rsidRDefault="006703FF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</w:p>
    <w:p w14:paraId="0730D698" w14:textId="1AEA2947" w:rsidR="00B54E65" w:rsidRDefault="00B54E65" w:rsidP="00B54E65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 w:rsidRP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octagon</w:t>
      </w:r>
      <w:r w:rsidRP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.</w:t>
      </w:r>
      <w:r w:rsidR="006703FF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cpp</w:t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 w:rsid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</w:p>
    <w:p w14:paraId="47467EDD" w14:textId="47360D26" w:rsidR="00DB1D1D" w:rsidRPr="006703FF" w:rsidRDefault="00DB1D1D" w:rsidP="006703FF">
      <w:pPr>
        <w:pStyle w:val="a7"/>
        <w:rPr>
          <w:color w:val="A9B7C6"/>
        </w:rPr>
      </w:pPr>
      <w:r w:rsidRPr="00DB1D1D">
        <w:rPr>
          <w:color w:val="BBB529"/>
        </w:rPr>
        <w:t xml:space="preserve">#include </w:t>
      </w:r>
      <w:r w:rsidRPr="00DB1D1D">
        <w:rPr>
          <w:color w:val="6A8759"/>
        </w:rPr>
        <w:t>"</w:t>
      </w:r>
      <w:proofErr w:type="spellStart"/>
      <w:r w:rsidRPr="00DB1D1D">
        <w:rPr>
          <w:color w:val="6A8759"/>
        </w:rPr>
        <w:t>octagon.h</w:t>
      </w:r>
      <w:proofErr w:type="spellEnd"/>
      <w:r w:rsidRPr="00DB1D1D">
        <w:rPr>
          <w:color w:val="6A8759"/>
        </w:rPr>
        <w:t>"</w:t>
      </w:r>
      <w:r w:rsidRPr="00DB1D1D">
        <w:rPr>
          <w:color w:val="6A8759"/>
        </w:rPr>
        <w:br/>
      </w:r>
      <w:r w:rsidRPr="00DB1D1D">
        <w:rPr>
          <w:color w:val="BBB529"/>
        </w:rPr>
        <w:t xml:space="preserve">#include </w:t>
      </w:r>
      <w:r w:rsidRPr="00DB1D1D">
        <w:rPr>
          <w:color w:val="6A8759"/>
        </w:rPr>
        <w:t>"</w:t>
      </w:r>
      <w:proofErr w:type="spellStart"/>
      <w:r w:rsidRPr="00DB1D1D">
        <w:rPr>
          <w:color w:val="6A8759"/>
        </w:rPr>
        <w:t>triangle.h</w:t>
      </w:r>
      <w:proofErr w:type="spellEnd"/>
      <w:r w:rsidRPr="00DB1D1D">
        <w:rPr>
          <w:color w:val="6A8759"/>
        </w:rPr>
        <w:t>"</w:t>
      </w:r>
      <w:r w:rsidRPr="00DB1D1D">
        <w:rPr>
          <w:color w:val="6A8759"/>
        </w:rPr>
        <w:br/>
      </w:r>
      <w:r w:rsidRPr="00DB1D1D">
        <w:rPr>
          <w:color w:val="6A8759"/>
        </w:rPr>
        <w:br/>
      </w:r>
      <w:r w:rsidRPr="00DB1D1D">
        <w:rPr>
          <w:color w:val="B5B6E3"/>
        </w:rPr>
        <w:t>octagon</w:t>
      </w:r>
      <w:r w:rsidRPr="00DB1D1D">
        <w:rPr>
          <w:color w:val="A9B7C6"/>
        </w:rPr>
        <w:t>::</w:t>
      </w:r>
      <w:r w:rsidRPr="00DB1D1D">
        <w:rPr>
          <w:color w:val="FFC66D"/>
        </w:rPr>
        <w:t xml:space="preserve">octagon </w:t>
      </w:r>
      <w:r w:rsidRPr="00DB1D1D">
        <w:rPr>
          <w:color w:val="A9B7C6"/>
        </w:rPr>
        <w:t>(</w:t>
      </w:r>
      <w:r w:rsidRPr="00DB1D1D">
        <w:t xml:space="preserve">const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&amp;p1_</w:t>
      </w:r>
      <w:r w:rsidRPr="00DB1D1D">
        <w:t xml:space="preserve">, const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&amp;p2_</w:t>
      </w:r>
      <w:r w:rsidRPr="00DB1D1D">
        <w:t>,</w:t>
      </w:r>
      <w:r w:rsidRPr="00DB1D1D">
        <w:br/>
        <w:t xml:space="preserve">                  const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&amp;p3_</w:t>
      </w:r>
      <w:r w:rsidRPr="00DB1D1D">
        <w:t xml:space="preserve">, const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&amp;p4_</w:t>
      </w:r>
      <w:r w:rsidRPr="00DB1D1D">
        <w:t>,</w:t>
      </w:r>
      <w:r w:rsidRPr="00DB1D1D">
        <w:br/>
        <w:t xml:space="preserve">                  const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&amp;p5_</w:t>
      </w:r>
      <w:r w:rsidRPr="00DB1D1D">
        <w:t xml:space="preserve">, const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&amp;p6_</w:t>
      </w:r>
      <w:r w:rsidRPr="00DB1D1D">
        <w:t>,</w:t>
      </w:r>
      <w:r w:rsidRPr="00DB1D1D">
        <w:br/>
        <w:t xml:space="preserve">                  const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&amp;p7_</w:t>
      </w:r>
      <w:r w:rsidRPr="00DB1D1D">
        <w:t xml:space="preserve">, const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&amp;p8_):</w:t>
      </w:r>
      <w:r w:rsidRPr="00DB1D1D">
        <w:rPr>
          <w:color w:val="A9B7C6"/>
        </w:rPr>
        <w:br/>
        <w:t xml:space="preserve">                  </w:t>
      </w:r>
      <w:r w:rsidRPr="00DB1D1D">
        <w:rPr>
          <w:color w:val="9373A5"/>
        </w:rPr>
        <w:t>p1</w:t>
      </w:r>
      <w:r w:rsidRPr="00DB1D1D">
        <w:rPr>
          <w:color w:val="A9B7C6"/>
        </w:rPr>
        <w:t>(p1_)</w:t>
      </w:r>
      <w:r w:rsidRPr="00DB1D1D">
        <w:t xml:space="preserve">, </w:t>
      </w:r>
      <w:r w:rsidRPr="00DB1D1D">
        <w:rPr>
          <w:color w:val="9373A5"/>
        </w:rPr>
        <w:t>p2</w:t>
      </w:r>
      <w:r w:rsidRPr="00DB1D1D">
        <w:rPr>
          <w:color w:val="A9B7C6"/>
        </w:rPr>
        <w:t>(p2_)</w:t>
      </w:r>
      <w:r w:rsidRPr="00DB1D1D">
        <w:t xml:space="preserve">, </w:t>
      </w:r>
      <w:r w:rsidRPr="00DB1D1D">
        <w:rPr>
          <w:color w:val="9373A5"/>
        </w:rPr>
        <w:t>p3</w:t>
      </w:r>
      <w:r w:rsidRPr="00DB1D1D">
        <w:rPr>
          <w:color w:val="A9B7C6"/>
        </w:rPr>
        <w:t>(p3_)</w:t>
      </w:r>
      <w:r w:rsidRPr="00DB1D1D">
        <w:t xml:space="preserve">, </w:t>
      </w:r>
      <w:r w:rsidRPr="00DB1D1D">
        <w:rPr>
          <w:color w:val="9373A5"/>
        </w:rPr>
        <w:t>p4</w:t>
      </w:r>
      <w:r w:rsidRPr="00DB1D1D">
        <w:rPr>
          <w:color w:val="A9B7C6"/>
        </w:rPr>
        <w:t>(p4_)</w:t>
      </w:r>
      <w:r w:rsidRPr="00DB1D1D">
        <w:t>,</w:t>
      </w:r>
      <w:r w:rsidRPr="00DB1D1D">
        <w:br/>
        <w:t xml:space="preserve">                  </w:t>
      </w:r>
      <w:r w:rsidRPr="00DB1D1D">
        <w:rPr>
          <w:color w:val="9373A5"/>
        </w:rPr>
        <w:t>p5</w:t>
      </w:r>
      <w:r w:rsidRPr="00DB1D1D">
        <w:rPr>
          <w:color w:val="A9B7C6"/>
        </w:rPr>
        <w:t>(p5_)</w:t>
      </w:r>
      <w:r w:rsidRPr="00DB1D1D">
        <w:t xml:space="preserve">, </w:t>
      </w:r>
      <w:r w:rsidRPr="00DB1D1D">
        <w:rPr>
          <w:color w:val="9373A5"/>
        </w:rPr>
        <w:t>p6</w:t>
      </w:r>
      <w:r w:rsidRPr="00DB1D1D">
        <w:rPr>
          <w:color w:val="A9B7C6"/>
        </w:rPr>
        <w:t>(p6_)</w:t>
      </w:r>
      <w:r w:rsidRPr="00DB1D1D">
        <w:t xml:space="preserve">, </w:t>
      </w:r>
      <w:r w:rsidRPr="00DB1D1D">
        <w:rPr>
          <w:color w:val="9373A5"/>
        </w:rPr>
        <w:t>p7</w:t>
      </w:r>
      <w:r w:rsidRPr="00DB1D1D">
        <w:rPr>
          <w:color w:val="A9B7C6"/>
        </w:rPr>
        <w:t>(p7_)</w:t>
      </w:r>
      <w:r w:rsidRPr="00DB1D1D">
        <w:t xml:space="preserve">, </w:t>
      </w:r>
      <w:r w:rsidRPr="00DB1D1D">
        <w:rPr>
          <w:color w:val="9373A5"/>
        </w:rPr>
        <w:t>p8</w:t>
      </w:r>
      <w:r w:rsidRPr="00DB1D1D">
        <w:rPr>
          <w:color w:val="A9B7C6"/>
        </w:rPr>
        <w:t>(p8_) {}</w:t>
      </w:r>
      <w:r w:rsidRPr="00DB1D1D">
        <w:rPr>
          <w:color w:val="A9B7C6"/>
        </w:rPr>
        <w:br/>
      </w:r>
      <w:r w:rsidRPr="00DB1D1D">
        <w:rPr>
          <w:color w:val="A9B7C6"/>
        </w:rPr>
        <w:br/>
      </w:r>
      <w:r w:rsidRPr="00DB1D1D">
        <w:rPr>
          <w:color w:val="B5B6E3"/>
        </w:rPr>
        <w:t>octagon</w:t>
      </w:r>
      <w:r w:rsidRPr="00DB1D1D">
        <w:rPr>
          <w:color w:val="A9B7C6"/>
        </w:rPr>
        <w:t>::</w:t>
      </w:r>
      <w:r w:rsidRPr="00DB1D1D">
        <w:rPr>
          <w:color w:val="FFC66D"/>
        </w:rPr>
        <w:t>octagon</w:t>
      </w:r>
      <w:r w:rsidRPr="00DB1D1D">
        <w:rPr>
          <w:color w:val="A9B7C6"/>
        </w:rPr>
        <w:t>(</w:t>
      </w:r>
      <w:r w:rsidRPr="00DB1D1D">
        <w:rPr>
          <w:color w:val="B5B6E3"/>
        </w:rPr>
        <w:t>std</w:t>
      </w:r>
      <w:r w:rsidRPr="00DB1D1D">
        <w:rPr>
          <w:color w:val="A9B7C6"/>
        </w:rPr>
        <w:t>::</w:t>
      </w:r>
      <w:proofErr w:type="spellStart"/>
      <w:r w:rsidRPr="00DB1D1D">
        <w:rPr>
          <w:color w:val="B9BCD1"/>
        </w:rPr>
        <w:t>istream</w:t>
      </w:r>
      <w:proofErr w:type="spellEnd"/>
      <w:r w:rsidRPr="00DB1D1D">
        <w:rPr>
          <w:color w:val="B9BCD1"/>
        </w:rPr>
        <w:t xml:space="preserve"> </w:t>
      </w:r>
      <w:r w:rsidRPr="00DB1D1D">
        <w:rPr>
          <w:color w:val="A9B7C6"/>
        </w:rPr>
        <w:t>&amp;is) {</w:t>
      </w:r>
      <w:r w:rsidRPr="00DB1D1D">
        <w:rPr>
          <w:color w:val="A9B7C6"/>
        </w:rPr>
        <w:br/>
        <w:t xml:space="preserve">    is </w:t>
      </w:r>
      <w:r w:rsidRPr="00DB1D1D">
        <w:rPr>
          <w:color w:val="5F8C8A"/>
        </w:rPr>
        <w:t xml:space="preserve">&gt;&gt; </w:t>
      </w:r>
      <w:r w:rsidRPr="00DB1D1D">
        <w:rPr>
          <w:color w:val="9373A5"/>
        </w:rPr>
        <w:t xml:space="preserve">p1 </w:t>
      </w:r>
      <w:r w:rsidRPr="00DB1D1D">
        <w:rPr>
          <w:color w:val="5F8C8A"/>
        </w:rPr>
        <w:t xml:space="preserve">&gt;&gt; </w:t>
      </w:r>
      <w:r w:rsidRPr="00DB1D1D">
        <w:rPr>
          <w:color w:val="9373A5"/>
        </w:rPr>
        <w:t xml:space="preserve">p2 </w:t>
      </w:r>
      <w:r w:rsidRPr="00DB1D1D">
        <w:rPr>
          <w:color w:val="5F8C8A"/>
        </w:rPr>
        <w:t xml:space="preserve">&gt;&gt; </w:t>
      </w:r>
      <w:r w:rsidRPr="00DB1D1D">
        <w:rPr>
          <w:color w:val="9373A5"/>
        </w:rPr>
        <w:t xml:space="preserve">p3 </w:t>
      </w:r>
      <w:r w:rsidRPr="00DB1D1D">
        <w:rPr>
          <w:color w:val="5F8C8A"/>
        </w:rPr>
        <w:t xml:space="preserve">&gt;&gt; </w:t>
      </w:r>
      <w:r w:rsidRPr="00DB1D1D">
        <w:rPr>
          <w:color w:val="9373A5"/>
        </w:rPr>
        <w:t xml:space="preserve">p4 </w:t>
      </w:r>
      <w:r w:rsidRPr="00DB1D1D">
        <w:rPr>
          <w:color w:val="5F8C8A"/>
        </w:rPr>
        <w:t xml:space="preserve">&gt;&gt; </w:t>
      </w:r>
      <w:r w:rsidRPr="00DB1D1D">
        <w:rPr>
          <w:color w:val="9373A5"/>
        </w:rPr>
        <w:t xml:space="preserve">p5 </w:t>
      </w:r>
      <w:r w:rsidRPr="00DB1D1D">
        <w:rPr>
          <w:color w:val="5F8C8A"/>
        </w:rPr>
        <w:t xml:space="preserve">&gt;&gt; </w:t>
      </w:r>
      <w:r w:rsidRPr="00DB1D1D">
        <w:rPr>
          <w:color w:val="9373A5"/>
        </w:rPr>
        <w:t xml:space="preserve">p6 </w:t>
      </w:r>
      <w:r w:rsidRPr="00DB1D1D">
        <w:rPr>
          <w:color w:val="5F8C8A"/>
        </w:rPr>
        <w:t xml:space="preserve">&gt;&gt; </w:t>
      </w:r>
      <w:r w:rsidRPr="00DB1D1D">
        <w:rPr>
          <w:color w:val="9373A5"/>
        </w:rPr>
        <w:t xml:space="preserve">p7 </w:t>
      </w:r>
      <w:r w:rsidRPr="00DB1D1D">
        <w:rPr>
          <w:color w:val="5F8C8A"/>
        </w:rPr>
        <w:t xml:space="preserve">&gt;&gt; </w:t>
      </w:r>
      <w:r w:rsidRPr="00DB1D1D">
        <w:rPr>
          <w:color w:val="9373A5"/>
        </w:rPr>
        <w:t>p8</w:t>
      </w:r>
      <w:r w:rsidRPr="00DB1D1D">
        <w:t>;</w:t>
      </w:r>
      <w:r w:rsidRPr="00DB1D1D">
        <w:br/>
      </w:r>
      <w:r w:rsidRPr="00DB1D1D">
        <w:rPr>
          <w:color w:val="A9B7C6"/>
        </w:rPr>
        <w:t>}</w:t>
      </w:r>
      <w:r w:rsidRPr="00DB1D1D">
        <w:rPr>
          <w:color w:val="A9B7C6"/>
        </w:rPr>
        <w:br/>
      </w:r>
      <w:r w:rsidRPr="00DB1D1D">
        <w:rPr>
          <w:color w:val="A9B7C6"/>
        </w:rPr>
        <w:br/>
      </w:r>
      <w:r w:rsidRPr="00DB1D1D">
        <w:rPr>
          <w:color w:val="B5B6E3"/>
        </w:rPr>
        <w:t>point octagon</w:t>
      </w:r>
      <w:r w:rsidRPr="00DB1D1D">
        <w:rPr>
          <w:color w:val="A9B7C6"/>
        </w:rPr>
        <w:t>::</w:t>
      </w:r>
      <w:r w:rsidRPr="00DB1D1D">
        <w:rPr>
          <w:color w:val="FFC66D"/>
        </w:rPr>
        <w:t>center</w:t>
      </w:r>
      <w:r w:rsidRPr="00DB1D1D">
        <w:rPr>
          <w:color w:val="A9B7C6"/>
        </w:rPr>
        <w:t xml:space="preserve">() </w:t>
      </w:r>
      <w:r w:rsidRPr="00DB1D1D">
        <w:t xml:space="preserve">const </w:t>
      </w:r>
      <w:r w:rsidRPr="00DB1D1D">
        <w:rPr>
          <w:color w:val="A9B7C6"/>
        </w:rPr>
        <w:t>{</w:t>
      </w:r>
      <w:r w:rsidRPr="00DB1D1D">
        <w:rPr>
          <w:color w:val="A9B7C6"/>
        </w:rPr>
        <w:br/>
        <w:t xml:space="preserve">   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cent{}</w:t>
      </w:r>
      <w:r w:rsidRPr="00DB1D1D">
        <w:t>;</w:t>
      </w:r>
      <w:r w:rsidRPr="00DB1D1D">
        <w:br/>
        <w:t xml:space="preserve">    </w:t>
      </w:r>
      <w:proofErr w:type="spellStart"/>
      <w:r w:rsidRPr="00DB1D1D">
        <w:rPr>
          <w:color w:val="A9B7C6"/>
        </w:rPr>
        <w:t>cent.</w:t>
      </w:r>
      <w:r w:rsidRPr="00DB1D1D">
        <w:rPr>
          <w:color w:val="9373A5"/>
        </w:rPr>
        <w:t>x</w:t>
      </w:r>
      <w:proofErr w:type="spellEnd"/>
      <w:r w:rsidRPr="00DB1D1D">
        <w:rPr>
          <w:color w:val="9373A5"/>
        </w:rPr>
        <w:t xml:space="preserve"> </w:t>
      </w:r>
      <w:r w:rsidRPr="00DB1D1D">
        <w:rPr>
          <w:color w:val="A9B7C6"/>
        </w:rPr>
        <w:t>= (</w:t>
      </w:r>
      <w:r w:rsidRPr="00DB1D1D">
        <w:rPr>
          <w:color w:val="9373A5"/>
        </w:rPr>
        <w:t>p1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x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p2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x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p3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x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p4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x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p5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x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p6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x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p7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x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p8</w:t>
      </w:r>
      <w:r w:rsidRPr="00DB1D1D">
        <w:rPr>
          <w:color w:val="A9B7C6"/>
        </w:rPr>
        <w:t>.</w:t>
      </w:r>
      <w:r w:rsidRPr="00DB1D1D">
        <w:rPr>
          <w:color w:val="9373A5"/>
        </w:rPr>
        <w:t>x</w:t>
      </w:r>
      <w:r w:rsidRPr="00DB1D1D">
        <w:rPr>
          <w:color w:val="A9B7C6"/>
        </w:rPr>
        <w:t>)/</w:t>
      </w:r>
      <w:r w:rsidRPr="00DB1D1D">
        <w:rPr>
          <w:color w:val="6897BB"/>
        </w:rPr>
        <w:t>8</w:t>
      </w:r>
      <w:r w:rsidRPr="00DB1D1D">
        <w:t>;</w:t>
      </w:r>
      <w:r w:rsidRPr="00DB1D1D">
        <w:br/>
        <w:t xml:space="preserve">    </w:t>
      </w:r>
      <w:proofErr w:type="spellStart"/>
      <w:r w:rsidRPr="00DB1D1D">
        <w:rPr>
          <w:color w:val="A9B7C6"/>
        </w:rPr>
        <w:t>cent.</w:t>
      </w:r>
      <w:r w:rsidRPr="00DB1D1D">
        <w:rPr>
          <w:color w:val="9373A5"/>
        </w:rPr>
        <w:t>y</w:t>
      </w:r>
      <w:proofErr w:type="spellEnd"/>
      <w:r w:rsidRPr="00DB1D1D">
        <w:rPr>
          <w:color w:val="9373A5"/>
        </w:rPr>
        <w:t xml:space="preserve"> </w:t>
      </w:r>
      <w:r w:rsidRPr="00DB1D1D">
        <w:rPr>
          <w:color w:val="A9B7C6"/>
        </w:rPr>
        <w:t>= (</w:t>
      </w:r>
      <w:r w:rsidRPr="00DB1D1D">
        <w:rPr>
          <w:color w:val="9373A5"/>
        </w:rPr>
        <w:t>p1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y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p2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y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p3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y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p4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y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p5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y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p6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y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p7</w:t>
      </w:r>
      <w:r w:rsidRPr="00DB1D1D">
        <w:rPr>
          <w:color w:val="A9B7C6"/>
        </w:rPr>
        <w:t>.</w:t>
      </w:r>
      <w:r w:rsidRPr="00DB1D1D">
        <w:rPr>
          <w:color w:val="9373A5"/>
        </w:rPr>
        <w:t xml:space="preserve">y </w:t>
      </w:r>
      <w:r w:rsidRPr="00DB1D1D">
        <w:rPr>
          <w:color w:val="A9B7C6"/>
        </w:rPr>
        <w:t xml:space="preserve">+ </w:t>
      </w:r>
      <w:r w:rsidRPr="00DB1D1D">
        <w:rPr>
          <w:color w:val="9373A5"/>
        </w:rPr>
        <w:t>p8</w:t>
      </w:r>
      <w:r w:rsidRPr="00DB1D1D">
        <w:rPr>
          <w:color w:val="A9B7C6"/>
        </w:rPr>
        <w:t>.</w:t>
      </w:r>
      <w:r w:rsidRPr="00DB1D1D">
        <w:rPr>
          <w:color w:val="9373A5"/>
        </w:rPr>
        <w:t>y</w:t>
      </w:r>
      <w:r w:rsidRPr="00DB1D1D">
        <w:rPr>
          <w:color w:val="A9B7C6"/>
        </w:rPr>
        <w:t>)/</w:t>
      </w:r>
      <w:r w:rsidRPr="00DB1D1D">
        <w:rPr>
          <w:color w:val="6897BB"/>
        </w:rPr>
        <w:t>8</w:t>
      </w:r>
      <w:r w:rsidRPr="00DB1D1D">
        <w:t>;</w:t>
      </w:r>
      <w:r w:rsidRPr="00DB1D1D">
        <w:br/>
        <w:t xml:space="preserve">    return </w:t>
      </w:r>
      <w:r w:rsidRPr="00DB1D1D">
        <w:rPr>
          <w:color w:val="A9B7C6"/>
        </w:rPr>
        <w:t>cent</w:t>
      </w:r>
      <w:r w:rsidRPr="00DB1D1D">
        <w:t>;</w:t>
      </w:r>
      <w:r w:rsidRPr="00DB1D1D">
        <w:br/>
      </w:r>
      <w:r w:rsidRPr="00DB1D1D">
        <w:rPr>
          <w:color w:val="A9B7C6"/>
        </w:rPr>
        <w:t>}</w:t>
      </w:r>
      <w:r w:rsidRPr="00DB1D1D">
        <w:rPr>
          <w:color w:val="A9B7C6"/>
        </w:rPr>
        <w:br/>
      </w:r>
      <w:r w:rsidRPr="00DB1D1D">
        <w:rPr>
          <w:color w:val="A9B7C6"/>
        </w:rPr>
        <w:br/>
      </w:r>
      <w:r w:rsidRPr="00DB1D1D">
        <w:t xml:space="preserve">double </w:t>
      </w:r>
      <w:r w:rsidRPr="00DB1D1D">
        <w:rPr>
          <w:color w:val="B5B6E3"/>
        </w:rPr>
        <w:t>octagon</w:t>
      </w:r>
      <w:r w:rsidRPr="00DB1D1D">
        <w:rPr>
          <w:color w:val="A9B7C6"/>
        </w:rPr>
        <w:t>::</w:t>
      </w:r>
      <w:r w:rsidRPr="00DB1D1D">
        <w:rPr>
          <w:color w:val="FFC66D"/>
        </w:rPr>
        <w:t>area</w:t>
      </w:r>
      <w:r w:rsidRPr="00DB1D1D">
        <w:rPr>
          <w:color w:val="A9B7C6"/>
        </w:rPr>
        <w:t xml:space="preserve">() </w:t>
      </w:r>
      <w:r w:rsidRPr="00DB1D1D">
        <w:t xml:space="preserve">const </w:t>
      </w:r>
      <w:r w:rsidRPr="00DB1D1D">
        <w:rPr>
          <w:color w:val="A9B7C6"/>
        </w:rPr>
        <w:t>{</w:t>
      </w:r>
      <w:r w:rsidRPr="00DB1D1D">
        <w:rPr>
          <w:color w:val="A9B7C6"/>
        </w:rPr>
        <w:br/>
        <w:t xml:space="preserve">   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 xml:space="preserve">cent = </w:t>
      </w:r>
      <w:r w:rsidRPr="00DB1D1D">
        <w:t>this</w:t>
      </w:r>
      <w:r w:rsidRPr="00DB1D1D">
        <w:rPr>
          <w:color w:val="A9B7C6"/>
        </w:rPr>
        <w:t>-&gt;center()</w:t>
      </w:r>
      <w:r w:rsidRPr="00DB1D1D">
        <w:t>;</w:t>
      </w:r>
      <w:r w:rsidRPr="00DB1D1D">
        <w:br/>
        <w:t xml:space="preserve">   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m[</w:t>
      </w:r>
      <w:r w:rsidRPr="00DB1D1D">
        <w:rPr>
          <w:color w:val="6897BB"/>
        </w:rPr>
        <w:t>8</w:t>
      </w:r>
      <w:r w:rsidRPr="00DB1D1D">
        <w:rPr>
          <w:color w:val="A9B7C6"/>
        </w:rPr>
        <w:t>] = {</w:t>
      </w:r>
      <w:r w:rsidRPr="00DB1D1D">
        <w:rPr>
          <w:color w:val="9373A5"/>
        </w:rPr>
        <w:t>p1</w:t>
      </w:r>
      <w:r w:rsidRPr="00DB1D1D">
        <w:t xml:space="preserve">, </w:t>
      </w:r>
      <w:r w:rsidRPr="00DB1D1D">
        <w:rPr>
          <w:color w:val="9373A5"/>
        </w:rPr>
        <w:t xml:space="preserve">p2 </w:t>
      </w:r>
      <w:r w:rsidRPr="00DB1D1D">
        <w:t>,</w:t>
      </w:r>
      <w:r w:rsidRPr="00DB1D1D">
        <w:rPr>
          <w:color w:val="9373A5"/>
        </w:rPr>
        <w:t>p3</w:t>
      </w:r>
      <w:r w:rsidRPr="00DB1D1D">
        <w:t xml:space="preserve">, </w:t>
      </w:r>
      <w:r w:rsidRPr="00DB1D1D">
        <w:rPr>
          <w:color w:val="9373A5"/>
        </w:rPr>
        <w:t>p4</w:t>
      </w:r>
      <w:r w:rsidRPr="00DB1D1D">
        <w:t xml:space="preserve">, </w:t>
      </w:r>
      <w:r w:rsidRPr="00DB1D1D">
        <w:rPr>
          <w:color w:val="9373A5"/>
        </w:rPr>
        <w:t>p5</w:t>
      </w:r>
      <w:r w:rsidRPr="00DB1D1D">
        <w:t xml:space="preserve">, </w:t>
      </w:r>
      <w:r w:rsidRPr="00DB1D1D">
        <w:rPr>
          <w:color w:val="9373A5"/>
        </w:rPr>
        <w:t>p6</w:t>
      </w:r>
      <w:r w:rsidRPr="00DB1D1D">
        <w:t xml:space="preserve">, </w:t>
      </w:r>
      <w:r w:rsidRPr="00DB1D1D">
        <w:rPr>
          <w:color w:val="9373A5"/>
        </w:rPr>
        <w:t>p7</w:t>
      </w:r>
      <w:r w:rsidRPr="00DB1D1D">
        <w:t xml:space="preserve">, </w:t>
      </w:r>
      <w:r w:rsidRPr="00DB1D1D">
        <w:rPr>
          <w:color w:val="9373A5"/>
        </w:rPr>
        <w:t>p8</w:t>
      </w:r>
      <w:r w:rsidRPr="00DB1D1D">
        <w:rPr>
          <w:color w:val="A9B7C6"/>
        </w:rPr>
        <w:t>}</w:t>
      </w:r>
      <w:r w:rsidRPr="00DB1D1D">
        <w:t>;</w:t>
      </w:r>
      <w:r w:rsidRPr="00DB1D1D">
        <w:br/>
        <w:t xml:space="preserve">    double </w:t>
      </w:r>
      <w:proofErr w:type="spellStart"/>
      <w:r w:rsidRPr="00DB1D1D">
        <w:rPr>
          <w:color w:val="A9B7C6"/>
        </w:rPr>
        <w:t>ar</w:t>
      </w:r>
      <w:proofErr w:type="spellEnd"/>
      <w:r w:rsidRPr="00DB1D1D">
        <w:rPr>
          <w:color w:val="A9B7C6"/>
        </w:rPr>
        <w:t xml:space="preserve"> = </w:t>
      </w:r>
      <w:r w:rsidRPr="00DB1D1D">
        <w:rPr>
          <w:color w:val="6897BB"/>
        </w:rPr>
        <w:t>0</w:t>
      </w:r>
      <w:r w:rsidRPr="00DB1D1D">
        <w:t>;</w:t>
      </w:r>
      <w:r w:rsidRPr="00DB1D1D">
        <w:br/>
        <w:t xml:space="preserve">    for</w:t>
      </w:r>
      <w:r w:rsidRPr="00DB1D1D">
        <w:rPr>
          <w:color w:val="A9B7C6"/>
        </w:rPr>
        <w:t>(</w:t>
      </w:r>
      <w:r w:rsidRPr="00DB1D1D">
        <w:t xml:space="preserve">int </w:t>
      </w:r>
      <w:proofErr w:type="spellStart"/>
      <w:r w:rsidRPr="00DB1D1D">
        <w:rPr>
          <w:color w:val="A9B7C6"/>
        </w:rPr>
        <w:t>i</w:t>
      </w:r>
      <w:proofErr w:type="spellEnd"/>
      <w:r w:rsidRPr="00DB1D1D">
        <w:rPr>
          <w:color w:val="A9B7C6"/>
        </w:rPr>
        <w:t xml:space="preserve"> = </w:t>
      </w:r>
      <w:r w:rsidRPr="00DB1D1D">
        <w:rPr>
          <w:color w:val="6897BB"/>
        </w:rPr>
        <w:t>0</w:t>
      </w:r>
      <w:r w:rsidRPr="00DB1D1D">
        <w:t xml:space="preserve">; </w:t>
      </w:r>
      <w:proofErr w:type="spellStart"/>
      <w:r w:rsidRPr="00DB1D1D">
        <w:rPr>
          <w:color w:val="A9B7C6"/>
        </w:rPr>
        <w:t>i</w:t>
      </w:r>
      <w:proofErr w:type="spellEnd"/>
      <w:r w:rsidRPr="00DB1D1D">
        <w:rPr>
          <w:color w:val="A9B7C6"/>
        </w:rPr>
        <w:t xml:space="preserve"> &lt; </w:t>
      </w:r>
      <w:r w:rsidRPr="00DB1D1D">
        <w:rPr>
          <w:color w:val="6897BB"/>
        </w:rPr>
        <w:t>7</w:t>
      </w:r>
      <w:r w:rsidRPr="00DB1D1D">
        <w:t xml:space="preserve">; </w:t>
      </w:r>
      <w:proofErr w:type="spellStart"/>
      <w:r w:rsidRPr="00DB1D1D">
        <w:rPr>
          <w:color w:val="A9B7C6"/>
        </w:rPr>
        <w:t>i</w:t>
      </w:r>
      <w:proofErr w:type="spellEnd"/>
      <w:r w:rsidRPr="00DB1D1D">
        <w:rPr>
          <w:color w:val="A9B7C6"/>
        </w:rPr>
        <w:t>++) {</w:t>
      </w:r>
      <w:r w:rsidRPr="00DB1D1D">
        <w:rPr>
          <w:color w:val="A9B7C6"/>
        </w:rPr>
        <w:br/>
        <w:t xml:space="preserve">        </w:t>
      </w:r>
      <w:r w:rsidRPr="00DB1D1D">
        <w:rPr>
          <w:color w:val="B5B6E3"/>
        </w:rPr>
        <w:t xml:space="preserve">triangle </w:t>
      </w:r>
      <w:r w:rsidRPr="00DB1D1D">
        <w:rPr>
          <w:color w:val="A9B7C6"/>
        </w:rPr>
        <w:t>a{m[</w:t>
      </w:r>
      <w:proofErr w:type="spellStart"/>
      <w:r w:rsidRPr="00DB1D1D">
        <w:rPr>
          <w:color w:val="A9B7C6"/>
        </w:rPr>
        <w:t>i</w:t>
      </w:r>
      <w:proofErr w:type="spellEnd"/>
      <w:r w:rsidRPr="00DB1D1D">
        <w:rPr>
          <w:color w:val="A9B7C6"/>
        </w:rPr>
        <w:t>]</w:t>
      </w:r>
      <w:r w:rsidRPr="00DB1D1D">
        <w:t xml:space="preserve">, </w:t>
      </w:r>
      <w:r w:rsidRPr="00DB1D1D">
        <w:rPr>
          <w:color w:val="A9B7C6"/>
        </w:rPr>
        <w:t>m[i+</w:t>
      </w:r>
      <w:r w:rsidRPr="00DB1D1D">
        <w:rPr>
          <w:color w:val="6897BB"/>
        </w:rPr>
        <w:t>1</w:t>
      </w:r>
      <w:r w:rsidRPr="00DB1D1D">
        <w:rPr>
          <w:color w:val="A9B7C6"/>
        </w:rPr>
        <w:t>]</w:t>
      </w:r>
      <w:r w:rsidRPr="00DB1D1D">
        <w:t xml:space="preserve">, </w:t>
      </w:r>
      <w:r w:rsidRPr="00DB1D1D">
        <w:rPr>
          <w:color w:val="A9B7C6"/>
        </w:rPr>
        <w:t>cent}</w:t>
      </w:r>
      <w:r w:rsidRPr="00DB1D1D">
        <w:t>;</w:t>
      </w:r>
      <w:r w:rsidRPr="00DB1D1D">
        <w:br/>
        <w:t xml:space="preserve">        </w:t>
      </w:r>
      <w:proofErr w:type="spellStart"/>
      <w:r w:rsidRPr="00DB1D1D">
        <w:rPr>
          <w:color w:val="A9B7C6"/>
        </w:rPr>
        <w:t>ar</w:t>
      </w:r>
      <w:proofErr w:type="spellEnd"/>
      <w:r w:rsidRPr="00DB1D1D">
        <w:rPr>
          <w:color w:val="A9B7C6"/>
        </w:rPr>
        <w:t xml:space="preserve"> += </w:t>
      </w:r>
      <w:proofErr w:type="spellStart"/>
      <w:r w:rsidRPr="00DB1D1D">
        <w:rPr>
          <w:color w:val="A9B7C6"/>
        </w:rPr>
        <w:t>a.area</w:t>
      </w:r>
      <w:proofErr w:type="spellEnd"/>
      <w:r w:rsidRPr="00DB1D1D">
        <w:rPr>
          <w:color w:val="A9B7C6"/>
        </w:rPr>
        <w:t>()</w:t>
      </w:r>
      <w:r w:rsidRPr="00DB1D1D">
        <w:t>;</w:t>
      </w:r>
      <w:r w:rsidRPr="00DB1D1D">
        <w:br/>
        <w:t xml:space="preserve">    </w:t>
      </w:r>
      <w:r w:rsidRPr="00DB1D1D">
        <w:rPr>
          <w:color w:val="A9B7C6"/>
        </w:rPr>
        <w:t>}</w:t>
      </w:r>
      <w:r w:rsidRPr="00DB1D1D">
        <w:rPr>
          <w:color w:val="A9B7C6"/>
        </w:rPr>
        <w:br/>
        <w:t xml:space="preserve">    </w:t>
      </w:r>
      <w:r w:rsidRPr="00DB1D1D">
        <w:rPr>
          <w:color w:val="B5B6E3"/>
        </w:rPr>
        <w:t xml:space="preserve">triangle </w:t>
      </w:r>
      <w:r w:rsidRPr="00DB1D1D">
        <w:rPr>
          <w:color w:val="A9B7C6"/>
        </w:rPr>
        <w:t>a{</w:t>
      </w:r>
      <w:r w:rsidRPr="00DB1D1D">
        <w:rPr>
          <w:color w:val="9373A5"/>
        </w:rPr>
        <w:t>p8</w:t>
      </w:r>
      <w:r w:rsidRPr="00DB1D1D">
        <w:t xml:space="preserve">, </w:t>
      </w:r>
      <w:r w:rsidRPr="00DB1D1D">
        <w:rPr>
          <w:color w:val="9373A5"/>
        </w:rPr>
        <w:t>p1</w:t>
      </w:r>
      <w:r w:rsidRPr="00DB1D1D">
        <w:t xml:space="preserve">, </w:t>
      </w:r>
      <w:r w:rsidRPr="00DB1D1D">
        <w:rPr>
          <w:color w:val="A9B7C6"/>
        </w:rPr>
        <w:t>cent}</w:t>
      </w:r>
      <w:r w:rsidRPr="00DB1D1D">
        <w:t>;</w:t>
      </w:r>
      <w:r w:rsidRPr="00DB1D1D">
        <w:br/>
        <w:t xml:space="preserve">    </w:t>
      </w:r>
      <w:proofErr w:type="spellStart"/>
      <w:r w:rsidRPr="00DB1D1D">
        <w:rPr>
          <w:color w:val="A9B7C6"/>
        </w:rPr>
        <w:t>ar</w:t>
      </w:r>
      <w:proofErr w:type="spellEnd"/>
      <w:r w:rsidRPr="00DB1D1D">
        <w:rPr>
          <w:color w:val="A9B7C6"/>
        </w:rPr>
        <w:t xml:space="preserve"> += </w:t>
      </w:r>
      <w:proofErr w:type="spellStart"/>
      <w:r w:rsidRPr="00DB1D1D">
        <w:rPr>
          <w:color w:val="A9B7C6"/>
        </w:rPr>
        <w:t>a.area</w:t>
      </w:r>
      <w:proofErr w:type="spellEnd"/>
      <w:r w:rsidRPr="00DB1D1D">
        <w:rPr>
          <w:color w:val="A9B7C6"/>
        </w:rPr>
        <w:t>()</w:t>
      </w:r>
      <w:r w:rsidRPr="00DB1D1D">
        <w:t>;</w:t>
      </w:r>
      <w:r w:rsidRPr="00DB1D1D">
        <w:br/>
        <w:t xml:space="preserve">    return </w:t>
      </w:r>
      <w:proofErr w:type="spellStart"/>
      <w:r w:rsidRPr="00DB1D1D">
        <w:rPr>
          <w:color w:val="A9B7C6"/>
        </w:rPr>
        <w:t>ar</w:t>
      </w:r>
      <w:proofErr w:type="spellEnd"/>
      <w:r w:rsidRPr="00DB1D1D">
        <w:t>;</w:t>
      </w:r>
      <w:r w:rsidRPr="00DB1D1D">
        <w:br/>
      </w:r>
      <w:r w:rsidRPr="00DB1D1D">
        <w:rPr>
          <w:color w:val="A9B7C6"/>
        </w:rPr>
        <w:t>}</w:t>
      </w:r>
      <w:r w:rsidRPr="00DB1D1D">
        <w:rPr>
          <w:color w:val="A9B7C6"/>
        </w:rPr>
        <w:br/>
      </w:r>
      <w:r w:rsidRPr="00DB1D1D">
        <w:rPr>
          <w:color w:val="A9B7C6"/>
        </w:rPr>
        <w:lastRenderedPageBreak/>
        <w:br/>
      </w:r>
      <w:r w:rsidRPr="00DB1D1D">
        <w:t xml:space="preserve">void </w:t>
      </w:r>
      <w:r w:rsidRPr="00DB1D1D">
        <w:rPr>
          <w:color w:val="B5B6E3"/>
        </w:rPr>
        <w:t>octagon</w:t>
      </w:r>
      <w:r w:rsidRPr="00DB1D1D">
        <w:rPr>
          <w:color w:val="A9B7C6"/>
        </w:rPr>
        <w:t>::</w:t>
      </w:r>
      <w:r w:rsidRPr="00DB1D1D">
        <w:rPr>
          <w:color w:val="FFC66D"/>
        </w:rPr>
        <w:t>print</w:t>
      </w:r>
      <w:r w:rsidRPr="00DB1D1D">
        <w:rPr>
          <w:color w:val="A9B7C6"/>
        </w:rPr>
        <w:t>(</w:t>
      </w:r>
      <w:r w:rsidRPr="00DB1D1D">
        <w:rPr>
          <w:color w:val="B5B6E3"/>
        </w:rPr>
        <w:t>std</w:t>
      </w:r>
      <w:r w:rsidRPr="00DB1D1D">
        <w:rPr>
          <w:color w:val="A9B7C6"/>
        </w:rPr>
        <w:t>::</w:t>
      </w:r>
      <w:proofErr w:type="spellStart"/>
      <w:r w:rsidRPr="00DB1D1D">
        <w:rPr>
          <w:color w:val="B9BCD1"/>
        </w:rPr>
        <w:t>ostream</w:t>
      </w:r>
      <w:proofErr w:type="spellEnd"/>
      <w:r w:rsidRPr="00DB1D1D">
        <w:rPr>
          <w:color w:val="B9BCD1"/>
        </w:rPr>
        <w:t xml:space="preserve"> </w:t>
      </w:r>
      <w:r w:rsidRPr="00DB1D1D">
        <w:rPr>
          <w:color w:val="A9B7C6"/>
        </w:rPr>
        <w:t>&amp;</w:t>
      </w:r>
      <w:proofErr w:type="spellStart"/>
      <w:r w:rsidRPr="00DB1D1D">
        <w:rPr>
          <w:color w:val="A9B7C6"/>
        </w:rPr>
        <w:t>os</w:t>
      </w:r>
      <w:proofErr w:type="spellEnd"/>
      <w:r w:rsidRPr="00DB1D1D">
        <w:rPr>
          <w:color w:val="A9B7C6"/>
        </w:rPr>
        <w:t xml:space="preserve">) </w:t>
      </w:r>
      <w:r w:rsidRPr="00DB1D1D">
        <w:t xml:space="preserve">const </w:t>
      </w:r>
      <w:r w:rsidRPr="00DB1D1D">
        <w:rPr>
          <w:color w:val="A9B7C6"/>
        </w:rPr>
        <w:t>{</w:t>
      </w:r>
      <w:r w:rsidRPr="00DB1D1D">
        <w:rPr>
          <w:color w:val="A9B7C6"/>
        </w:rPr>
        <w:br/>
        <w:t xml:space="preserve">    </w:t>
      </w:r>
      <w:proofErr w:type="spellStart"/>
      <w:r w:rsidRPr="00DB1D1D">
        <w:rPr>
          <w:color w:val="A9B7C6"/>
        </w:rPr>
        <w:t>os</w:t>
      </w:r>
      <w:proofErr w:type="spellEnd"/>
      <w:r w:rsidRPr="00DB1D1D">
        <w:rPr>
          <w:color w:val="A9B7C6"/>
        </w:rPr>
        <w:t xml:space="preserve">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 xml:space="preserve">"Octagon [" </w:t>
      </w:r>
      <w:r w:rsidRPr="00DB1D1D">
        <w:rPr>
          <w:color w:val="5F8C8A"/>
        </w:rPr>
        <w:t xml:space="preserve">&lt;&lt; </w:t>
      </w:r>
      <w:r w:rsidRPr="00DB1D1D">
        <w:rPr>
          <w:color w:val="9373A5"/>
        </w:rPr>
        <w:t xml:space="preserve">p1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>", "</w:t>
      </w:r>
      <w:r w:rsidRPr="00DB1D1D">
        <w:rPr>
          <w:color w:val="5F8C8A"/>
        </w:rPr>
        <w:t xml:space="preserve">&lt;&lt; </w:t>
      </w:r>
      <w:r w:rsidRPr="00DB1D1D">
        <w:rPr>
          <w:color w:val="9373A5"/>
        </w:rPr>
        <w:t xml:space="preserve">p2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>", "</w:t>
      </w:r>
      <w:r w:rsidRPr="00DB1D1D">
        <w:rPr>
          <w:color w:val="5F8C8A"/>
        </w:rPr>
        <w:t xml:space="preserve">&lt;&lt; </w:t>
      </w:r>
      <w:r w:rsidRPr="00DB1D1D">
        <w:rPr>
          <w:color w:val="9373A5"/>
        </w:rPr>
        <w:t xml:space="preserve">p3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>", "</w:t>
      </w:r>
      <w:r w:rsidRPr="00DB1D1D">
        <w:rPr>
          <w:color w:val="5F8C8A"/>
        </w:rPr>
        <w:t xml:space="preserve">&lt;&lt; </w:t>
      </w:r>
      <w:r w:rsidRPr="00DB1D1D">
        <w:rPr>
          <w:color w:val="9373A5"/>
        </w:rPr>
        <w:t xml:space="preserve">p4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>", "</w:t>
      </w:r>
      <w:r w:rsidRPr="00DB1D1D">
        <w:rPr>
          <w:color w:val="5F8C8A"/>
        </w:rPr>
        <w:t>&lt;&lt;</w:t>
      </w:r>
      <w:r w:rsidRPr="00DB1D1D">
        <w:rPr>
          <w:color w:val="5F8C8A"/>
        </w:rPr>
        <w:br/>
        <w:t xml:space="preserve">    </w:t>
      </w:r>
      <w:r w:rsidRPr="00DB1D1D">
        <w:rPr>
          <w:color w:val="9373A5"/>
        </w:rPr>
        <w:t xml:space="preserve">p5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>", "</w:t>
      </w:r>
      <w:r w:rsidRPr="00DB1D1D">
        <w:rPr>
          <w:color w:val="5F8C8A"/>
        </w:rPr>
        <w:t xml:space="preserve">&lt;&lt; </w:t>
      </w:r>
      <w:r w:rsidRPr="00DB1D1D">
        <w:rPr>
          <w:color w:val="9373A5"/>
        </w:rPr>
        <w:t xml:space="preserve">p6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>", "</w:t>
      </w:r>
      <w:r w:rsidRPr="00DB1D1D">
        <w:rPr>
          <w:color w:val="5F8C8A"/>
        </w:rPr>
        <w:t xml:space="preserve">&lt;&lt; </w:t>
      </w:r>
      <w:r w:rsidRPr="00DB1D1D">
        <w:rPr>
          <w:color w:val="9373A5"/>
        </w:rPr>
        <w:t xml:space="preserve">p7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>", "</w:t>
      </w:r>
      <w:r w:rsidRPr="00DB1D1D">
        <w:rPr>
          <w:color w:val="5F8C8A"/>
        </w:rPr>
        <w:t xml:space="preserve">&lt;&lt; </w:t>
      </w:r>
      <w:r w:rsidRPr="00DB1D1D">
        <w:rPr>
          <w:color w:val="9373A5"/>
        </w:rPr>
        <w:t xml:space="preserve">p8 </w:t>
      </w:r>
      <w:r w:rsidRPr="00DB1D1D">
        <w:rPr>
          <w:color w:val="5F8C8A"/>
        </w:rPr>
        <w:t xml:space="preserve">&lt;&lt; </w:t>
      </w:r>
      <w:r w:rsidRPr="00DB1D1D">
        <w:rPr>
          <w:color w:val="6A8759"/>
        </w:rPr>
        <w:t>"]"</w:t>
      </w:r>
      <w:r w:rsidRPr="00DB1D1D">
        <w:t>;</w:t>
      </w:r>
      <w:r w:rsidRPr="00DB1D1D">
        <w:br/>
      </w:r>
      <w:r w:rsidRPr="00DB1D1D">
        <w:rPr>
          <w:color w:val="A9B7C6"/>
        </w:rPr>
        <w:t>}</w:t>
      </w:r>
      <w:r w:rsidRPr="00DB1D1D">
        <w:rPr>
          <w:color w:val="A9B7C6"/>
        </w:rPr>
        <w:br/>
      </w:r>
      <w:r w:rsidRPr="00DB1D1D">
        <w:t xml:space="preserve">bool </w:t>
      </w:r>
      <w:r w:rsidRPr="00DB1D1D">
        <w:rPr>
          <w:color w:val="B5B6E3"/>
        </w:rPr>
        <w:t>octagon</w:t>
      </w:r>
      <w:r w:rsidRPr="00DB1D1D">
        <w:rPr>
          <w:color w:val="A9B7C6"/>
        </w:rPr>
        <w:t>::</w:t>
      </w:r>
      <w:proofErr w:type="spellStart"/>
      <w:r w:rsidRPr="00DB1D1D">
        <w:rPr>
          <w:color w:val="FFC66D"/>
        </w:rPr>
        <w:t>is_figure</w:t>
      </w:r>
      <w:proofErr w:type="spellEnd"/>
      <w:r w:rsidRPr="00DB1D1D">
        <w:rPr>
          <w:color w:val="A9B7C6"/>
        </w:rPr>
        <w:t xml:space="preserve">() </w:t>
      </w:r>
      <w:r w:rsidRPr="00DB1D1D">
        <w:t xml:space="preserve">const </w:t>
      </w:r>
      <w:r w:rsidRPr="00DB1D1D">
        <w:rPr>
          <w:color w:val="A9B7C6"/>
        </w:rPr>
        <w:t>{</w:t>
      </w:r>
      <w:r w:rsidRPr="00DB1D1D">
        <w:rPr>
          <w:color w:val="A9B7C6"/>
        </w:rPr>
        <w:br/>
        <w:t xml:space="preserve">    </w:t>
      </w:r>
      <w:r w:rsidRPr="00DB1D1D">
        <w:t xml:space="preserve">bool </w:t>
      </w:r>
      <w:r w:rsidRPr="00DB1D1D">
        <w:rPr>
          <w:color w:val="A9B7C6"/>
        </w:rPr>
        <w:t xml:space="preserve">flag = </w:t>
      </w:r>
      <w:r w:rsidRPr="00DB1D1D">
        <w:t>true;</w:t>
      </w:r>
      <w:r w:rsidRPr="00DB1D1D">
        <w:br/>
        <w:t xml:space="preserve">    </w:t>
      </w:r>
      <w:r w:rsidRPr="00DB1D1D">
        <w:rPr>
          <w:color w:val="B5B6E3"/>
        </w:rPr>
        <w:t xml:space="preserve">point </w:t>
      </w:r>
      <w:r w:rsidRPr="00DB1D1D">
        <w:rPr>
          <w:color w:val="A9B7C6"/>
        </w:rPr>
        <w:t>a[</w:t>
      </w:r>
      <w:r w:rsidRPr="00DB1D1D">
        <w:rPr>
          <w:color w:val="6897BB"/>
        </w:rPr>
        <w:t>8</w:t>
      </w:r>
      <w:r w:rsidRPr="00DB1D1D">
        <w:rPr>
          <w:color w:val="A9B7C6"/>
        </w:rPr>
        <w:t>] = {</w:t>
      </w:r>
      <w:r w:rsidRPr="00DB1D1D">
        <w:rPr>
          <w:color w:val="9373A5"/>
        </w:rPr>
        <w:t>p1</w:t>
      </w:r>
      <w:r w:rsidRPr="00DB1D1D">
        <w:t xml:space="preserve">, </w:t>
      </w:r>
      <w:r w:rsidRPr="00DB1D1D">
        <w:rPr>
          <w:color w:val="9373A5"/>
        </w:rPr>
        <w:t>p2</w:t>
      </w:r>
      <w:r w:rsidRPr="00DB1D1D">
        <w:t xml:space="preserve">, </w:t>
      </w:r>
      <w:r w:rsidRPr="00DB1D1D">
        <w:rPr>
          <w:color w:val="9373A5"/>
        </w:rPr>
        <w:t>p3</w:t>
      </w:r>
      <w:r w:rsidRPr="00DB1D1D">
        <w:t xml:space="preserve">, </w:t>
      </w:r>
      <w:r w:rsidRPr="00DB1D1D">
        <w:rPr>
          <w:color w:val="9373A5"/>
        </w:rPr>
        <w:t>p4</w:t>
      </w:r>
      <w:r w:rsidRPr="00DB1D1D">
        <w:t xml:space="preserve">, </w:t>
      </w:r>
      <w:r w:rsidRPr="00DB1D1D">
        <w:rPr>
          <w:color w:val="9373A5"/>
        </w:rPr>
        <w:t>p5</w:t>
      </w:r>
      <w:r w:rsidRPr="00DB1D1D">
        <w:t xml:space="preserve">, </w:t>
      </w:r>
      <w:r w:rsidRPr="00DB1D1D">
        <w:rPr>
          <w:color w:val="9373A5"/>
        </w:rPr>
        <w:t>p6</w:t>
      </w:r>
      <w:r w:rsidRPr="00DB1D1D">
        <w:t xml:space="preserve">, </w:t>
      </w:r>
      <w:r w:rsidRPr="00DB1D1D">
        <w:rPr>
          <w:color w:val="9373A5"/>
        </w:rPr>
        <w:t>p7</w:t>
      </w:r>
      <w:r w:rsidRPr="00DB1D1D">
        <w:t xml:space="preserve">, </w:t>
      </w:r>
      <w:r w:rsidRPr="00DB1D1D">
        <w:rPr>
          <w:color w:val="9373A5"/>
        </w:rPr>
        <w:t>p8</w:t>
      </w:r>
      <w:r w:rsidRPr="00DB1D1D">
        <w:rPr>
          <w:color w:val="A9B7C6"/>
        </w:rPr>
        <w:t>}</w:t>
      </w:r>
      <w:r w:rsidRPr="00DB1D1D">
        <w:t>;</w:t>
      </w:r>
      <w:r w:rsidRPr="00DB1D1D">
        <w:br/>
        <w:t xml:space="preserve">    for</w:t>
      </w:r>
      <w:r w:rsidRPr="00DB1D1D">
        <w:rPr>
          <w:color w:val="A9B7C6"/>
        </w:rPr>
        <w:t>(</w:t>
      </w:r>
      <w:r w:rsidRPr="00DB1D1D">
        <w:t xml:space="preserve">int </w:t>
      </w:r>
      <w:proofErr w:type="spellStart"/>
      <w:r w:rsidRPr="00DB1D1D">
        <w:rPr>
          <w:color w:val="A9B7C6"/>
        </w:rPr>
        <w:t>i</w:t>
      </w:r>
      <w:proofErr w:type="spellEnd"/>
      <w:r w:rsidRPr="00DB1D1D">
        <w:rPr>
          <w:color w:val="A9B7C6"/>
        </w:rPr>
        <w:t xml:space="preserve"> = </w:t>
      </w:r>
      <w:r w:rsidRPr="00DB1D1D">
        <w:rPr>
          <w:color w:val="6897BB"/>
        </w:rPr>
        <w:t>0</w:t>
      </w:r>
      <w:r w:rsidRPr="00DB1D1D">
        <w:t xml:space="preserve">; </w:t>
      </w:r>
      <w:proofErr w:type="spellStart"/>
      <w:r w:rsidRPr="00DB1D1D">
        <w:rPr>
          <w:color w:val="A9B7C6"/>
        </w:rPr>
        <w:t>i</w:t>
      </w:r>
      <w:proofErr w:type="spellEnd"/>
      <w:r w:rsidRPr="00DB1D1D">
        <w:rPr>
          <w:color w:val="A9B7C6"/>
        </w:rPr>
        <w:t xml:space="preserve"> &lt; </w:t>
      </w:r>
      <w:r w:rsidRPr="00DB1D1D">
        <w:rPr>
          <w:color w:val="6897BB"/>
        </w:rPr>
        <w:t>7</w:t>
      </w:r>
      <w:r w:rsidRPr="00DB1D1D">
        <w:t xml:space="preserve">; </w:t>
      </w:r>
      <w:proofErr w:type="spellStart"/>
      <w:r w:rsidRPr="00DB1D1D">
        <w:rPr>
          <w:color w:val="A9B7C6"/>
        </w:rPr>
        <w:t>i</w:t>
      </w:r>
      <w:proofErr w:type="spellEnd"/>
      <w:r w:rsidRPr="00DB1D1D">
        <w:rPr>
          <w:color w:val="A9B7C6"/>
        </w:rPr>
        <w:t>++) {</w:t>
      </w:r>
      <w:r w:rsidRPr="00DB1D1D">
        <w:rPr>
          <w:color w:val="A9B7C6"/>
        </w:rPr>
        <w:br/>
        <w:t xml:space="preserve">        </w:t>
      </w:r>
      <w:r w:rsidRPr="00DB1D1D">
        <w:t>if</w:t>
      </w:r>
      <w:r w:rsidRPr="00DB1D1D">
        <w:rPr>
          <w:color w:val="A9B7C6"/>
        </w:rPr>
        <w:t>(a[</w:t>
      </w:r>
      <w:proofErr w:type="spellStart"/>
      <w:r w:rsidRPr="00DB1D1D">
        <w:rPr>
          <w:color w:val="A9B7C6"/>
        </w:rPr>
        <w:t>i</w:t>
      </w:r>
      <w:proofErr w:type="spellEnd"/>
      <w:r w:rsidRPr="00DB1D1D">
        <w:rPr>
          <w:color w:val="A9B7C6"/>
        </w:rPr>
        <w:t xml:space="preserve">] </w:t>
      </w:r>
      <w:r w:rsidRPr="00DB1D1D">
        <w:rPr>
          <w:color w:val="5F8C8A"/>
        </w:rPr>
        <w:t xml:space="preserve">== </w:t>
      </w:r>
      <w:r w:rsidRPr="00DB1D1D">
        <w:rPr>
          <w:color w:val="A9B7C6"/>
        </w:rPr>
        <w:t>a[i+</w:t>
      </w:r>
      <w:r w:rsidRPr="00DB1D1D">
        <w:rPr>
          <w:color w:val="6897BB"/>
        </w:rPr>
        <w:t>1</w:t>
      </w:r>
      <w:r w:rsidRPr="00DB1D1D">
        <w:rPr>
          <w:color w:val="A9B7C6"/>
        </w:rPr>
        <w:t>]) {</w:t>
      </w:r>
      <w:r w:rsidRPr="00DB1D1D">
        <w:rPr>
          <w:color w:val="A9B7C6"/>
        </w:rPr>
        <w:br/>
        <w:t xml:space="preserve">            flag = </w:t>
      </w:r>
      <w:r w:rsidRPr="00DB1D1D">
        <w:t>false;</w:t>
      </w:r>
      <w:r w:rsidRPr="00DB1D1D">
        <w:br/>
        <w:t xml:space="preserve">            break;</w:t>
      </w:r>
      <w:r w:rsidRPr="00DB1D1D">
        <w:br/>
        <w:t xml:space="preserve">        </w:t>
      </w:r>
      <w:r w:rsidRPr="00DB1D1D">
        <w:rPr>
          <w:color w:val="A9B7C6"/>
        </w:rPr>
        <w:t>}</w:t>
      </w:r>
      <w:r w:rsidRPr="00DB1D1D">
        <w:rPr>
          <w:color w:val="A9B7C6"/>
        </w:rPr>
        <w:br/>
        <w:t xml:space="preserve">    }</w:t>
      </w:r>
      <w:r w:rsidRPr="00DB1D1D">
        <w:rPr>
          <w:color w:val="A9B7C6"/>
        </w:rPr>
        <w:br/>
        <w:t xml:space="preserve">    </w:t>
      </w:r>
      <w:r w:rsidRPr="00DB1D1D">
        <w:t xml:space="preserve">if </w:t>
      </w:r>
      <w:r w:rsidRPr="00DB1D1D">
        <w:rPr>
          <w:color w:val="A9B7C6"/>
        </w:rPr>
        <w:t xml:space="preserve">(flag) </w:t>
      </w:r>
      <w:r w:rsidRPr="00DB1D1D">
        <w:t>return true;</w:t>
      </w:r>
      <w:r w:rsidRPr="00DB1D1D">
        <w:br/>
        <w:t xml:space="preserve">    for</w:t>
      </w:r>
      <w:r w:rsidRPr="00DB1D1D">
        <w:rPr>
          <w:color w:val="A9B7C6"/>
        </w:rPr>
        <w:t>(</w:t>
      </w:r>
      <w:r w:rsidRPr="00DB1D1D">
        <w:t xml:space="preserve">int </w:t>
      </w:r>
      <w:proofErr w:type="spellStart"/>
      <w:r w:rsidRPr="00DB1D1D">
        <w:rPr>
          <w:color w:val="A9B7C6"/>
        </w:rPr>
        <w:t>i</w:t>
      </w:r>
      <w:proofErr w:type="spellEnd"/>
      <w:r w:rsidRPr="00DB1D1D">
        <w:rPr>
          <w:color w:val="A9B7C6"/>
        </w:rPr>
        <w:t xml:space="preserve"> = </w:t>
      </w:r>
      <w:r w:rsidRPr="00DB1D1D">
        <w:rPr>
          <w:color w:val="6897BB"/>
        </w:rPr>
        <w:t>0</w:t>
      </w:r>
      <w:r w:rsidRPr="00DB1D1D">
        <w:t xml:space="preserve">; </w:t>
      </w:r>
      <w:proofErr w:type="spellStart"/>
      <w:r w:rsidRPr="00DB1D1D">
        <w:rPr>
          <w:color w:val="A9B7C6"/>
        </w:rPr>
        <w:t>i</w:t>
      </w:r>
      <w:proofErr w:type="spellEnd"/>
      <w:r w:rsidRPr="00DB1D1D">
        <w:rPr>
          <w:color w:val="A9B7C6"/>
        </w:rPr>
        <w:t xml:space="preserve"> &lt; </w:t>
      </w:r>
      <w:r w:rsidRPr="00DB1D1D">
        <w:rPr>
          <w:color w:val="6897BB"/>
        </w:rPr>
        <w:t>7</w:t>
      </w:r>
      <w:r w:rsidRPr="00DB1D1D">
        <w:t xml:space="preserve">; </w:t>
      </w:r>
      <w:proofErr w:type="spellStart"/>
      <w:r w:rsidRPr="00DB1D1D">
        <w:rPr>
          <w:color w:val="A9B7C6"/>
        </w:rPr>
        <w:t>i</w:t>
      </w:r>
      <w:proofErr w:type="spellEnd"/>
      <w:r w:rsidRPr="00DB1D1D">
        <w:rPr>
          <w:color w:val="A9B7C6"/>
        </w:rPr>
        <w:t>++) {</w:t>
      </w:r>
      <w:r w:rsidRPr="00DB1D1D">
        <w:rPr>
          <w:color w:val="A9B7C6"/>
        </w:rPr>
        <w:br/>
        <w:t xml:space="preserve">        </w:t>
      </w:r>
      <w:r w:rsidRPr="00DB1D1D">
        <w:t>if</w:t>
      </w:r>
      <w:r w:rsidRPr="00DB1D1D">
        <w:rPr>
          <w:color w:val="A9B7C6"/>
        </w:rPr>
        <w:t>(!(a[</w:t>
      </w:r>
      <w:proofErr w:type="spellStart"/>
      <w:r w:rsidRPr="00DB1D1D">
        <w:rPr>
          <w:color w:val="A9B7C6"/>
        </w:rPr>
        <w:t>i</w:t>
      </w:r>
      <w:proofErr w:type="spellEnd"/>
      <w:r w:rsidRPr="00DB1D1D">
        <w:rPr>
          <w:color w:val="A9B7C6"/>
        </w:rPr>
        <w:t xml:space="preserve">] </w:t>
      </w:r>
      <w:r w:rsidRPr="00DB1D1D">
        <w:rPr>
          <w:color w:val="5F8C8A"/>
        </w:rPr>
        <w:t xml:space="preserve">== </w:t>
      </w:r>
      <w:r w:rsidRPr="00DB1D1D">
        <w:rPr>
          <w:color w:val="A9B7C6"/>
        </w:rPr>
        <w:t>a[i+</w:t>
      </w:r>
      <w:r w:rsidRPr="00DB1D1D">
        <w:rPr>
          <w:color w:val="6897BB"/>
        </w:rPr>
        <w:t>1</w:t>
      </w:r>
      <w:r w:rsidRPr="00DB1D1D">
        <w:rPr>
          <w:color w:val="A9B7C6"/>
        </w:rPr>
        <w:t>])) {</w:t>
      </w:r>
      <w:r w:rsidRPr="00DB1D1D">
        <w:rPr>
          <w:color w:val="A9B7C6"/>
        </w:rPr>
        <w:br/>
        <w:t xml:space="preserve">            </w:t>
      </w:r>
      <w:r w:rsidRPr="00DB1D1D">
        <w:t>return false;</w:t>
      </w:r>
      <w:r w:rsidRPr="00DB1D1D">
        <w:br/>
        <w:t xml:space="preserve">        </w:t>
      </w:r>
      <w:r w:rsidRPr="00DB1D1D">
        <w:rPr>
          <w:color w:val="A9B7C6"/>
        </w:rPr>
        <w:t>}</w:t>
      </w:r>
      <w:r w:rsidRPr="00DB1D1D">
        <w:rPr>
          <w:color w:val="A9B7C6"/>
        </w:rPr>
        <w:br/>
        <w:t xml:space="preserve">    }</w:t>
      </w:r>
      <w:r w:rsidRPr="00DB1D1D">
        <w:rPr>
          <w:color w:val="A9B7C6"/>
        </w:rPr>
        <w:br/>
        <w:t xml:space="preserve">    </w:t>
      </w:r>
      <w:r w:rsidRPr="00DB1D1D">
        <w:t>return true;</w:t>
      </w:r>
      <w:r w:rsidRPr="00DB1D1D">
        <w:br/>
      </w:r>
      <w:r w:rsidRPr="00DB1D1D">
        <w:rPr>
          <w:color w:val="A9B7C6"/>
        </w:rPr>
        <w:t>}</w:t>
      </w:r>
    </w:p>
    <w:p w14:paraId="10C950BF" w14:textId="688A7A9F" w:rsidR="00DB1D1D" w:rsidRDefault="00DB1D1D" w:rsidP="00B54E65">
      <w:pPr>
        <w:pStyle w:val="Standard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 w:rsidRPr="00DB1D1D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main.cpp</w:t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ab/>
      </w:r>
    </w:p>
    <w:p w14:paraId="12D872A9" w14:textId="73FDF9B8" w:rsidR="0073213D" w:rsidRPr="006703FF" w:rsidRDefault="006703FF" w:rsidP="006703FF">
      <w:pPr>
        <w:pStyle w:val="a7"/>
        <w:rPr>
          <w:color w:val="A9B7C6"/>
        </w:rPr>
      </w:pPr>
      <w:r w:rsidRPr="006703FF">
        <w:rPr>
          <w:color w:val="BBB529"/>
        </w:rPr>
        <w:t xml:space="preserve">#include </w:t>
      </w:r>
      <w:r w:rsidRPr="006703FF">
        <w:t>&lt;iostream&gt;</w:t>
      </w:r>
      <w:r w:rsidRPr="006703FF">
        <w:br/>
      </w:r>
      <w:r w:rsidRPr="006703FF">
        <w:rPr>
          <w:color w:val="BBB529"/>
        </w:rPr>
        <w:t xml:space="preserve">#include </w:t>
      </w:r>
      <w:r w:rsidRPr="006703FF">
        <w:t>&lt;vector&gt;</w:t>
      </w:r>
      <w:r w:rsidRPr="006703FF">
        <w:br/>
      </w:r>
      <w:r w:rsidRPr="006703FF">
        <w:rPr>
          <w:color w:val="BBB529"/>
        </w:rPr>
        <w:t xml:space="preserve">#include </w:t>
      </w:r>
      <w:r w:rsidRPr="006703FF">
        <w:t>&lt;</w:t>
      </w:r>
      <w:proofErr w:type="spellStart"/>
      <w:r w:rsidRPr="006703FF">
        <w:t>fstream</w:t>
      </w:r>
      <w:proofErr w:type="spellEnd"/>
      <w:r w:rsidRPr="006703FF">
        <w:t>&gt;</w:t>
      </w:r>
      <w:r w:rsidRPr="006703FF">
        <w:br/>
      </w:r>
      <w:r w:rsidRPr="006703FF">
        <w:br/>
      </w:r>
      <w:r w:rsidRPr="006703FF">
        <w:rPr>
          <w:color w:val="BBB529"/>
        </w:rPr>
        <w:t xml:space="preserve">#include </w:t>
      </w:r>
      <w:r w:rsidRPr="006703FF">
        <w:t>"</w:t>
      </w:r>
      <w:proofErr w:type="spellStart"/>
      <w:r w:rsidRPr="006703FF">
        <w:t>triangle.h</w:t>
      </w:r>
      <w:proofErr w:type="spellEnd"/>
      <w:r w:rsidRPr="006703FF">
        <w:t>"</w:t>
      </w:r>
      <w:r w:rsidRPr="006703FF">
        <w:br/>
      </w:r>
      <w:r w:rsidRPr="006703FF">
        <w:rPr>
          <w:color w:val="BBB529"/>
        </w:rPr>
        <w:t xml:space="preserve">#include </w:t>
      </w:r>
      <w:r w:rsidRPr="006703FF">
        <w:t>"</w:t>
      </w:r>
      <w:proofErr w:type="spellStart"/>
      <w:r w:rsidRPr="006703FF">
        <w:t>square.h</w:t>
      </w:r>
      <w:proofErr w:type="spellEnd"/>
      <w:r w:rsidRPr="006703FF">
        <w:t>"</w:t>
      </w:r>
      <w:r w:rsidRPr="006703FF">
        <w:br/>
      </w:r>
      <w:r w:rsidRPr="006703FF">
        <w:rPr>
          <w:color w:val="BBB529"/>
        </w:rPr>
        <w:t xml:space="preserve">#include </w:t>
      </w:r>
      <w:r w:rsidRPr="006703FF">
        <w:t>"</w:t>
      </w:r>
      <w:proofErr w:type="spellStart"/>
      <w:r w:rsidRPr="006703FF">
        <w:t>octagon.h</w:t>
      </w:r>
      <w:proofErr w:type="spellEnd"/>
      <w:r w:rsidRPr="006703FF">
        <w:t>"</w:t>
      </w:r>
      <w:r w:rsidRPr="006703FF">
        <w:br/>
      </w:r>
      <w:r w:rsidRPr="006703FF">
        <w:br/>
      </w:r>
      <w:r w:rsidRPr="006703FF">
        <w:rPr>
          <w:color w:val="CC7832"/>
        </w:rPr>
        <w:t xml:space="preserve">int </w:t>
      </w:r>
      <w:r w:rsidRPr="006703FF">
        <w:rPr>
          <w:color w:val="FFC66D"/>
        </w:rPr>
        <w:t>main</w:t>
      </w:r>
      <w:r w:rsidRPr="006703FF">
        <w:rPr>
          <w:color w:val="A9B7C6"/>
        </w:rPr>
        <w:t>() {</w:t>
      </w:r>
      <w:r w:rsidRPr="006703FF">
        <w:rPr>
          <w:color w:val="A9B7C6"/>
        </w:rPr>
        <w:br/>
        <w:t xml:space="preserve">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B9BCD1"/>
        </w:rPr>
        <w:t>ifstream</w:t>
      </w:r>
      <w:proofErr w:type="spellEnd"/>
      <w:r w:rsidRPr="006703FF">
        <w:rPr>
          <w:color w:val="B9BCD1"/>
        </w:rPr>
        <w:t xml:space="preserve"> </w:t>
      </w:r>
      <w:r w:rsidRPr="006703FF">
        <w:rPr>
          <w:color w:val="A9B7C6"/>
        </w:rPr>
        <w:t>in(</w:t>
      </w:r>
      <w:r w:rsidRPr="006703FF">
        <w:rPr>
          <w:color w:val="CC7832"/>
        </w:rPr>
        <w:t>R</w:t>
      </w:r>
      <w:r w:rsidRPr="006703FF">
        <w:t>"</w:t>
      </w:r>
      <w:r w:rsidRPr="006703FF">
        <w:rPr>
          <w:color w:val="CC7832"/>
        </w:rPr>
        <w:t>(</w:t>
      </w:r>
      <w:r w:rsidRPr="006703FF">
        <w:t>C:\Users\LENOVO\</w:t>
      </w:r>
      <w:proofErr w:type="spellStart"/>
      <w:r w:rsidRPr="006703FF">
        <w:t>CLionProjects</w:t>
      </w:r>
      <w:proofErr w:type="spellEnd"/>
      <w:r w:rsidRPr="006703FF">
        <w:t>\OOP\lab3\test_02.txt</w:t>
      </w:r>
      <w:r w:rsidRPr="006703FF">
        <w:rPr>
          <w:color w:val="CC7832"/>
        </w:rPr>
        <w:t>)</w:t>
      </w:r>
      <w:r w:rsidRPr="006703FF">
        <w:t>"</w:t>
      </w:r>
      <w:r w:rsidRPr="006703FF">
        <w:rPr>
          <w:color w:val="A9B7C6"/>
        </w:rPr>
        <w:t>)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cin.rdbuf</w:t>
      </w:r>
      <w:proofErr w:type="spellEnd"/>
      <w:r w:rsidRPr="006703FF">
        <w:rPr>
          <w:color w:val="A9B7C6"/>
        </w:rPr>
        <w:t>(</w:t>
      </w:r>
      <w:proofErr w:type="spellStart"/>
      <w:r w:rsidRPr="006703FF">
        <w:rPr>
          <w:color w:val="A9B7C6"/>
        </w:rPr>
        <w:t>in.rdbuf</w:t>
      </w:r>
      <w:proofErr w:type="spellEnd"/>
      <w:r w:rsidRPr="006703FF">
        <w:rPr>
          <w:color w:val="A9B7C6"/>
        </w:rPr>
        <w:t>())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r w:rsidRPr="006703FF">
        <w:rPr>
          <w:color w:val="B9BCD1"/>
        </w:rPr>
        <w:t xml:space="preserve">string </w:t>
      </w:r>
      <w:r w:rsidRPr="006703FF">
        <w:rPr>
          <w:color w:val="A9B7C6"/>
        </w:rPr>
        <w:t>command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r w:rsidRPr="006703FF">
        <w:rPr>
          <w:color w:val="B5B6E3"/>
        </w:rPr>
        <w:t>vector</w:t>
      </w:r>
      <w:r w:rsidRPr="006703FF">
        <w:rPr>
          <w:color w:val="A9B7C6"/>
        </w:rPr>
        <w:t>&lt;</w:t>
      </w:r>
      <w:r w:rsidRPr="006703FF">
        <w:rPr>
          <w:color w:val="B5B6E3"/>
        </w:rPr>
        <w:t>figure</w:t>
      </w:r>
      <w:r w:rsidRPr="006703FF">
        <w:rPr>
          <w:color w:val="A9B7C6"/>
        </w:rPr>
        <w:t>*&gt; figures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while</w:t>
      </w:r>
      <w:r w:rsidRPr="006703FF">
        <w:rPr>
          <w:color w:val="A9B7C6"/>
        </w:rPr>
        <w:t>(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cin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&gt;&gt; </w:t>
      </w:r>
      <w:r w:rsidRPr="006703FF">
        <w:rPr>
          <w:color w:val="A9B7C6"/>
        </w:rPr>
        <w:t>command) {</w:t>
      </w:r>
      <w:r w:rsidRPr="006703FF">
        <w:rPr>
          <w:color w:val="A9B7C6"/>
        </w:rPr>
        <w:br/>
        <w:t xml:space="preserve">        </w:t>
      </w:r>
      <w:r w:rsidRPr="006703FF">
        <w:rPr>
          <w:color w:val="CC7832"/>
        </w:rPr>
        <w:t xml:space="preserve">bool </w:t>
      </w:r>
      <w:r w:rsidRPr="006703FF">
        <w:rPr>
          <w:color w:val="A9B7C6"/>
        </w:rPr>
        <w:t xml:space="preserve">flag = </w:t>
      </w:r>
      <w:r w:rsidRPr="006703FF">
        <w:rPr>
          <w:color w:val="CC7832"/>
        </w:rPr>
        <w:t>true;</w:t>
      </w:r>
      <w:r w:rsidRPr="006703FF">
        <w:rPr>
          <w:color w:val="CC7832"/>
        </w:rPr>
        <w:br/>
        <w:t xml:space="preserve">        if </w:t>
      </w:r>
      <w:r w:rsidRPr="006703FF">
        <w:rPr>
          <w:color w:val="A9B7C6"/>
        </w:rPr>
        <w:t xml:space="preserve">(command </w:t>
      </w:r>
      <w:r w:rsidRPr="006703FF">
        <w:rPr>
          <w:color w:val="5F8C8A"/>
        </w:rPr>
        <w:t xml:space="preserve">== </w:t>
      </w:r>
      <w:r w:rsidRPr="006703FF">
        <w:t>"exit"</w:t>
      </w:r>
      <w:r w:rsidRPr="006703FF">
        <w:rPr>
          <w:color w:val="A9B7C6"/>
        </w:rPr>
        <w:t>) {</w:t>
      </w:r>
      <w:r w:rsidRPr="006703FF">
        <w:rPr>
          <w:color w:val="A9B7C6"/>
        </w:rPr>
        <w:br/>
        <w:t xml:space="preserve">            </w:t>
      </w:r>
      <w:r w:rsidRPr="006703FF">
        <w:rPr>
          <w:color w:val="CC7832"/>
        </w:rPr>
        <w:t>break;</w:t>
      </w:r>
      <w:r w:rsidRPr="006703FF">
        <w:rPr>
          <w:color w:val="CC7832"/>
        </w:rPr>
        <w:br/>
        <w:t xml:space="preserve">        </w:t>
      </w:r>
      <w:r w:rsidRPr="006703FF">
        <w:rPr>
          <w:color w:val="A9B7C6"/>
        </w:rPr>
        <w:t xml:space="preserve">} </w:t>
      </w:r>
      <w:r w:rsidRPr="006703FF">
        <w:rPr>
          <w:color w:val="CC7832"/>
        </w:rPr>
        <w:t xml:space="preserve">else if </w:t>
      </w:r>
      <w:r w:rsidRPr="006703FF">
        <w:rPr>
          <w:color w:val="A9B7C6"/>
        </w:rPr>
        <w:t xml:space="preserve">(command </w:t>
      </w:r>
      <w:r w:rsidRPr="006703FF">
        <w:rPr>
          <w:color w:val="5F8C8A"/>
        </w:rPr>
        <w:t xml:space="preserve">== </w:t>
      </w:r>
      <w:r w:rsidRPr="006703FF">
        <w:t>"add"</w:t>
      </w:r>
      <w:r w:rsidRPr="006703FF">
        <w:rPr>
          <w:color w:val="A9B7C6"/>
        </w:rPr>
        <w:t>) {</w:t>
      </w:r>
      <w:r w:rsidRPr="006703FF">
        <w:rPr>
          <w:color w:val="A9B7C6"/>
        </w:rPr>
        <w:br/>
        <w:t xml:space="preserve">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r w:rsidRPr="006703FF">
        <w:rPr>
          <w:color w:val="B9BCD1"/>
        </w:rPr>
        <w:t xml:space="preserve">string </w:t>
      </w:r>
      <w:proofErr w:type="spellStart"/>
      <w:r w:rsidRPr="006703FF">
        <w:rPr>
          <w:color w:val="A9B7C6"/>
        </w:rPr>
        <w:t>figure_type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cin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&gt;&gt; </w:t>
      </w:r>
      <w:proofErr w:type="spellStart"/>
      <w:r w:rsidRPr="006703FF">
        <w:rPr>
          <w:color w:val="A9B7C6"/>
        </w:rPr>
        <w:t>figure_type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</w:t>
      </w:r>
      <w:r w:rsidRPr="006703FF">
        <w:rPr>
          <w:color w:val="B5B6E3"/>
        </w:rPr>
        <w:t xml:space="preserve">figure </w:t>
      </w:r>
      <w:r w:rsidRPr="006703FF">
        <w:rPr>
          <w:color w:val="A9B7C6"/>
        </w:rPr>
        <w:t>*</w:t>
      </w:r>
      <w:proofErr w:type="spellStart"/>
      <w:r w:rsidRPr="006703FF">
        <w:rPr>
          <w:color w:val="A9B7C6"/>
        </w:rPr>
        <w:t>ptr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if </w:t>
      </w:r>
      <w:r w:rsidRPr="006703FF">
        <w:rPr>
          <w:color w:val="A9B7C6"/>
        </w:rPr>
        <w:t>(</w:t>
      </w:r>
      <w:proofErr w:type="spellStart"/>
      <w:r w:rsidRPr="006703FF">
        <w:rPr>
          <w:color w:val="A9B7C6"/>
        </w:rPr>
        <w:t>figure_type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== </w:t>
      </w:r>
      <w:r w:rsidRPr="006703FF">
        <w:t>"triangle"</w:t>
      </w:r>
      <w:r w:rsidRPr="006703FF">
        <w:rPr>
          <w:color w:val="A9B7C6"/>
        </w:rPr>
        <w:t>) {</w:t>
      </w:r>
      <w:r w:rsidRPr="006703FF">
        <w:rPr>
          <w:color w:val="A9B7C6"/>
        </w:rPr>
        <w:br/>
        <w:t xml:space="preserve">                </w:t>
      </w:r>
      <w:proofErr w:type="spellStart"/>
      <w:r w:rsidRPr="006703FF">
        <w:rPr>
          <w:color w:val="A9B7C6"/>
        </w:rPr>
        <w:t>ptr</w:t>
      </w:r>
      <w:proofErr w:type="spellEnd"/>
      <w:r w:rsidRPr="006703FF">
        <w:rPr>
          <w:color w:val="A9B7C6"/>
        </w:rPr>
        <w:t xml:space="preserve"> = </w:t>
      </w:r>
      <w:r w:rsidRPr="006703FF">
        <w:rPr>
          <w:color w:val="CC7832"/>
        </w:rPr>
        <w:t xml:space="preserve">new </w:t>
      </w:r>
      <w:r w:rsidRPr="006703FF">
        <w:rPr>
          <w:color w:val="B5B6E3"/>
        </w:rPr>
        <w:t>triangle</w:t>
      </w:r>
      <w:r w:rsidRPr="006703FF">
        <w:rPr>
          <w:color w:val="A9B7C6"/>
        </w:rPr>
        <w:t>(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cin</w:t>
      </w:r>
      <w:proofErr w:type="spellEnd"/>
      <w:r w:rsidRPr="006703FF">
        <w:rPr>
          <w:color w:val="A9B7C6"/>
        </w:rPr>
        <w:t>)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</w:t>
      </w:r>
      <w:r w:rsidRPr="006703FF">
        <w:rPr>
          <w:color w:val="A9B7C6"/>
        </w:rPr>
        <w:t xml:space="preserve">} </w:t>
      </w:r>
      <w:r w:rsidRPr="006703FF">
        <w:rPr>
          <w:color w:val="CC7832"/>
        </w:rPr>
        <w:t xml:space="preserve">else if </w:t>
      </w:r>
      <w:r w:rsidRPr="006703FF">
        <w:rPr>
          <w:color w:val="A9B7C6"/>
        </w:rPr>
        <w:t>(</w:t>
      </w:r>
      <w:proofErr w:type="spellStart"/>
      <w:r w:rsidRPr="006703FF">
        <w:rPr>
          <w:color w:val="A9B7C6"/>
        </w:rPr>
        <w:t>figure_type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== </w:t>
      </w:r>
      <w:r w:rsidRPr="006703FF">
        <w:t>"square"</w:t>
      </w:r>
      <w:r w:rsidRPr="006703FF">
        <w:rPr>
          <w:color w:val="A9B7C6"/>
        </w:rPr>
        <w:t>) {</w:t>
      </w:r>
      <w:r w:rsidRPr="006703FF">
        <w:rPr>
          <w:color w:val="A9B7C6"/>
        </w:rPr>
        <w:br/>
        <w:t xml:space="preserve">                </w:t>
      </w:r>
      <w:proofErr w:type="spellStart"/>
      <w:r w:rsidRPr="006703FF">
        <w:rPr>
          <w:color w:val="A9B7C6"/>
        </w:rPr>
        <w:t>ptr</w:t>
      </w:r>
      <w:proofErr w:type="spellEnd"/>
      <w:r w:rsidRPr="006703FF">
        <w:rPr>
          <w:color w:val="A9B7C6"/>
        </w:rPr>
        <w:t xml:space="preserve"> = </w:t>
      </w:r>
      <w:r w:rsidRPr="006703FF">
        <w:rPr>
          <w:color w:val="CC7832"/>
        </w:rPr>
        <w:t xml:space="preserve">new </w:t>
      </w:r>
      <w:r w:rsidRPr="006703FF">
        <w:rPr>
          <w:color w:val="B5B6E3"/>
        </w:rPr>
        <w:t>square</w:t>
      </w:r>
      <w:r w:rsidRPr="006703FF">
        <w:rPr>
          <w:color w:val="A9B7C6"/>
        </w:rPr>
        <w:t>(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cin</w:t>
      </w:r>
      <w:proofErr w:type="spellEnd"/>
      <w:r w:rsidRPr="006703FF">
        <w:rPr>
          <w:color w:val="A9B7C6"/>
        </w:rPr>
        <w:t>)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</w:t>
      </w:r>
      <w:r w:rsidRPr="006703FF">
        <w:rPr>
          <w:color w:val="A9B7C6"/>
        </w:rPr>
        <w:t xml:space="preserve">} </w:t>
      </w:r>
      <w:r w:rsidRPr="006703FF">
        <w:rPr>
          <w:color w:val="CC7832"/>
        </w:rPr>
        <w:t>else if</w:t>
      </w:r>
      <w:r w:rsidRPr="006703FF">
        <w:rPr>
          <w:color w:val="A9B7C6"/>
        </w:rPr>
        <w:t>(</w:t>
      </w:r>
      <w:proofErr w:type="spellStart"/>
      <w:r w:rsidRPr="006703FF">
        <w:rPr>
          <w:color w:val="A9B7C6"/>
        </w:rPr>
        <w:t>figure_type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== </w:t>
      </w:r>
      <w:r w:rsidRPr="006703FF">
        <w:t>"octagon"</w:t>
      </w:r>
      <w:r w:rsidRPr="006703FF">
        <w:rPr>
          <w:color w:val="A9B7C6"/>
        </w:rPr>
        <w:t>) {</w:t>
      </w:r>
      <w:r w:rsidRPr="006703FF">
        <w:rPr>
          <w:color w:val="A9B7C6"/>
        </w:rPr>
        <w:br/>
      </w:r>
      <w:r w:rsidRPr="006703FF">
        <w:rPr>
          <w:color w:val="A9B7C6"/>
        </w:rPr>
        <w:lastRenderedPageBreak/>
        <w:t xml:space="preserve">                </w:t>
      </w:r>
      <w:proofErr w:type="spellStart"/>
      <w:r w:rsidRPr="006703FF">
        <w:rPr>
          <w:color w:val="A9B7C6"/>
        </w:rPr>
        <w:t>ptr</w:t>
      </w:r>
      <w:proofErr w:type="spellEnd"/>
      <w:r w:rsidRPr="006703FF">
        <w:rPr>
          <w:color w:val="A9B7C6"/>
        </w:rPr>
        <w:t xml:space="preserve"> = </w:t>
      </w:r>
      <w:r w:rsidRPr="006703FF">
        <w:rPr>
          <w:color w:val="CC7832"/>
        </w:rPr>
        <w:t xml:space="preserve">new </w:t>
      </w:r>
      <w:r w:rsidRPr="006703FF">
        <w:rPr>
          <w:color w:val="B5B6E3"/>
        </w:rPr>
        <w:t>octagon</w:t>
      </w:r>
      <w:r w:rsidRPr="006703FF">
        <w:rPr>
          <w:color w:val="A9B7C6"/>
        </w:rPr>
        <w:t>(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cin</w:t>
      </w:r>
      <w:proofErr w:type="spellEnd"/>
      <w:r w:rsidRPr="006703FF">
        <w:rPr>
          <w:color w:val="A9B7C6"/>
        </w:rPr>
        <w:t>)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</w:t>
      </w:r>
      <w:r w:rsidRPr="006703FF">
        <w:rPr>
          <w:color w:val="A9B7C6"/>
        </w:rPr>
        <w:t xml:space="preserve">} </w:t>
      </w:r>
      <w:r w:rsidRPr="006703FF">
        <w:rPr>
          <w:color w:val="CC7832"/>
        </w:rPr>
        <w:t xml:space="preserve">else </w:t>
      </w:r>
      <w:r w:rsidRPr="006703FF">
        <w:rPr>
          <w:color w:val="A9B7C6"/>
        </w:rPr>
        <w:t>{</w:t>
      </w:r>
      <w:r w:rsidRPr="006703FF">
        <w:rPr>
          <w:color w:val="A9B7C6"/>
        </w:rPr>
        <w:br/>
        <w:t xml:space="preserve">    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&lt;&lt; </w:t>
      </w:r>
      <w:r w:rsidRPr="006703FF">
        <w:t xml:space="preserve">"Invalid input" </w:t>
      </w:r>
      <w:r w:rsidRPr="006703FF">
        <w:rPr>
          <w:color w:val="5F8C8A"/>
        </w:rPr>
        <w:t xml:space="preserve">&lt;&lt;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endl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    </w:t>
      </w:r>
      <w:r w:rsidRPr="006703FF">
        <w:rPr>
          <w:color w:val="A9B7C6"/>
        </w:rPr>
        <w:t xml:space="preserve">flag = </w:t>
      </w:r>
      <w:r w:rsidRPr="006703FF">
        <w:rPr>
          <w:color w:val="CC7832"/>
        </w:rPr>
        <w:t>false;</w:t>
      </w:r>
      <w:r w:rsidRPr="006703FF">
        <w:rPr>
          <w:color w:val="CC7832"/>
        </w:rPr>
        <w:br/>
        <w:t xml:space="preserve">            </w:t>
      </w:r>
      <w:r w:rsidRPr="006703FF">
        <w:rPr>
          <w:color w:val="A9B7C6"/>
        </w:rPr>
        <w:t>}</w:t>
      </w:r>
      <w:r w:rsidRPr="006703FF">
        <w:rPr>
          <w:color w:val="A9B7C6"/>
        </w:rPr>
        <w:br/>
        <w:t xml:space="preserve">            </w:t>
      </w:r>
      <w:r w:rsidRPr="006703FF">
        <w:rPr>
          <w:color w:val="CC7832"/>
        </w:rPr>
        <w:t>if</w:t>
      </w:r>
      <w:r w:rsidRPr="006703FF">
        <w:rPr>
          <w:color w:val="A9B7C6"/>
        </w:rPr>
        <w:t xml:space="preserve">(flag &amp;&amp; </w:t>
      </w:r>
      <w:proofErr w:type="spellStart"/>
      <w:r w:rsidRPr="006703FF">
        <w:rPr>
          <w:color w:val="A9B7C6"/>
        </w:rPr>
        <w:t>ptr</w:t>
      </w:r>
      <w:proofErr w:type="spellEnd"/>
      <w:r w:rsidRPr="006703FF">
        <w:rPr>
          <w:color w:val="A9B7C6"/>
        </w:rPr>
        <w:t xml:space="preserve"> -&gt; </w:t>
      </w:r>
      <w:proofErr w:type="spellStart"/>
      <w:r w:rsidRPr="006703FF">
        <w:rPr>
          <w:color w:val="A9B7C6"/>
        </w:rPr>
        <w:t>is_figure</w:t>
      </w:r>
      <w:proofErr w:type="spellEnd"/>
      <w:r w:rsidRPr="006703FF">
        <w:rPr>
          <w:color w:val="A9B7C6"/>
        </w:rPr>
        <w:t>()) {</w:t>
      </w:r>
      <w:r w:rsidRPr="006703FF">
        <w:rPr>
          <w:color w:val="A9B7C6"/>
        </w:rPr>
        <w:br/>
        <w:t xml:space="preserve">                </w:t>
      </w:r>
      <w:proofErr w:type="spellStart"/>
      <w:r w:rsidRPr="006703FF">
        <w:rPr>
          <w:color w:val="A9B7C6"/>
        </w:rPr>
        <w:t>figures.push_back</w:t>
      </w:r>
      <w:proofErr w:type="spellEnd"/>
      <w:r w:rsidRPr="006703FF">
        <w:rPr>
          <w:color w:val="A9B7C6"/>
        </w:rPr>
        <w:t>(</w:t>
      </w:r>
      <w:proofErr w:type="spellStart"/>
      <w:r w:rsidRPr="006703FF">
        <w:rPr>
          <w:color w:val="A9B7C6"/>
        </w:rPr>
        <w:t>ptr</w:t>
      </w:r>
      <w:proofErr w:type="spellEnd"/>
      <w:r w:rsidRPr="006703FF">
        <w:rPr>
          <w:color w:val="A9B7C6"/>
        </w:rPr>
        <w:t>)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&lt;&lt; </w:t>
      </w:r>
      <w:r w:rsidRPr="006703FF">
        <w:t>"The figure "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    </w:t>
      </w:r>
      <w:proofErr w:type="spellStart"/>
      <w:r w:rsidRPr="006703FF">
        <w:rPr>
          <w:color w:val="A9B7C6"/>
        </w:rPr>
        <w:t>ptr</w:t>
      </w:r>
      <w:proofErr w:type="spellEnd"/>
      <w:r w:rsidRPr="006703FF">
        <w:rPr>
          <w:color w:val="A9B7C6"/>
        </w:rPr>
        <w:t>-&gt;print(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>)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&lt;&lt; </w:t>
      </w:r>
      <w:r w:rsidRPr="006703FF">
        <w:t xml:space="preserve">" was successfully added;" </w:t>
      </w:r>
      <w:r w:rsidRPr="006703FF">
        <w:rPr>
          <w:color w:val="5F8C8A"/>
        </w:rPr>
        <w:t xml:space="preserve">&lt;&lt;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endl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</w:t>
      </w:r>
      <w:r w:rsidRPr="006703FF">
        <w:rPr>
          <w:color w:val="A9B7C6"/>
        </w:rPr>
        <w:t>}</w:t>
      </w:r>
      <w:r w:rsidRPr="006703FF">
        <w:rPr>
          <w:color w:val="A9B7C6"/>
        </w:rPr>
        <w:br/>
        <w:t xml:space="preserve">            </w:t>
      </w:r>
      <w:r w:rsidRPr="006703FF">
        <w:rPr>
          <w:color w:val="CC7832"/>
        </w:rPr>
        <w:t>if</w:t>
      </w:r>
      <w:r w:rsidRPr="006703FF">
        <w:rPr>
          <w:color w:val="A9B7C6"/>
        </w:rPr>
        <w:t>(!</w:t>
      </w:r>
      <w:proofErr w:type="spellStart"/>
      <w:r w:rsidRPr="006703FF">
        <w:rPr>
          <w:color w:val="A9B7C6"/>
        </w:rPr>
        <w:t>ptr</w:t>
      </w:r>
      <w:proofErr w:type="spellEnd"/>
      <w:r w:rsidRPr="006703FF">
        <w:rPr>
          <w:color w:val="A9B7C6"/>
        </w:rPr>
        <w:t>-&gt;</w:t>
      </w:r>
      <w:proofErr w:type="spellStart"/>
      <w:r w:rsidRPr="006703FF">
        <w:rPr>
          <w:color w:val="A9B7C6"/>
        </w:rPr>
        <w:t>is_figure</w:t>
      </w:r>
      <w:proofErr w:type="spellEnd"/>
      <w:r w:rsidRPr="006703FF">
        <w:rPr>
          <w:color w:val="A9B7C6"/>
        </w:rPr>
        <w:t>()) {</w:t>
      </w:r>
      <w:r w:rsidRPr="006703FF">
        <w:rPr>
          <w:color w:val="A9B7C6"/>
        </w:rPr>
        <w:br/>
        <w:t xml:space="preserve">    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>&lt;&lt;</w:t>
      </w:r>
      <w:r w:rsidRPr="006703FF">
        <w:t>"The figure "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    </w:t>
      </w:r>
      <w:proofErr w:type="spellStart"/>
      <w:r w:rsidRPr="006703FF">
        <w:rPr>
          <w:color w:val="A9B7C6"/>
        </w:rPr>
        <w:t>ptr</w:t>
      </w:r>
      <w:proofErr w:type="spellEnd"/>
      <w:r w:rsidRPr="006703FF">
        <w:rPr>
          <w:color w:val="A9B7C6"/>
        </w:rPr>
        <w:t>-&gt;print(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>)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&lt;&lt; </w:t>
      </w:r>
      <w:r w:rsidRPr="006703FF">
        <w:t xml:space="preserve">" isn't a triangle, square or octagon;" </w:t>
      </w:r>
      <w:r w:rsidRPr="006703FF">
        <w:rPr>
          <w:color w:val="5F8C8A"/>
        </w:rPr>
        <w:t xml:space="preserve">&lt;&lt;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endl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</w:t>
      </w:r>
      <w:r w:rsidRPr="006703FF">
        <w:rPr>
          <w:color w:val="A9B7C6"/>
        </w:rPr>
        <w:t>}</w:t>
      </w:r>
      <w:r w:rsidRPr="006703FF">
        <w:rPr>
          <w:color w:val="A9B7C6"/>
        </w:rPr>
        <w:br/>
      </w:r>
      <w:r w:rsidRPr="006703FF">
        <w:rPr>
          <w:color w:val="A9B7C6"/>
        </w:rPr>
        <w:br/>
        <w:t xml:space="preserve">        } </w:t>
      </w:r>
      <w:r w:rsidRPr="006703FF">
        <w:rPr>
          <w:color w:val="CC7832"/>
        </w:rPr>
        <w:t xml:space="preserve">else if </w:t>
      </w:r>
      <w:r w:rsidRPr="006703FF">
        <w:rPr>
          <w:color w:val="A9B7C6"/>
        </w:rPr>
        <w:t xml:space="preserve">(command </w:t>
      </w:r>
      <w:r w:rsidRPr="006703FF">
        <w:rPr>
          <w:color w:val="5F8C8A"/>
        </w:rPr>
        <w:t xml:space="preserve">== </w:t>
      </w:r>
      <w:r w:rsidRPr="006703FF">
        <w:t>"delete"</w:t>
      </w:r>
      <w:r w:rsidRPr="006703FF">
        <w:rPr>
          <w:color w:val="A9B7C6"/>
        </w:rPr>
        <w:t>) {</w:t>
      </w:r>
      <w:r w:rsidRPr="006703FF">
        <w:rPr>
          <w:color w:val="A9B7C6"/>
        </w:rPr>
        <w:br/>
        <w:t xml:space="preserve">            </w:t>
      </w:r>
      <w:r w:rsidRPr="006703FF">
        <w:rPr>
          <w:color w:val="CC7832"/>
        </w:rPr>
        <w:t xml:space="preserve">int </w:t>
      </w:r>
      <w:proofErr w:type="spellStart"/>
      <w:r w:rsidRPr="006703FF">
        <w:rPr>
          <w:color w:val="A9B7C6"/>
        </w:rPr>
        <w:t>i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cin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&gt;&gt; </w:t>
      </w:r>
      <w:proofErr w:type="spellStart"/>
      <w:r w:rsidRPr="006703FF">
        <w:rPr>
          <w:color w:val="A9B7C6"/>
        </w:rPr>
        <w:t>i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delete </w:t>
      </w:r>
      <w:r w:rsidRPr="006703FF">
        <w:rPr>
          <w:color w:val="A9B7C6"/>
        </w:rPr>
        <w:t>figures</w:t>
      </w:r>
      <w:r w:rsidRPr="006703FF">
        <w:rPr>
          <w:color w:val="5F8C8A"/>
        </w:rPr>
        <w:t>[</w:t>
      </w:r>
      <w:proofErr w:type="spellStart"/>
      <w:r w:rsidRPr="006703FF">
        <w:rPr>
          <w:color w:val="A9B7C6"/>
        </w:rPr>
        <w:t>i</w:t>
      </w:r>
      <w:proofErr w:type="spellEnd"/>
      <w:r w:rsidRPr="006703FF">
        <w:rPr>
          <w:color w:val="A9B7C6"/>
        </w:rPr>
        <w:t>]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</w:t>
      </w:r>
      <w:proofErr w:type="spellStart"/>
      <w:r w:rsidRPr="006703FF">
        <w:rPr>
          <w:color w:val="A9B7C6"/>
        </w:rPr>
        <w:t>figures.erase</w:t>
      </w:r>
      <w:proofErr w:type="spellEnd"/>
      <w:r w:rsidRPr="006703FF">
        <w:rPr>
          <w:color w:val="A9B7C6"/>
        </w:rPr>
        <w:t>(</w:t>
      </w:r>
      <w:proofErr w:type="spellStart"/>
      <w:r w:rsidRPr="006703FF">
        <w:rPr>
          <w:color w:val="A9B7C6"/>
        </w:rPr>
        <w:t>figures.begin</w:t>
      </w:r>
      <w:proofErr w:type="spellEnd"/>
      <w:r w:rsidRPr="006703FF">
        <w:rPr>
          <w:color w:val="A9B7C6"/>
        </w:rPr>
        <w:t xml:space="preserve">() </w:t>
      </w:r>
      <w:r w:rsidRPr="006703FF">
        <w:rPr>
          <w:color w:val="5F8C8A"/>
        </w:rPr>
        <w:t xml:space="preserve">+ </w:t>
      </w:r>
      <w:proofErr w:type="spellStart"/>
      <w:r w:rsidRPr="006703FF">
        <w:rPr>
          <w:color w:val="A9B7C6"/>
        </w:rPr>
        <w:t>i</w:t>
      </w:r>
      <w:proofErr w:type="spellEnd"/>
      <w:r w:rsidRPr="006703FF">
        <w:rPr>
          <w:color w:val="A9B7C6"/>
        </w:rPr>
        <w:t>)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&lt;&lt; </w:t>
      </w:r>
      <w:r w:rsidRPr="006703FF">
        <w:t xml:space="preserve">"Deleted by index " </w:t>
      </w:r>
      <w:r w:rsidRPr="006703FF">
        <w:rPr>
          <w:color w:val="5F8C8A"/>
        </w:rPr>
        <w:t xml:space="preserve">&lt;&lt; </w:t>
      </w:r>
      <w:proofErr w:type="spellStart"/>
      <w:r w:rsidRPr="006703FF">
        <w:rPr>
          <w:color w:val="A9B7C6"/>
        </w:rPr>
        <w:t>i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&lt;&lt; </w:t>
      </w:r>
      <w:r w:rsidRPr="006703FF">
        <w:t xml:space="preserve">";" </w:t>
      </w:r>
      <w:r w:rsidRPr="006703FF">
        <w:rPr>
          <w:color w:val="5F8C8A"/>
        </w:rPr>
        <w:t xml:space="preserve">&lt;&lt;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endl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</w:t>
      </w:r>
      <w:r w:rsidRPr="006703FF">
        <w:rPr>
          <w:color w:val="A9B7C6"/>
        </w:rPr>
        <w:t xml:space="preserve">} </w:t>
      </w:r>
      <w:r w:rsidRPr="006703FF">
        <w:rPr>
          <w:color w:val="CC7832"/>
        </w:rPr>
        <w:t xml:space="preserve">else if </w:t>
      </w:r>
      <w:r w:rsidRPr="006703FF">
        <w:rPr>
          <w:color w:val="A9B7C6"/>
        </w:rPr>
        <w:t xml:space="preserve">(command </w:t>
      </w:r>
      <w:r w:rsidRPr="006703FF">
        <w:rPr>
          <w:color w:val="5F8C8A"/>
        </w:rPr>
        <w:t xml:space="preserve">== </w:t>
      </w:r>
      <w:r w:rsidRPr="006703FF">
        <w:t>"areas"</w:t>
      </w:r>
      <w:r w:rsidRPr="006703FF">
        <w:rPr>
          <w:color w:val="A9B7C6"/>
        </w:rPr>
        <w:t>) {</w:t>
      </w:r>
      <w:r w:rsidRPr="006703FF">
        <w:rPr>
          <w:color w:val="A9B7C6"/>
        </w:rPr>
        <w:br/>
        <w:t xml:space="preserve">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&lt;&lt; </w:t>
      </w:r>
      <w:r w:rsidRPr="006703FF">
        <w:t xml:space="preserve">"Areas " </w:t>
      </w:r>
      <w:r w:rsidRPr="006703FF">
        <w:rPr>
          <w:color w:val="5F8C8A"/>
        </w:rPr>
        <w:t xml:space="preserve">&lt;&lt;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endl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for</w:t>
      </w:r>
      <w:r w:rsidRPr="006703FF">
        <w:rPr>
          <w:color w:val="A9B7C6"/>
        </w:rPr>
        <w:t>(</w:t>
      </w:r>
      <w:r w:rsidRPr="006703FF">
        <w:rPr>
          <w:color w:val="B5B6E3"/>
        </w:rPr>
        <w:t xml:space="preserve">figure </w:t>
      </w:r>
      <w:r w:rsidRPr="006703FF">
        <w:rPr>
          <w:color w:val="A9B7C6"/>
        </w:rPr>
        <w:t>*</w:t>
      </w:r>
      <w:proofErr w:type="spellStart"/>
      <w:r w:rsidRPr="006703FF">
        <w:rPr>
          <w:color w:val="A9B7C6"/>
        </w:rPr>
        <w:t>elem</w:t>
      </w:r>
      <w:proofErr w:type="spellEnd"/>
      <w:r w:rsidRPr="006703FF">
        <w:rPr>
          <w:color w:val="A9B7C6"/>
        </w:rPr>
        <w:t xml:space="preserve"> : figures) {</w:t>
      </w:r>
      <w:r w:rsidRPr="006703FF">
        <w:rPr>
          <w:color w:val="A9B7C6"/>
        </w:rPr>
        <w:br/>
        <w:t xml:space="preserve">                </w:t>
      </w:r>
      <w:proofErr w:type="spellStart"/>
      <w:r w:rsidRPr="006703FF">
        <w:rPr>
          <w:color w:val="A9B7C6"/>
        </w:rPr>
        <w:t>elem</w:t>
      </w:r>
      <w:proofErr w:type="spellEnd"/>
      <w:r w:rsidRPr="006703FF">
        <w:rPr>
          <w:color w:val="A9B7C6"/>
        </w:rPr>
        <w:t xml:space="preserve"> -&gt; print(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>)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&lt;&lt; </w:t>
      </w:r>
      <w:r w:rsidRPr="006703FF">
        <w:t xml:space="preserve">" Area: " </w:t>
      </w:r>
      <w:r w:rsidRPr="006703FF">
        <w:rPr>
          <w:color w:val="5F8C8A"/>
        </w:rPr>
        <w:t xml:space="preserve">&lt;&lt;  </w:t>
      </w:r>
      <w:proofErr w:type="spellStart"/>
      <w:r w:rsidRPr="006703FF">
        <w:rPr>
          <w:color w:val="A9B7C6"/>
        </w:rPr>
        <w:t>elem</w:t>
      </w:r>
      <w:proofErr w:type="spellEnd"/>
      <w:r w:rsidRPr="006703FF">
        <w:rPr>
          <w:color w:val="A9B7C6"/>
        </w:rPr>
        <w:t xml:space="preserve">-&gt;area() </w:t>
      </w:r>
      <w:r w:rsidRPr="006703FF">
        <w:rPr>
          <w:color w:val="5F8C8A"/>
        </w:rPr>
        <w:t xml:space="preserve">&lt;&lt;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endl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</w:t>
      </w:r>
      <w:r w:rsidRPr="006703FF">
        <w:rPr>
          <w:color w:val="A9B7C6"/>
        </w:rPr>
        <w:t>}</w:t>
      </w:r>
      <w:r w:rsidRPr="006703FF">
        <w:rPr>
          <w:color w:val="A9B7C6"/>
        </w:rPr>
        <w:br/>
        <w:t xml:space="preserve">        } </w:t>
      </w:r>
      <w:r w:rsidRPr="006703FF">
        <w:rPr>
          <w:color w:val="CC7832"/>
        </w:rPr>
        <w:t xml:space="preserve">else if </w:t>
      </w:r>
      <w:r w:rsidRPr="006703FF">
        <w:rPr>
          <w:color w:val="A9B7C6"/>
        </w:rPr>
        <w:t xml:space="preserve">(command </w:t>
      </w:r>
      <w:r w:rsidRPr="006703FF">
        <w:rPr>
          <w:color w:val="5F8C8A"/>
        </w:rPr>
        <w:t xml:space="preserve">== </w:t>
      </w:r>
      <w:r w:rsidRPr="006703FF">
        <w:t>"centers"</w:t>
      </w:r>
      <w:r w:rsidRPr="006703FF">
        <w:rPr>
          <w:color w:val="A9B7C6"/>
        </w:rPr>
        <w:t>) {</w:t>
      </w:r>
      <w:r w:rsidRPr="006703FF">
        <w:rPr>
          <w:color w:val="A9B7C6"/>
        </w:rPr>
        <w:br/>
        <w:t xml:space="preserve">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&lt;&lt; </w:t>
      </w:r>
      <w:r w:rsidRPr="006703FF">
        <w:t xml:space="preserve">"Centers " </w:t>
      </w:r>
      <w:r w:rsidRPr="006703FF">
        <w:rPr>
          <w:color w:val="5F8C8A"/>
        </w:rPr>
        <w:t xml:space="preserve">&lt;&lt;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endl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for </w:t>
      </w:r>
      <w:r w:rsidRPr="006703FF">
        <w:rPr>
          <w:color w:val="A9B7C6"/>
        </w:rPr>
        <w:t>(</w:t>
      </w:r>
      <w:r w:rsidRPr="006703FF">
        <w:rPr>
          <w:color w:val="B5B6E3"/>
        </w:rPr>
        <w:t xml:space="preserve">figure </w:t>
      </w:r>
      <w:r w:rsidRPr="006703FF">
        <w:rPr>
          <w:color w:val="A9B7C6"/>
        </w:rPr>
        <w:t>*</w:t>
      </w:r>
      <w:proofErr w:type="spellStart"/>
      <w:r w:rsidRPr="006703FF">
        <w:rPr>
          <w:color w:val="A9B7C6"/>
        </w:rPr>
        <w:t>elem</w:t>
      </w:r>
      <w:proofErr w:type="spellEnd"/>
      <w:r w:rsidRPr="006703FF">
        <w:rPr>
          <w:color w:val="A9B7C6"/>
        </w:rPr>
        <w:t xml:space="preserve"> : figures) {</w:t>
      </w:r>
      <w:r w:rsidRPr="006703FF">
        <w:rPr>
          <w:color w:val="A9B7C6"/>
        </w:rPr>
        <w:br/>
        <w:t xml:space="preserve">                </w:t>
      </w:r>
      <w:proofErr w:type="spellStart"/>
      <w:r w:rsidRPr="006703FF">
        <w:rPr>
          <w:color w:val="A9B7C6"/>
        </w:rPr>
        <w:t>elem</w:t>
      </w:r>
      <w:proofErr w:type="spellEnd"/>
      <w:r w:rsidRPr="006703FF">
        <w:rPr>
          <w:color w:val="A9B7C6"/>
        </w:rPr>
        <w:t xml:space="preserve"> -&gt; print(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>)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&lt;&lt; </w:t>
      </w:r>
      <w:r w:rsidRPr="006703FF">
        <w:t xml:space="preserve">" Center: " </w:t>
      </w:r>
      <w:r w:rsidRPr="006703FF">
        <w:rPr>
          <w:color w:val="5F8C8A"/>
        </w:rPr>
        <w:t xml:space="preserve">&lt;&lt; </w:t>
      </w:r>
      <w:proofErr w:type="spellStart"/>
      <w:r w:rsidRPr="006703FF">
        <w:rPr>
          <w:color w:val="A9B7C6"/>
        </w:rPr>
        <w:t>elem</w:t>
      </w:r>
      <w:proofErr w:type="spellEnd"/>
      <w:r w:rsidRPr="006703FF">
        <w:rPr>
          <w:color w:val="A9B7C6"/>
        </w:rPr>
        <w:t xml:space="preserve">-&gt;center() </w:t>
      </w:r>
      <w:r w:rsidRPr="006703FF">
        <w:rPr>
          <w:color w:val="5F8C8A"/>
        </w:rPr>
        <w:t xml:space="preserve">&lt;&lt;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endl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</w:t>
      </w:r>
      <w:r w:rsidRPr="006703FF">
        <w:rPr>
          <w:color w:val="A9B7C6"/>
        </w:rPr>
        <w:t>}</w:t>
      </w:r>
      <w:r w:rsidRPr="006703FF">
        <w:rPr>
          <w:color w:val="A9B7C6"/>
        </w:rPr>
        <w:br/>
        <w:t xml:space="preserve">        } </w:t>
      </w:r>
      <w:r w:rsidRPr="006703FF">
        <w:rPr>
          <w:color w:val="CC7832"/>
        </w:rPr>
        <w:t xml:space="preserve">else if </w:t>
      </w:r>
      <w:r w:rsidRPr="006703FF">
        <w:rPr>
          <w:color w:val="A9B7C6"/>
        </w:rPr>
        <w:t xml:space="preserve">(command </w:t>
      </w:r>
      <w:r w:rsidRPr="006703FF">
        <w:rPr>
          <w:color w:val="5F8C8A"/>
        </w:rPr>
        <w:t xml:space="preserve">== </w:t>
      </w:r>
      <w:r w:rsidRPr="006703FF">
        <w:t>"figures"</w:t>
      </w:r>
      <w:r w:rsidRPr="006703FF">
        <w:rPr>
          <w:color w:val="A9B7C6"/>
        </w:rPr>
        <w:t>) {</w:t>
      </w:r>
      <w:r w:rsidRPr="006703FF">
        <w:rPr>
          <w:color w:val="A9B7C6"/>
        </w:rPr>
        <w:br/>
        <w:t xml:space="preserve">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&lt;&lt; </w:t>
      </w:r>
      <w:r w:rsidRPr="006703FF">
        <w:t xml:space="preserve">"Figures: " </w:t>
      </w:r>
      <w:r w:rsidRPr="006703FF">
        <w:rPr>
          <w:color w:val="5F8C8A"/>
        </w:rPr>
        <w:t xml:space="preserve">&lt;&lt;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endl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for </w:t>
      </w:r>
      <w:r w:rsidRPr="006703FF">
        <w:rPr>
          <w:color w:val="A9B7C6"/>
        </w:rPr>
        <w:t>(</w:t>
      </w:r>
      <w:r w:rsidRPr="006703FF">
        <w:rPr>
          <w:color w:val="B5B6E3"/>
        </w:rPr>
        <w:t xml:space="preserve">figure </w:t>
      </w:r>
      <w:r w:rsidRPr="006703FF">
        <w:rPr>
          <w:color w:val="A9B7C6"/>
        </w:rPr>
        <w:t>*</w:t>
      </w:r>
      <w:proofErr w:type="spellStart"/>
      <w:r w:rsidRPr="006703FF">
        <w:rPr>
          <w:color w:val="A9B7C6"/>
        </w:rPr>
        <w:t>elem</w:t>
      </w:r>
      <w:proofErr w:type="spellEnd"/>
      <w:r w:rsidRPr="006703FF">
        <w:rPr>
          <w:color w:val="A9B7C6"/>
        </w:rPr>
        <w:t xml:space="preserve"> : figures) {</w:t>
      </w:r>
      <w:r w:rsidRPr="006703FF">
        <w:rPr>
          <w:color w:val="A9B7C6"/>
        </w:rPr>
        <w:br/>
        <w:t xml:space="preserve">                </w:t>
      </w:r>
      <w:proofErr w:type="spellStart"/>
      <w:r w:rsidRPr="006703FF">
        <w:rPr>
          <w:color w:val="A9B7C6"/>
        </w:rPr>
        <w:t>elem</w:t>
      </w:r>
      <w:proofErr w:type="spellEnd"/>
      <w:r w:rsidRPr="006703FF">
        <w:rPr>
          <w:color w:val="A9B7C6"/>
        </w:rPr>
        <w:t>-&gt;print(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>)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&lt;&lt;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endl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</w:t>
      </w:r>
      <w:r w:rsidRPr="006703FF">
        <w:rPr>
          <w:color w:val="A9B7C6"/>
        </w:rPr>
        <w:t>}</w:t>
      </w:r>
      <w:r w:rsidRPr="006703FF">
        <w:rPr>
          <w:color w:val="A9B7C6"/>
        </w:rPr>
        <w:br/>
        <w:t xml:space="preserve">        } </w:t>
      </w:r>
      <w:r w:rsidRPr="006703FF">
        <w:rPr>
          <w:color w:val="CC7832"/>
        </w:rPr>
        <w:t>else if</w:t>
      </w:r>
      <w:r w:rsidRPr="006703FF">
        <w:rPr>
          <w:color w:val="A9B7C6"/>
        </w:rPr>
        <w:t xml:space="preserve">(command </w:t>
      </w:r>
      <w:r w:rsidRPr="006703FF">
        <w:rPr>
          <w:color w:val="5F8C8A"/>
        </w:rPr>
        <w:t xml:space="preserve">== </w:t>
      </w:r>
      <w:r w:rsidRPr="006703FF">
        <w:t>"print"</w:t>
      </w:r>
      <w:r w:rsidRPr="006703FF">
        <w:rPr>
          <w:color w:val="A9B7C6"/>
        </w:rPr>
        <w:t>) {</w:t>
      </w:r>
      <w:r w:rsidRPr="006703FF">
        <w:rPr>
          <w:color w:val="A9B7C6"/>
        </w:rPr>
        <w:br/>
      </w:r>
      <w:r w:rsidRPr="006703FF">
        <w:rPr>
          <w:color w:val="A9B7C6"/>
        </w:rPr>
        <w:br/>
        <w:t xml:space="preserve">            </w:t>
      </w:r>
      <w:r w:rsidRPr="006703FF">
        <w:rPr>
          <w:color w:val="CC7832"/>
        </w:rPr>
        <w:t xml:space="preserve">for </w:t>
      </w:r>
      <w:r w:rsidRPr="006703FF">
        <w:rPr>
          <w:color w:val="A9B7C6"/>
        </w:rPr>
        <w:t>(</w:t>
      </w:r>
      <w:r w:rsidRPr="006703FF">
        <w:rPr>
          <w:color w:val="B5B6E3"/>
        </w:rPr>
        <w:t xml:space="preserve">figure </w:t>
      </w:r>
      <w:r w:rsidRPr="006703FF">
        <w:rPr>
          <w:color w:val="A9B7C6"/>
        </w:rPr>
        <w:t>*</w:t>
      </w:r>
      <w:proofErr w:type="spellStart"/>
      <w:r w:rsidRPr="006703FF">
        <w:rPr>
          <w:color w:val="A9B7C6"/>
        </w:rPr>
        <w:t>elem</w:t>
      </w:r>
      <w:proofErr w:type="spellEnd"/>
      <w:r w:rsidRPr="006703FF">
        <w:rPr>
          <w:color w:val="A9B7C6"/>
        </w:rPr>
        <w:t xml:space="preserve"> : figures) {</w:t>
      </w:r>
      <w:r w:rsidRPr="006703FF">
        <w:rPr>
          <w:color w:val="A9B7C6"/>
        </w:rPr>
        <w:br/>
        <w:t xml:space="preserve">                </w:t>
      </w:r>
      <w:proofErr w:type="spellStart"/>
      <w:r w:rsidRPr="006703FF">
        <w:rPr>
          <w:color w:val="A9B7C6"/>
        </w:rPr>
        <w:t>elem</w:t>
      </w:r>
      <w:proofErr w:type="spellEnd"/>
      <w:r w:rsidRPr="006703FF">
        <w:rPr>
          <w:color w:val="A9B7C6"/>
        </w:rPr>
        <w:t>-&gt;print(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>)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&lt;&lt; </w:t>
      </w:r>
      <w:r w:rsidRPr="006703FF">
        <w:t xml:space="preserve">"; Center: " </w:t>
      </w:r>
      <w:r w:rsidRPr="006703FF">
        <w:rPr>
          <w:color w:val="5F8C8A"/>
        </w:rPr>
        <w:t xml:space="preserve">&lt;&lt; </w:t>
      </w:r>
      <w:proofErr w:type="spellStart"/>
      <w:r w:rsidRPr="006703FF">
        <w:rPr>
          <w:color w:val="A9B7C6"/>
        </w:rPr>
        <w:t>elem</w:t>
      </w:r>
      <w:proofErr w:type="spellEnd"/>
      <w:r w:rsidRPr="006703FF">
        <w:rPr>
          <w:color w:val="A9B7C6"/>
        </w:rPr>
        <w:t xml:space="preserve">-&gt;center() </w:t>
      </w:r>
      <w:r w:rsidRPr="006703FF">
        <w:rPr>
          <w:color w:val="5F8C8A"/>
        </w:rPr>
        <w:t xml:space="preserve">&lt;&lt; </w:t>
      </w:r>
      <w:r w:rsidRPr="006703FF">
        <w:t xml:space="preserve">"; Area: " </w:t>
      </w:r>
      <w:r w:rsidRPr="006703FF">
        <w:rPr>
          <w:color w:val="5F8C8A"/>
        </w:rPr>
        <w:t xml:space="preserve">&lt;&lt; </w:t>
      </w:r>
      <w:proofErr w:type="spellStart"/>
      <w:r w:rsidRPr="006703FF">
        <w:rPr>
          <w:color w:val="A9B7C6"/>
        </w:rPr>
        <w:t>elem</w:t>
      </w:r>
      <w:proofErr w:type="spellEnd"/>
      <w:r w:rsidRPr="006703FF">
        <w:rPr>
          <w:color w:val="A9B7C6"/>
        </w:rPr>
        <w:t xml:space="preserve">-&gt;area() </w:t>
      </w:r>
      <w:r w:rsidRPr="006703FF">
        <w:rPr>
          <w:color w:val="5F8C8A"/>
        </w:rPr>
        <w:t xml:space="preserve">&lt;&lt; </w:t>
      </w:r>
      <w:r w:rsidRPr="006703FF">
        <w:t xml:space="preserve">";" </w:t>
      </w:r>
      <w:r w:rsidRPr="006703FF">
        <w:rPr>
          <w:color w:val="5F8C8A"/>
        </w:rPr>
        <w:t xml:space="preserve">&lt;&lt;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endl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</w:t>
      </w:r>
      <w:r w:rsidRPr="006703FF">
        <w:rPr>
          <w:color w:val="A9B7C6"/>
        </w:rPr>
        <w:t>}</w:t>
      </w:r>
      <w:r w:rsidRPr="006703FF">
        <w:rPr>
          <w:color w:val="A9B7C6"/>
        </w:rPr>
        <w:br/>
        <w:t xml:space="preserve">        } </w:t>
      </w:r>
      <w:r w:rsidRPr="006703FF">
        <w:rPr>
          <w:color w:val="CC7832"/>
        </w:rPr>
        <w:t xml:space="preserve">else if </w:t>
      </w:r>
      <w:r w:rsidRPr="006703FF">
        <w:rPr>
          <w:color w:val="A9B7C6"/>
        </w:rPr>
        <w:t xml:space="preserve">(command </w:t>
      </w:r>
      <w:r w:rsidRPr="006703FF">
        <w:rPr>
          <w:color w:val="5F8C8A"/>
        </w:rPr>
        <w:t xml:space="preserve">== </w:t>
      </w:r>
      <w:r w:rsidRPr="006703FF">
        <w:t>"destroy"</w:t>
      </w:r>
      <w:r w:rsidRPr="006703FF">
        <w:rPr>
          <w:color w:val="A9B7C6"/>
        </w:rPr>
        <w:t>) {</w:t>
      </w:r>
      <w:r w:rsidRPr="006703FF">
        <w:rPr>
          <w:color w:val="A9B7C6"/>
        </w:rPr>
        <w:br/>
        <w:t xml:space="preserve">            </w:t>
      </w:r>
      <w:r w:rsidRPr="006703FF">
        <w:rPr>
          <w:color w:val="CC7832"/>
        </w:rPr>
        <w:t>while</w:t>
      </w:r>
      <w:r w:rsidRPr="006703FF">
        <w:rPr>
          <w:color w:val="A9B7C6"/>
        </w:rPr>
        <w:t>(!</w:t>
      </w:r>
      <w:proofErr w:type="spellStart"/>
      <w:r w:rsidRPr="006703FF">
        <w:rPr>
          <w:color w:val="A9B7C6"/>
        </w:rPr>
        <w:t>figures.empty</w:t>
      </w:r>
      <w:proofErr w:type="spellEnd"/>
      <w:r w:rsidRPr="006703FF">
        <w:rPr>
          <w:color w:val="A9B7C6"/>
        </w:rPr>
        <w:t>()) {</w:t>
      </w:r>
      <w:r w:rsidRPr="006703FF">
        <w:rPr>
          <w:color w:val="A9B7C6"/>
        </w:rPr>
        <w:br/>
      </w:r>
      <w:r w:rsidRPr="006703FF">
        <w:rPr>
          <w:color w:val="A9B7C6"/>
        </w:rPr>
        <w:lastRenderedPageBreak/>
        <w:t xml:space="preserve">                </w:t>
      </w:r>
      <w:r w:rsidRPr="006703FF">
        <w:rPr>
          <w:color w:val="CC7832"/>
        </w:rPr>
        <w:t xml:space="preserve">delete </w:t>
      </w:r>
      <w:r w:rsidRPr="006703FF">
        <w:rPr>
          <w:color w:val="A9B7C6"/>
        </w:rPr>
        <w:t>figures</w:t>
      </w:r>
      <w:r w:rsidRPr="006703FF">
        <w:rPr>
          <w:color w:val="5F8C8A"/>
        </w:rPr>
        <w:t>[</w:t>
      </w:r>
      <w:r w:rsidRPr="006703FF">
        <w:rPr>
          <w:color w:val="6897BB"/>
        </w:rPr>
        <w:t>0</w:t>
      </w:r>
      <w:r w:rsidRPr="006703FF">
        <w:rPr>
          <w:color w:val="A9B7C6"/>
        </w:rPr>
        <w:t>]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    </w:t>
      </w:r>
      <w:proofErr w:type="spellStart"/>
      <w:r w:rsidRPr="006703FF">
        <w:rPr>
          <w:color w:val="A9B7C6"/>
        </w:rPr>
        <w:t>figures.erase</w:t>
      </w:r>
      <w:proofErr w:type="spellEnd"/>
      <w:r w:rsidRPr="006703FF">
        <w:rPr>
          <w:color w:val="A9B7C6"/>
        </w:rPr>
        <w:t>(</w:t>
      </w:r>
      <w:proofErr w:type="spellStart"/>
      <w:r w:rsidRPr="006703FF">
        <w:rPr>
          <w:color w:val="A9B7C6"/>
        </w:rPr>
        <w:t>figures.begin</w:t>
      </w:r>
      <w:proofErr w:type="spellEnd"/>
      <w:r w:rsidRPr="006703FF">
        <w:rPr>
          <w:color w:val="A9B7C6"/>
        </w:rPr>
        <w:t>())</w:t>
      </w:r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    </w:t>
      </w:r>
      <w:r w:rsidRPr="006703FF">
        <w:rPr>
          <w:color w:val="A9B7C6"/>
        </w:rPr>
        <w:t>}</w:t>
      </w:r>
      <w:r w:rsidRPr="006703FF">
        <w:rPr>
          <w:color w:val="A9B7C6"/>
        </w:rPr>
        <w:br/>
        <w:t xml:space="preserve">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&lt;&lt; </w:t>
      </w:r>
      <w:r w:rsidRPr="006703FF">
        <w:t xml:space="preserve">"All figures are destroyed;" </w:t>
      </w:r>
      <w:r w:rsidRPr="006703FF">
        <w:rPr>
          <w:color w:val="5F8C8A"/>
        </w:rPr>
        <w:t xml:space="preserve">&lt;&lt;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endl</w:t>
      </w:r>
      <w:proofErr w:type="spellEnd"/>
      <w:r w:rsidRPr="006703FF">
        <w:rPr>
          <w:color w:val="CC7832"/>
        </w:rPr>
        <w:t>;</w:t>
      </w:r>
      <w:r w:rsidRPr="006703FF">
        <w:rPr>
          <w:color w:val="CC7832"/>
        </w:rPr>
        <w:br/>
        <w:t xml:space="preserve">        </w:t>
      </w:r>
      <w:r w:rsidRPr="006703FF">
        <w:rPr>
          <w:color w:val="A9B7C6"/>
        </w:rPr>
        <w:t xml:space="preserve">} </w:t>
      </w:r>
      <w:r w:rsidRPr="006703FF">
        <w:rPr>
          <w:color w:val="CC7832"/>
        </w:rPr>
        <w:t xml:space="preserve">else if </w:t>
      </w:r>
      <w:r w:rsidRPr="006703FF">
        <w:rPr>
          <w:color w:val="A9B7C6"/>
        </w:rPr>
        <w:t xml:space="preserve">(command </w:t>
      </w:r>
      <w:r w:rsidRPr="006703FF">
        <w:rPr>
          <w:color w:val="5F8C8A"/>
        </w:rPr>
        <w:t xml:space="preserve">== </w:t>
      </w:r>
      <w:r w:rsidRPr="006703FF">
        <w:t>"help"</w:t>
      </w:r>
      <w:r w:rsidRPr="006703FF">
        <w:rPr>
          <w:color w:val="A9B7C6"/>
        </w:rPr>
        <w:t>) {</w:t>
      </w:r>
      <w:r w:rsidRPr="006703FF">
        <w:rPr>
          <w:color w:val="A9B7C6"/>
        </w:rPr>
        <w:br/>
        <w:t xml:space="preserve">            </w:t>
      </w:r>
      <w:r w:rsidRPr="006703FF">
        <w:rPr>
          <w:color w:val="B5B6E3"/>
        </w:rPr>
        <w:t>std</w:t>
      </w:r>
      <w:r w:rsidRPr="006703FF">
        <w:rPr>
          <w:color w:val="A9B7C6"/>
        </w:rPr>
        <w:t>::</w:t>
      </w:r>
      <w:proofErr w:type="spellStart"/>
      <w:r w:rsidRPr="006703FF">
        <w:rPr>
          <w:color w:val="A9B7C6"/>
        </w:rPr>
        <w:t>cout</w:t>
      </w:r>
      <w:proofErr w:type="spellEnd"/>
      <w:r w:rsidRPr="006703FF">
        <w:rPr>
          <w:color w:val="A9B7C6"/>
        </w:rPr>
        <w:t xml:space="preserve"> </w:t>
      </w:r>
      <w:r w:rsidRPr="006703FF">
        <w:rPr>
          <w:color w:val="5F8C8A"/>
        </w:rPr>
        <w:t xml:space="preserve">&lt;&lt; </w:t>
      </w:r>
      <w:r w:rsidRPr="006703FF">
        <w:t>"The program works wit</w:t>
      </w:r>
      <w:r>
        <w:t>h figures: triangle, square, octagon.</w:t>
      </w:r>
      <w:r>
        <w:rPr>
          <w:color w:val="CC7832"/>
        </w:rPr>
        <w:t>\n</w:t>
      </w:r>
      <w:r>
        <w:t xml:space="preserve"> "</w:t>
      </w:r>
      <w:r>
        <w:br/>
        <w:t xml:space="preserve">                         "Available command: </w:t>
      </w:r>
      <w:r>
        <w:rPr>
          <w:color w:val="CC7832"/>
        </w:rPr>
        <w:t>\n</w:t>
      </w:r>
      <w:r>
        <w:t>"</w:t>
      </w:r>
      <w:r>
        <w:br/>
        <w:t xml:space="preserve">                         "exit - finish the program;</w:t>
      </w:r>
      <w:r>
        <w:rPr>
          <w:color w:val="CC7832"/>
        </w:rPr>
        <w:t>\n</w:t>
      </w:r>
      <w:r>
        <w:t>"</w:t>
      </w:r>
      <w:r>
        <w:br/>
        <w:t xml:space="preserve">                         "add triangle/ square/ octagon - add figure;</w:t>
      </w:r>
      <w:r>
        <w:rPr>
          <w:color w:val="CC7832"/>
        </w:rPr>
        <w:t>\n</w:t>
      </w:r>
      <w:r>
        <w:t>"</w:t>
      </w:r>
      <w:r>
        <w:br/>
        <w:t xml:space="preserve">                         "delete </w:t>
      </w:r>
      <w:proofErr w:type="spellStart"/>
      <w:r>
        <w:t>i</w:t>
      </w:r>
      <w:proofErr w:type="spellEnd"/>
      <w:r>
        <w:t xml:space="preserve"> - delete by index </w:t>
      </w:r>
      <w:proofErr w:type="spellStart"/>
      <w:r>
        <w:t>i</w:t>
      </w:r>
      <w:proofErr w:type="spellEnd"/>
      <w:r>
        <w:t>;</w:t>
      </w:r>
      <w:r>
        <w:rPr>
          <w:color w:val="CC7832"/>
        </w:rPr>
        <w:t>\n</w:t>
      </w:r>
      <w:r>
        <w:t>"</w:t>
      </w:r>
      <w:r>
        <w:br/>
        <w:t xml:space="preserve">                         "areas - output the areas of all figures;</w:t>
      </w:r>
      <w:r>
        <w:rPr>
          <w:color w:val="CC7832"/>
        </w:rPr>
        <w:t>\n</w:t>
      </w:r>
      <w:r>
        <w:t>"</w:t>
      </w:r>
      <w:r>
        <w:br/>
        <w:t xml:space="preserve">                         "centers - output the centers of all figures;</w:t>
      </w:r>
      <w:r>
        <w:rPr>
          <w:color w:val="CC7832"/>
        </w:rPr>
        <w:t>\n</w:t>
      </w:r>
      <w:r>
        <w:t>"</w:t>
      </w:r>
      <w:r>
        <w:br/>
        <w:t xml:space="preserve">                         "figures - output all the figures;</w:t>
      </w:r>
      <w:r>
        <w:rPr>
          <w:color w:val="CC7832"/>
        </w:rPr>
        <w:t>\n</w:t>
      </w:r>
      <w:r>
        <w:t>"</w:t>
      </w:r>
      <w:r>
        <w:br/>
        <w:t xml:space="preserve">                         "print - output all the figures, their areas and centers;</w:t>
      </w:r>
      <w:r>
        <w:rPr>
          <w:color w:val="CC7832"/>
        </w:rPr>
        <w:t>\n</w:t>
      </w:r>
      <w:r>
        <w:t>"</w:t>
      </w:r>
      <w:r>
        <w:br/>
        <w:t xml:space="preserve">                         "destroy - destroy all the figures;</w:t>
      </w:r>
      <w:r>
        <w:rPr>
          <w:color w:val="CC7832"/>
        </w:rPr>
        <w:t>\n</w:t>
      </w:r>
      <w: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4B373CC" w14:textId="77777777" w:rsidR="0073213D" w:rsidRPr="006703FF" w:rsidRDefault="005F03CD">
      <w:pPr>
        <w:pStyle w:val="Standard"/>
      </w:pPr>
      <w:r w:rsidRPr="006703FF">
        <w:rPr>
          <w:rFonts w:ascii="Times New Roman" w:hAnsi="Times New Roman"/>
          <w:b/>
          <w:bCs/>
          <w:color w:val="000000"/>
          <w:sz w:val="28"/>
          <w:szCs w:val="28"/>
        </w:rPr>
        <w:t>7</w:t>
      </w:r>
      <w:r w:rsidRPr="006703FF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Вывод</w:t>
      </w:r>
    </w:p>
    <w:p w14:paraId="436E07A4" w14:textId="668D6193" w:rsidR="0073213D" w:rsidRDefault="006703FF">
      <w:pPr>
        <w:pStyle w:val="Standard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Я научилась работать с базовыми абстрактными классами, делать наследуемые классы, а </w:t>
      </w:r>
      <w:proofErr w:type="gramStart"/>
      <w:r>
        <w:rPr>
          <w:rFonts w:ascii="Times New Roman" w:hAnsi="Times New Roman"/>
          <w:color w:val="000000"/>
          <w:lang w:val="ru-RU"/>
        </w:rPr>
        <w:t>так же</w:t>
      </w:r>
      <w:proofErr w:type="gramEnd"/>
      <w:r>
        <w:rPr>
          <w:rFonts w:ascii="Times New Roman" w:hAnsi="Times New Roman"/>
          <w:color w:val="000000"/>
          <w:lang w:val="ru-RU"/>
        </w:rPr>
        <w:t xml:space="preserve"> делать простейшее пользовательское меню. </w:t>
      </w:r>
    </w:p>
    <w:p w14:paraId="58E52489" w14:textId="77777777" w:rsidR="008F7A08" w:rsidRPr="006703FF" w:rsidRDefault="008F7A08">
      <w:pPr>
        <w:pStyle w:val="Standard"/>
        <w:rPr>
          <w:lang w:val="ru-RU"/>
        </w:rPr>
      </w:pPr>
      <w:bookmarkStart w:id="0" w:name="_GoBack"/>
      <w:bookmarkEnd w:id="0"/>
    </w:p>
    <w:sectPr w:rsidR="008F7A08" w:rsidRPr="006703F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5DDA3" w14:textId="77777777" w:rsidR="005F03CD" w:rsidRDefault="005F03CD">
      <w:r>
        <w:separator/>
      </w:r>
    </w:p>
  </w:endnote>
  <w:endnote w:type="continuationSeparator" w:id="0">
    <w:p w14:paraId="785F2813" w14:textId="77777777" w:rsidR="005F03CD" w:rsidRDefault="005F0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BF212" w14:textId="77777777" w:rsidR="005F03CD" w:rsidRDefault="005F03CD">
      <w:r>
        <w:rPr>
          <w:color w:val="000000"/>
        </w:rPr>
        <w:separator/>
      </w:r>
    </w:p>
  </w:footnote>
  <w:footnote w:type="continuationSeparator" w:id="0">
    <w:p w14:paraId="1069AC30" w14:textId="77777777" w:rsidR="005F03CD" w:rsidRDefault="005F0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A7E49"/>
    <w:multiLevelType w:val="multilevel"/>
    <w:tmpl w:val="11483A8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C26B76"/>
    <w:multiLevelType w:val="multilevel"/>
    <w:tmpl w:val="9B8AA600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3213D"/>
    <w:rsid w:val="005F03CD"/>
    <w:rsid w:val="006703FF"/>
    <w:rsid w:val="0073213D"/>
    <w:rsid w:val="008F7A08"/>
    <w:rsid w:val="00B54E65"/>
    <w:rsid w:val="00DB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1D5E4"/>
  <w15:docId w15:val="{114675DA-8F9C-4C4F-B92E-D13AA83D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rFonts w:ascii="Liberation Serif" w:eastAsia="NSimSun" w:hAnsi="Liberation Serif" w:cs="Arial"/>
      <w:b/>
      <w:bCs/>
      <w:sz w:val="48"/>
      <w:szCs w:val="48"/>
    </w:rPr>
  </w:style>
  <w:style w:type="paragraph" w:styleId="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B1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1D1D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paragraph" w:styleId="a6">
    <w:name w:val="List Paragraph"/>
    <w:basedOn w:val="a"/>
    <w:uiPriority w:val="34"/>
    <w:qFormat/>
    <w:rsid w:val="00DB1D1D"/>
    <w:pPr>
      <w:ind w:left="720"/>
      <w:contextualSpacing/>
    </w:pPr>
    <w:rPr>
      <w:szCs w:val="21"/>
    </w:rPr>
  </w:style>
  <w:style w:type="paragraph" w:styleId="a7">
    <w:name w:val="Subtitle"/>
    <w:basedOn w:val="a"/>
    <w:next w:val="a"/>
    <w:link w:val="a8"/>
    <w:uiPriority w:val="11"/>
    <w:qFormat/>
    <w:rsid w:val="00DB1D1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a8">
    <w:name w:val="Подзаголовок Знак"/>
    <w:basedOn w:val="a0"/>
    <w:link w:val="a7"/>
    <w:uiPriority w:val="11"/>
    <w:rsid w:val="00DB1D1D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2689</Words>
  <Characters>15329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Мария Колесова</cp:lastModifiedBy>
  <cp:revision>2</cp:revision>
  <dcterms:created xsi:type="dcterms:W3CDTF">2019-12-16T16:31:00Z</dcterms:created>
  <dcterms:modified xsi:type="dcterms:W3CDTF">2019-12-16T16:31:00Z</dcterms:modified>
</cp:coreProperties>
</file>